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831" w:displacedByCustomXml="next"/>
    <w:bookmarkStart w:id="1" w:name="_Toc46311733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785B4F23" w14:textId="77777777"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9647B3" wp14:editId="5349723F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77CD9765" w14:textId="77777777" w:rsidR="007C6CD8" w:rsidRDefault="00DA62D0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Éditeur</w:t>
                                        </w:r>
                                      </w:p>
                                    </w:sdtContent>
                                  </w:sdt>
                                  <w:p w14:paraId="2535F26F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-18020538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21A23FCD" w14:textId="77777777" w:rsidR="009839EC" w:rsidRDefault="009839E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68766D24" w14:textId="5920C57D" w:rsidR="009839EC" w:rsidRDefault="009839E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6905595" w:history="1">
                                          <w:r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_Toc46905595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385C36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245FDD5" w14:textId="03932FD5" w:rsidR="009839EC" w:rsidRDefault="006421A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6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_Toc46905596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385C36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227A29A" w14:textId="20B5ABC7" w:rsidR="009839EC" w:rsidRDefault="006421A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7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_Toc46905597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385C36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595E00F" w14:textId="313C11B1" w:rsidR="009839EC" w:rsidRDefault="006421A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8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Matrice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_Toc46905598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385C36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1C191DE" w14:textId="77777777" w:rsidR="009839EC" w:rsidRPr="00221D82" w:rsidRDefault="009839EC" w:rsidP="00221D82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B8F5FC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DC19671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F9647B3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77CD9765" w14:textId="77777777" w:rsidR="007C6CD8" w:rsidRDefault="00DA62D0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Éditeur</w:t>
                                  </w:r>
                                </w:p>
                              </w:sdtContent>
                            </w:sdt>
                            <w:p w14:paraId="2535F26F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-18020538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21A23FCD" w14:textId="77777777" w:rsidR="009839EC" w:rsidRDefault="009839E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68766D24" w14:textId="5920C57D" w:rsidR="009839EC" w:rsidRDefault="009839E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6905595" w:history="1">
                                    <w:r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_Toc46905595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385C36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245FDD5" w14:textId="03932FD5" w:rsidR="009839EC" w:rsidRDefault="006421A9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6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_Toc46905596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385C36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227A29A" w14:textId="20B5ABC7" w:rsidR="009839EC" w:rsidRDefault="006421A9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7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_Toc46905597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385C36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595E00F" w14:textId="313C11B1" w:rsidR="009839EC" w:rsidRDefault="006421A9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8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Matrice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_Toc46905598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385C36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1C191DE" w14:textId="77777777" w:rsidR="009839EC" w:rsidRPr="00221D82" w:rsidRDefault="009839EC" w:rsidP="00221D82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57B8F5FC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DC19671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1F7DECF" w14:textId="77777777"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7D2B9705" w14:textId="77777777"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2" w:name="_Toc46905595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2"/>
    </w:p>
    <w:p w14:paraId="0C4D8345" w14:textId="77777777" w:rsidR="00991855" w:rsidRDefault="00991855">
      <w:pPr>
        <w:rPr>
          <w:sz w:val="28"/>
          <w:szCs w:val="28"/>
        </w:rPr>
      </w:pPr>
    </w:p>
    <w:p w14:paraId="14B1A9A3" w14:textId="77777777" w:rsidR="00061D44" w:rsidRPr="00061D44" w:rsidRDefault="00061D44" w:rsidP="00061D44">
      <w:pPr>
        <w:pStyle w:val="Titre1"/>
        <w:rPr>
          <w:b/>
          <w:bCs/>
          <w:color w:val="8EAADB" w:themeColor="accent1" w:themeTint="99"/>
        </w:rPr>
      </w:pPr>
      <w:r w:rsidRPr="00061D44">
        <w:rPr>
          <w:b/>
          <w:bCs/>
          <w:color w:val="8EAADB" w:themeColor="accent1" w:themeTint="99"/>
        </w:rPr>
        <w:t>Demande client</w:t>
      </w:r>
    </w:p>
    <w:p w14:paraId="7EC59532" w14:textId="77777777" w:rsidR="00061D44" w:rsidRPr="008848CD" w:rsidRDefault="00061D44" w:rsidP="00977D78">
      <w:pPr>
        <w:pStyle w:val="Default"/>
        <w:rPr>
          <w:color w:val="FFFFFF" w:themeColor="background1"/>
          <w:sz w:val="28"/>
          <w:szCs w:val="28"/>
        </w:rPr>
      </w:pPr>
    </w:p>
    <w:p w14:paraId="7CF9AE33" w14:textId="77777777" w:rsidR="008848CD" w:rsidRDefault="00061D44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éditeur souhaite installer une base de données pour mémoriser </w:t>
      </w:r>
      <w:r w:rsidR="008848CD">
        <w:rPr>
          <w:color w:val="FFFFFF" w:themeColor="background1"/>
          <w:sz w:val="28"/>
          <w:szCs w:val="28"/>
        </w:rPr>
        <w:t>les informations suivantes</w:t>
      </w:r>
      <w:r>
        <w:rPr>
          <w:color w:val="FFFFFF" w:themeColor="background1"/>
          <w:sz w:val="28"/>
          <w:szCs w:val="28"/>
        </w:rPr>
        <w:t xml:space="preserve"> </w:t>
      </w:r>
      <w:r w:rsidR="008848CD">
        <w:rPr>
          <w:color w:val="FFFFFF" w:themeColor="background1"/>
          <w:sz w:val="28"/>
          <w:szCs w:val="28"/>
        </w:rPr>
        <w:t>:</w:t>
      </w:r>
    </w:p>
    <w:p w14:paraId="119CD14B" w14:textId="77777777" w:rsidR="008848CD" w:rsidRDefault="008848CD" w:rsidP="00977D78">
      <w:pPr>
        <w:pStyle w:val="Default"/>
        <w:rPr>
          <w:color w:val="FFFFFF" w:themeColor="background1"/>
          <w:sz w:val="28"/>
          <w:szCs w:val="28"/>
        </w:rPr>
      </w:pPr>
    </w:p>
    <w:p w14:paraId="4815D9FA" w14:textId="77777777" w:rsidR="00977D78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8848CD">
        <w:rPr>
          <w:color w:val="000000" w:themeColor="text1"/>
          <w:sz w:val="28"/>
          <w:szCs w:val="28"/>
          <w:highlight w:val="yellow"/>
        </w:rPr>
        <w:t>livres</w:t>
      </w:r>
      <w:r w:rsidRPr="008848CD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sont identifiés par leur </w:t>
      </w:r>
      <w:r w:rsidRPr="008848CD">
        <w:rPr>
          <w:color w:val="000000" w:themeColor="text1"/>
          <w:sz w:val="28"/>
          <w:szCs w:val="28"/>
          <w:highlight w:val="yellow"/>
        </w:rPr>
        <w:t>numéro ISBN</w:t>
      </w:r>
      <w:r>
        <w:rPr>
          <w:color w:val="FFFFFF" w:themeColor="background1"/>
          <w:sz w:val="28"/>
          <w:szCs w:val="28"/>
        </w:rPr>
        <w:t>.</w:t>
      </w:r>
    </w:p>
    <w:p w14:paraId="09581A59" w14:textId="77777777" w:rsidR="008848CD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livre possède un </w:t>
      </w:r>
      <w:r w:rsidRPr="00F13320">
        <w:rPr>
          <w:color w:val="000000" w:themeColor="text1"/>
          <w:sz w:val="28"/>
          <w:szCs w:val="28"/>
          <w:highlight w:val="yellow"/>
        </w:rPr>
        <w:t>titre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un </w:t>
      </w:r>
      <w:r w:rsidRPr="00F13320">
        <w:rPr>
          <w:color w:val="000000" w:themeColor="text1"/>
          <w:sz w:val="28"/>
          <w:szCs w:val="28"/>
          <w:highlight w:val="yellow"/>
        </w:rPr>
        <w:t>prix de vente</w:t>
      </w:r>
      <w:r>
        <w:rPr>
          <w:color w:val="FFFFFF" w:themeColor="background1"/>
          <w:sz w:val="28"/>
          <w:szCs w:val="28"/>
        </w:rPr>
        <w:t>.</w:t>
      </w:r>
    </w:p>
    <w:p w14:paraId="13F78999" w14:textId="77777777" w:rsidR="008848CD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Il est écrit </w:t>
      </w:r>
      <w:r w:rsidRPr="00C47C76">
        <w:rPr>
          <w:color w:val="FFFFFF" w:themeColor="background1"/>
          <w:sz w:val="28"/>
          <w:szCs w:val="28"/>
          <w:u w:val="single"/>
        </w:rPr>
        <w:t>par un ou plusieurs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auteurs</w:t>
      </w:r>
      <w:r>
        <w:rPr>
          <w:color w:val="FFFFFF" w:themeColor="background1"/>
          <w:sz w:val="28"/>
          <w:szCs w:val="28"/>
        </w:rPr>
        <w:t>.</w:t>
      </w:r>
    </w:p>
    <w:p w14:paraId="1A666E14" w14:textId="77777777" w:rsidR="008848CD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Chaque livre est </w:t>
      </w:r>
      <w:r w:rsidRPr="0039150B">
        <w:rPr>
          <w:color w:val="FFFFFF" w:themeColor="background1"/>
          <w:sz w:val="28"/>
          <w:szCs w:val="28"/>
        </w:rPr>
        <w:t xml:space="preserve">tiré </w:t>
      </w:r>
      <w:r w:rsidRPr="00C47C76">
        <w:rPr>
          <w:color w:val="FFFFFF" w:themeColor="background1"/>
          <w:sz w:val="28"/>
          <w:szCs w:val="28"/>
          <w:u w:val="single"/>
        </w:rPr>
        <w:t>en une ou plusieurs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éditions</w:t>
      </w:r>
      <w:r>
        <w:rPr>
          <w:color w:val="FFFFFF" w:themeColor="background1"/>
          <w:sz w:val="28"/>
          <w:szCs w:val="28"/>
        </w:rPr>
        <w:t xml:space="preserve">, </w:t>
      </w:r>
      <w:r w:rsidRPr="00F13320">
        <w:rPr>
          <w:color w:val="000000" w:themeColor="text1"/>
          <w:sz w:val="28"/>
          <w:szCs w:val="28"/>
          <w:highlight w:val="yellow"/>
        </w:rPr>
        <w:t>datées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F13320">
        <w:rPr>
          <w:color w:val="000000" w:themeColor="text1"/>
          <w:sz w:val="28"/>
          <w:szCs w:val="28"/>
          <w:highlight w:val="yellow"/>
        </w:rPr>
        <w:t>identifiées par leur ordre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(première édition, seconde édition, …).</w:t>
      </w:r>
    </w:p>
    <w:p w14:paraId="6699B148" w14:textId="77777777" w:rsidR="00A23C4A" w:rsidRDefault="00A23C4A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Chaque édition comporte un certain </w:t>
      </w:r>
      <w:r w:rsidRPr="00F13320">
        <w:rPr>
          <w:color w:val="000000" w:themeColor="text1"/>
          <w:sz w:val="28"/>
          <w:szCs w:val="28"/>
          <w:highlight w:val="yellow"/>
        </w:rPr>
        <w:t>nombre d'exemplaires</w:t>
      </w:r>
      <w:r>
        <w:rPr>
          <w:color w:val="FFFFFF" w:themeColor="background1"/>
          <w:sz w:val="28"/>
          <w:szCs w:val="28"/>
        </w:rPr>
        <w:t>.</w:t>
      </w:r>
    </w:p>
    <w:p w14:paraId="313303F4" w14:textId="77777777" w:rsidR="00C20563" w:rsidRDefault="00C20563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livre </w:t>
      </w:r>
      <w:r w:rsidRPr="00C47C76">
        <w:rPr>
          <w:color w:val="FFFFFF" w:themeColor="background1"/>
          <w:sz w:val="28"/>
          <w:szCs w:val="28"/>
          <w:u w:val="single"/>
        </w:rPr>
        <w:t>peut être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primé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(Goncourt, Femina, …).</w:t>
      </w:r>
    </w:p>
    <w:p w14:paraId="0D2B7798" w14:textId="77777777" w:rsidR="00C20563" w:rsidRDefault="00C20563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F13320">
        <w:rPr>
          <w:color w:val="000000" w:themeColor="text1"/>
          <w:sz w:val="28"/>
          <w:szCs w:val="28"/>
          <w:highlight w:val="yellow"/>
        </w:rPr>
        <w:t>auteurs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sont identifiés par leur </w:t>
      </w:r>
      <w:r w:rsidRPr="00F13320">
        <w:rPr>
          <w:color w:val="000000" w:themeColor="text1"/>
          <w:sz w:val="28"/>
          <w:szCs w:val="28"/>
          <w:highlight w:val="yellow"/>
        </w:rPr>
        <w:t>nom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F13320">
        <w:rPr>
          <w:color w:val="000000" w:themeColor="text1"/>
          <w:sz w:val="28"/>
          <w:szCs w:val="28"/>
          <w:highlight w:val="yellow"/>
        </w:rPr>
        <w:t>prénom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C47C76">
        <w:rPr>
          <w:color w:val="FFFFFF" w:themeColor="background1"/>
          <w:sz w:val="28"/>
          <w:szCs w:val="28"/>
          <w:u w:val="single"/>
        </w:rPr>
        <w:t>peuvent avoir un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pseudonyme</w:t>
      </w:r>
      <w:r>
        <w:rPr>
          <w:color w:val="FFFFFF" w:themeColor="background1"/>
          <w:sz w:val="28"/>
          <w:szCs w:val="28"/>
        </w:rPr>
        <w:t>.</w:t>
      </w:r>
    </w:p>
    <w:p w14:paraId="5797AE6D" w14:textId="77777777" w:rsidR="00C20563" w:rsidRPr="00F13320" w:rsidRDefault="00C20563" w:rsidP="008848CD">
      <w:pPr>
        <w:pStyle w:val="Default"/>
        <w:numPr>
          <w:ilvl w:val="0"/>
          <w:numId w:val="4"/>
        </w:numPr>
        <w:rPr>
          <w:strike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Pour chaque livre, un auteur perçoit des </w:t>
      </w:r>
      <w:r w:rsidRPr="00F13320">
        <w:rPr>
          <w:color w:val="000000" w:themeColor="text1"/>
          <w:sz w:val="28"/>
          <w:szCs w:val="28"/>
          <w:highlight w:val="yellow"/>
        </w:rPr>
        <w:t>droits d'auteur</w:t>
      </w:r>
      <w:r>
        <w:rPr>
          <w:color w:val="FFFFFF" w:themeColor="background1"/>
          <w:sz w:val="28"/>
          <w:szCs w:val="28"/>
        </w:rPr>
        <w:t xml:space="preserve">, calculés comme </w:t>
      </w:r>
      <w:r w:rsidRPr="00F13320">
        <w:rPr>
          <w:color w:val="000000" w:themeColor="text1"/>
          <w:sz w:val="28"/>
          <w:szCs w:val="28"/>
          <w:highlight w:val="yellow"/>
        </w:rPr>
        <w:t>un pourcentage du prix de vente</w:t>
      </w:r>
      <w:r w:rsidRPr="00F13320">
        <w:rPr>
          <w:color w:val="000000" w:themeColor="text1"/>
          <w:sz w:val="28"/>
          <w:szCs w:val="28"/>
        </w:rPr>
        <w:t xml:space="preserve"> </w:t>
      </w:r>
      <w:r w:rsidRPr="00F13320">
        <w:rPr>
          <w:strike/>
          <w:color w:val="FFFFFF" w:themeColor="background1"/>
          <w:sz w:val="28"/>
          <w:szCs w:val="28"/>
        </w:rPr>
        <w:t>(il est aussi fonction du nombre d'auteurs, du tirage, …).</w:t>
      </w:r>
    </w:p>
    <w:p w14:paraId="710B6BE1" w14:textId="77777777" w:rsidR="008848CD" w:rsidRPr="008848CD" w:rsidRDefault="005E0C18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F13320">
        <w:rPr>
          <w:color w:val="000000" w:themeColor="text1"/>
          <w:sz w:val="28"/>
          <w:szCs w:val="28"/>
          <w:highlight w:val="yellow"/>
        </w:rPr>
        <w:t>libraires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(identifiés par leur </w:t>
      </w:r>
      <w:r w:rsidRPr="00F13320">
        <w:rPr>
          <w:color w:val="000000" w:themeColor="text1"/>
          <w:sz w:val="28"/>
          <w:szCs w:val="28"/>
          <w:highlight w:val="yellow"/>
        </w:rPr>
        <w:t>nom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F13320">
        <w:rPr>
          <w:color w:val="000000" w:themeColor="text1"/>
          <w:sz w:val="28"/>
          <w:szCs w:val="28"/>
          <w:highlight w:val="yellow"/>
        </w:rPr>
        <w:t>adresse complète</w:t>
      </w:r>
      <w:r>
        <w:rPr>
          <w:color w:val="FFFFFF" w:themeColor="background1"/>
          <w:sz w:val="28"/>
          <w:szCs w:val="28"/>
        </w:rPr>
        <w:t xml:space="preserve">) </w:t>
      </w:r>
      <w:r w:rsidRPr="00C47C76">
        <w:rPr>
          <w:color w:val="FFFFFF" w:themeColor="background1"/>
          <w:sz w:val="28"/>
          <w:szCs w:val="28"/>
          <w:u w:val="single"/>
        </w:rPr>
        <w:t>peuvent envoyer des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commandes</w:t>
      </w:r>
      <w:r w:rsidRPr="00F13320">
        <w:rPr>
          <w:color w:val="000000" w:themeColor="text1"/>
          <w:sz w:val="28"/>
          <w:szCs w:val="28"/>
        </w:rPr>
        <w:t xml:space="preserve"> </w:t>
      </w:r>
      <w:r w:rsidRPr="00F13320">
        <w:rPr>
          <w:color w:val="FFFFFF" w:themeColor="background1"/>
          <w:sz w:val="28"/>
          <w:szCs w:val="28"/>
          <w:u w:val="single"/>
        </w:rPr>
        <w:t>d'un ou plusieurs</w:t>
      </w:r>
      <w:r>
        <w:rPr>
          <w:color w:val="FFFFFF" w:themeColor="background1"/>
          <w:sz w:val="28"/>
          <w:szCs w:val="28"/>
        </w:rPr>
        <w:t xml:space="preserve"> livres </w:t>
      </w:r>
      <w:r w:rsidRPr="00C47C76">
        <w:rPr>
          <w:strike/>
          <w:color w:val="FFFFFF" w:themeColor="background1"/>
          <w:sz w:val="28"/>
          <w:szCs w:val="28"/>
        </w:rPr>
        <w:t>en quantité quelconque.</w:t>
      </w:r>
      <w:r w:rsidR="008848CD">
        <w:rPr>
          <w:color w:val="FFFFFF" w:themeColor="background1"/>
          <w:sz w:val="28"/>
          <w:szCs w:val="28"/>
        </w:rPr>
        <w:t xml:space="preserve"> </w:t>
      </w:r>
    </w:p>
    <w:p w14:paraId="5E36803C" w14:textId="77777777"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3" w:name="_Toc46905596"/>
      <w:r w:rsidRPr="00ED71A6">
        <w:rPr>
          <w:b/>
          <w:bCs/>
          <w:color w:val="8EAADB" w:themeColor="accent1" w:themeTint="99"/>
        </w:rPr>
        <w:t>Les contraintes sur les données</w:t>
      </w:r>
      <w:bookmarkEnd w:id="3"/>
    </w:p>
    <w:p w14:paraId="6BE27468" w14:textId="77777777" w:rsidR="009C625A" w:rsidRDefault="009C625A">
      <w:pPr>
        <w:rPr>
          <w:sz w:val="28"/>
          <w:szCs w:val="28"/>
        </w:rPr>
      </w:pPr>
    </w:p>
    <w:p w14:paraId="6998A839" w14:textId="77777777" w:rsidR="007C6CD8" w:rsidRDefault="00D2028A">
      <w:pPr>
        <w:rPr>
          <w:sz w:val="28"/>
          <w:szCs w:val="28"/>
        </w:rPr>
      </w:pPr>
      <w:r>
        <w:rPr>
          <w:sz w:val="28"/>
          <w:szCs w:val="28"/>
        </w:rPr>
        <w:t>Un livre est écrit par un ou plusieurs auteurs.</w:t>
      </w:r>
    </w:p>
    <w:p w14:paraId="207A8905" w14:textId="77777777" w:rsidR="00D2028A" w:rsidRDefault="00D2028A">
      <w:pPr>
        <w:rPr>
          <w:sz w:val="28"/>
          <w:szCs w:val="28"/>
        </w:rPr>
      </w:pPr>
      <w:r>
        <w:rPr>
          <w:sz w:val="28"/>
          <w:szCs w:val="28"/>
        </w:rPr>
        <w:t>Un auteur écrit un ou plusieurs livres.</w:t>
      </w:r>
    </w:p>
    <w:p w14:paraId="17E75764" w14:textId="77777777" w:rsidR="00D2028A" w:rsidRDefault="00D2028A">
      <w:pPr>
        <w:rPr>
          <w:sz w:val="28"/>
          <w:szCs w:val="28"/>
        </w:rPr>
      </w:pPr>
    </w:p>
    <w:p w14:paraId="21105140" w14:textId="77777777" w:rsidR="004121FC" w:rsidRDefault="004121FC">
      <w:pPr>
        <w:rPr>
          <w:sz w:val="28"/>
          <w:szCs w:val="28"/>
        </w:rPr>
      </w:pPr>
      <w:r>
        <w:rPr>
          <w:sz w:val="28"/>
          <w:szCs w:val="28"/>
        </w:rPr>
        <w:t>Un livre est tiré en une ou plusieurs éditions.</w:t>
      </w:r>
    </w:p>
    <w:p w14:paraId="0A09C764" w14:textId="77777777" w:rsidR="00C76717" w:rsidRDefault="004121FC">
      <w:pPr>
        <w:rPr>
          <w:sz w:val="28"/>
          <w:szCs w:val="28"/>
        </w:rPr>
      </w:pPr>
      <w:r>
        <w:rPr>
          <w:sz w:val="28"/>
          <w:szCs w:val="28"/>
        </w:rPr>
        <w:t xml:space="preserve">Une édition </w:t>
      </w:r>
      <w:r w:rsidR="00E21145">
        <w:rPr>
          <w:sz w:val="28"/>
          <w:szCs w:val="28"/>
        </w:rPr>
        <w:t>peut tirer</w:t>
      </w:r>
      <w:r>
        <w:rPr>
          <w:sz w:val="28"/>
          <w:szCs w:val="28"/>
        </w:rPr>
        <w:t xml:space="preserve"> un ou plusieurs livres</w:t>
      </w:r>
      <w:r w:rsidR="007A22CB">
        <w:rPr>
          <w:sz w:val="28"/>
          <w:szCs w:val="28"/>
        </w:rPr>
        <w:t>.</w:t>
      </w:r>
    </w:p>
    <w:p w14:paraId="3432F137" w14:textId="77777777" w:rsidR="00C76717" w:rsidRDefault="00C76717">
      <w:pPr>
        <w:rPr>
          <w:sz w:val="28"/>
          <w:szCs w:val="28"/>
        </w:rPr>
      </w:pPr>
    </w:p>
    <w:p w14:paraId="215C9310" w14:textId="77777777" w:rsidR="00C76717" w:rsidRDefault="00C76717">
      <w:pPr>
        <w:rPr>
          <w:sz w:val="28"/>
          <w:szCs w:val="28"/>
        </w:rPr>
      </w:pPr>
      <w:r>
        <w:rPr>
          <w:sz w:val="28"/>
          <w:szCs w:val="28"/>
        </w:rPr>
        <w:t>Un livre peut être récompenser par 0 ou plusieurs primés</w:t>
      </w:r>
      <w:r w:rsidR="00A0053D">
        <w:rPr>
          <w:sz w:val="28"/>
          <w:szCs w:val="28"/>
        </w:rPr>
        <w:t>.</w:t>
      </w:r>
    </w:p>
    <w:p w14:paraId="77829C9C" w14:textId="77777777" w:rsidR="00C76717" w:rsidRDefault="00C76717">
      <w:pPr>
        <w:rPr>
          <w:sz w:val="28"/>
          <w:szCs w:val="28"/>
        </w:rPr>
      </w:pPr>
      <w:r>
        <w:rPr>
          <w:sz w:val="28"/>
          <w:szCs w:val="28"/>
        </w:rPr>
        <w:t xml:space="preserve">Un primé peut </w:t>
      </w:r>
      <w:r w:rsidR="00523351">
        <w:rPr>
          <w:sz w:val="28"/>
          <w:szCs w:val="28"/>
        </w:rPr>
        <w:t>récompenser</w:t>
      </w:r>
      <w:r>
        <w:rPr>
          <w:sz w:val="28"/>
          <w:szCs w:val="28"/>
        </w:rPr>
        <w:t xml:space="preserve"> 0 ou plusieurs</w:t>
      </w:r>
      <w:r w:rsidR="0052467F">
        <w:rPr>
          <w:sz w:val="28"/>
          <w:szCs w:val="28"/>
        </w:rPr>
        <w:t xml:space="preserve"> livres.</w:t>
      </w:r>
      <w:r>
        <w:rPr>
          <w:sz w:val="28"/>
          <w:szCs w:val="28"/>
        </w:rPr>
        <w:t xml:space="preserve"> </w:t>
      </w:r>
    </w:p>
    <w:p w14:paraId="68BEF7AB" w14:textId="77777777" w:rsidR="00C76717" w:rsidRDefault="00C76717">
      <w:pPr>
        <w:rPr>
          <w:sz w:val="28"/>
          <w:szCs w:val="28"/>
        </w:rPr>
      </w:pPr>
    </w:p>
    <w:p w14:paraId="013043A6" w14:textId="77777777" w:rsidR="001E37E5" w:rsidRDefault="005F19AB">
      <w:pPr>
        <w:rPr>
          <w:sz w:val="28"/>
          <w:szCs w:val="28"/>
        </w:rPr>
      </w:pPr>
      <w:r>
        <w:rPr>
          <w:sz w:val="28"/>
          <w:szCs w:val="28"/>
        </w:rPr>
        <w:t xml:space="preserve">Un livre </w:t>
      </w:r>
      <w:r w:rsidR="001E37E5">
        <w:rPr>
          <w:sz w:val="28"/>
          <w:szCs w:val="28"/>
        </w:rPr>
        <w:t xml:space="preserve">peut être </w:t>
      </w:r>
      <w:r w:rsidR="00A00704">
        <w:rPr>
          <w:sz w:val="28"/>
          <w:szCs w:val="28"/>
        </w:rPr>
        <w:t>associer</w:t>
      </w:r>
      <w:r w:rsidR="001E37E5">
        <w:rPr>
          <w:sz w:val="28"/>
          <w:szCs w:val="28"/>
        </w:rPr>
        <w:t xml:space="preserve"> par un</w:t>
      </w:r>
      <w:r w:rsidR="00A00704">
        <w:rPr>
          <w:sz w:val="28"/>
          <w:szCs w:val="28"/>
        </w:rPr>
        <w:t>e</w:t>
      </w:r>
      <w:r w:rsidR="001E37E5">
        <w:rPr>
          <w:sz w:val="28"/>
          <w:szCs w:val="28"/>
        </w:rPr>
        <w:t xml:space="preserve"> et </w:t>
      </w:r>
      <w:r w:rsidR="00A00704">
        <w:rPr>
          <w:sz w:val="28"/>
          <w:szCs w:val="28"/>
        </w:rPr>
        <w:t>une seule commande.</w:t>
      </w:r>
    </w:p>
    <w:p w14:paraId="339FF9B1" w14:textId="77777777" w:rsidR="005F19AB" w:rsidRDefault="001E37E5">
      <w:pPr>
        <w:rPr>
          <w:sz w:val="28"/>
          <w:szCs w:val="28"/>
        </w:rPr>
      </w:pPr>
      <w:r>
        <w:rPr>
          <w:sz w:val="28"/>
          <w:szCs w:val="28"/>
        </w:rPr>
        <w:t>Un</w:t>
      </w:r>
      <w:r w:rsidR="00A00704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A00704">
        <w:rPr>
          <w:sz w:val="28"/>
          <w:szCs w:val="28"/>
        </w:rPr>
        <w:t>commande</w:t>
      </w:r>
      <w:r>
        <w:rPr>
          <w:sz w:val="28"/>
          <w:szCs w:val="28"/>
        </w:rPr>
        <w:t xml:space="preserve"> peut </w:t>
      </w:r>
      <w:r w:rsidR="00A00704">
        <w:rPr>
          <w:sz w:val="28"/>
          <w:szCs w:val="28"/>
        </w:rPr>
        <w:t>être associer</w:t>
      </w:r>
      <w:r>
        <w:rPr>
          <w:sz w:val="28"/>
          <w:szCs w:val="28"/>
        </w:rPr>
        <w:t xml:space="preserve"> 0 ou plusieurs livres. </w:t>
      </w:r>
    </w:p>
    <w:p w14:paraId="1B3AD299" w14:textId="77777777" w:rsidR="005F19AB" w:rsidRDefault="005F19AB">
      <w:pPr>
        <w:rPr>
          <w:sz w:val="28"/>
          <w:szCs w:val="28"/>
        </w:rPr>
      </w:pPr>
    </w:p>
    <w:p w14:paraId="3AADE7A6" w14:textId="77777777" w:rsidR="001C3910" w:rsidRDefault="0039150B">
      <w:pPr>
        <w:rPr>
          <w:sz w:val="28"/>
          <w:szCs w:val="28"/>
        </w:rPr>
      </w:pPr>
      <w:r>
        <w:rPr>
          <w:sz w:val="28"/>
          <w:szCs w:val="28"/>
        </w:rPr>
        <w:t>Une édition comporte un ou plusieurs exemplaires.</w:t>
      </w:r>
    </w:p>
    <w:p w14:paraId="3C9CA602" w14:textId="77777777" w:rsidR="00FA5102" w:rsidRDefault="00FA5102">
      <w:pPr>
        <w:rPr>
          <w:sz w:val="28"/>
          <w:szCs w:val="28"/>
        </w:rPr>
      </w:pPr>
      <w:r>
        <w:rPr>
          <w:sz w:val="28"/>
          <w:szCs w:val="28"/>
        </w:rPr>
        <w:t>Un exemplaire comporte un</w:t>
      </w:r>
      <w:r w:rsidR="006F4503">
        <w:rPr>
          <w:sz w:val="28"/>
          <w:szCs w:val="28"/>
        </w:rPr>
        <w:t>e</w:t>
      </w:r>
      <w:r>
        <w:rPr>
          <w:sz w:val="28"/>
          <w:szCs w:val="28"/>
        </w:rPr>
        <w:t xml:space="preserve"> et </w:t>
      </w:r>
      <w:r w:rsidR="00C76717">
        <w:rPr>
          <w:sz w:val="28"/>
          <w:szCs w:val="28"/>
        </w:rPr>
        <w:t>une seule édition</w:t>
      </w:r>
      <w:r>
        <w:rPr>
          <w:sz w:val="28"/>
          <w:szCs w:val="28"/>
        </w:rPr>
        <w:t>.</w:t>
      </w:r>
    </w:p>
    <w:p w14:paraId="60995CA9" w14:textId="77777777" w:rsidR="00C76717" w:rsidRDefault="00C76717">
      <w:pPr>
        <w:rPr>
          <w:sz w:val="28"/>
          <w:szCs w:val="28"/>
        </w:rPr>
      </w:pPr>
    </w:p>
    <w:p w14:paraId="7684B999" w14:textId="77777777" w:rsidR="00523351" w:rsidRDefault="005233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Un auteur peut obtenir 0 ou 1 pseudo.</w:t>
      </w:r>
    </w:p>
    <w:p w14:paraId="5CD12C99" w14:textId="77777777" w:rsidR="00523351" w:rsidRDefault="00523351">
      <w:pPr>
        <w:rPr>
          <w:sz w:val="28"/>
          <w:szCs w:val="28"/>
        </w:rPr>
      </w:pPr>
      <w:r>
        <w:rPr>
          <w:sz w:val="28"/>
          <w:szCs w:val="28"/>
        </w:rPr>
        <w:t xml:space="preserve">Un pseudo peut </w:t>
      </w:r>
      <w:r w:rsidR="007661E3">
        <w:rPr>
          <w:sz w:val="28"/>
          <w:szCs w:val="28"/>
        </w:rPr>
        <w:t>être</w:t>
      </w:r>
      <w:r>
        <w:rPr>
          <w:sz w:val="28"/>
          <w:szCs w:val="28"/>
        </w:rPr>
        <w:t xml:space="preserve"> obtenu par 0 ou 1 auteur. </w:t>
      </w:r>
    </w:p>
    <w:p w14:paraId="5FA8D9E6" w14:textId="77777777" w:rsidR="00C76717" w:rsidRDefault="00C76717">
      <w:pPr>
        <w:rPr>
          <w:sz w:val="28"/>
          <w:szCs w:val="28"/>
        </w:rPr>
      </w:pPr>
    </w:p>
    <w:p w14:paraId="6BBC311B" w14:textId="77777777" w:rsidR="00C409A6" w:rsidRDefault="00C409A6">
      <w:pPr>
        <w:rPr>
          <w:sz w:val="28"/>
          <w:szCs w:val="28"/>
        </w:rPr>
      </w:pPr>
      <w:r>
        <w:rPr>
          <w:sz w:val="28"/>
          <w:szCs w:val="28"/>
        </w:rPr>
        <w:t>Un libraire peut envoyer 0 ou plusieurs commandes.</w:t>
      </w:r>
    </w:p>
    <w:p w14:paraId="2DB4CFDF" w14:textId="77777777" w:rsidR="00C409A6" w:rsidRDefault="00C409A6">
      <w:pPr>
        <w:rPr>
          <w:sz w:val="28"/>
          <w:szCs w:val="28"/>
        </w:rPr>
      </w:pPr>
      <w:r>
        <w:rPr>
          <w:sz w:val="28"/>
          <w:szCs w:val="28"/>
        </w:rPr>
        <w:t>Une commande peut être envoyer par 0 ou plusieurs libraires</w:t>
      </w:r>
      <w:r w:rsidR="00007C7D">
        <w:rPr>
          <w:sz w:val="28"/>
          <w:szCs w:val="28"/>
        </w:rPr>
        <w:t>.</w:t>
      </w:r>
    </w:p>
    <w:p w14:paraId="0C97699E" w14:textId="77777777" w:rsidR="00E755D8" w:rsidRDefault="00E755D8">
      <w:pPr>
        <w:rPr>
          <w:sz w:val="28"/>
          <w:szCs w:val="28"/>
        </w:rPr>
      </w:pPr>
    </w:p>
    <w:p w14:paraId="27BB9071" w14:textId="77777777" w:rsidR="00E755D8" w:rsidRDefault="00D857BD">
      <w:pPr>
        <w:rPr>
          <w:sz w:val="28"/>
          <w:szCs w:val="28"/>
        </w:rPr>
      </w:pPr>
      <w:r>
        <w:rPr>
          <w:sz w:val="28"/>
          <w:szCs w:val="28"/>
        </w:rPr>
        <w:t>Un libraire peut commander un ou plusieurs livres</w:t>
      </w:r>
    </w:p>
    <w:p w14:paraId="61A101CF" w14:textId="77777777" w:rsidR="00D857BD" w:rsidRDefault="00D857BD">
      <w:pPr>
        <w:rPr>
          <w:sz w:val="28"/>
          <w:szCs w:val="28"/>
        </w:rPr>
      </w:pPr>
      <w:r>
        <w:rPr>
          <w:sz w:val="28"/>
          <w:szCs w:val="28"/>
        </w:rPr>
        <w:t>Un livre peut être commandé par un et seul librair</w:t>
      </w:r>
      <w:r w:rsidR="00995BAD">
        <w:rPr>
          <w:sz w:val="28"/>
          <w:szCs w:val="28"/>
        </w:rPr>
        <w:t>e</w:t>
      </w:r>
      <w:bookmarkStart w:id="4" w:name="_GoBack"/>
      <w:bookmarkEnd w:id="4"/>
    </w:p>
    <w:p w14:paraId="78CF5C54" w14:textId="77777777" w:rsidR="001C3910" w:rsidRDefault="001C3910">
      <w:pPr>
        <w:rPr>
          <w:sz w:val="28"/>
          <w:szCs w:val="28"/>
        </w:rPr>
      </w:pPr>
    </w:p>
    <w:p w14:paraId="46160591" w14:textId="77777777" w:rsidR="001C3910" w:rsidRDefault="001C3910">
      <w:pPr>
        <w:rPr>
          <w:sz w:val="28"/>
          <w:szCs w:val="28"/>
        </w:rPr>
        <w:sectPr w:rsidR="001C3910" w:rsidSect="00453E4C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14:paraId="55E059AD" w14:textId="77777777"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5" w:name="_Toc46311832"/>
      <w:bookmarkStart w:id="6" w:name="_Toc46905597"/>
      <w:r w:rsidRPr="00ED71A6">
        <w:rPr>
          <w:b/>
          <w:bCs/>
          <w:color w:val="8EAADB" w:themeColor="accent1" w:themeTint="99"/>
        </w:rPr>
        <w:lastRenderedPageBreak/>
        <w:t>Dictionnaire</w:t>
      </w:r>
      <w:bookmarkEnd w:id="5"/>
      <w:bookmarkEnd w:id="6"/>
    </w:p>
    <w:p w14:paraId="1ADD1F10" w14:textId="77777777" w:rsidR="00ED71A6" w:rsidRPr="00ED71A6" w:rsidRDefault="00ED71A6" w:rsidP="00ED71A6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DA62D0" w14:paraId="36FF8376" w14:textId="77777777" w:rsidTr="00DA6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2FFD5ACA" w14:textId="77777777" w:rsidR="00DA62D0" w:rsidRDefault="00DA62D0">
            <w:r>
              <w:t>Entité</w:t>
            </w:r>
          </w:p>
        </w:tc>
        <w:tc>
          <w:tcPr>
            <w:tcW w:w="2799" w:type="dxa"/>
          </w:tcPr>
          <w:p w14:paraId="2590D725" w14:textId="77777777" w:rsidR="00DA62D0" w:rsidRDefault="00DA6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799" w:type="dxa"/>
          </w:tcPr>
          <w:p w14:paraId="409A5F2A" w14:textId="77777777" w:rsidR="00DA62D0" w:rsidRDefault="00DA6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799" w:type="dxa"/>
          </w:tcPr>
          <w:p w14:paraId="7D4194FD" w14:textId="77777777" w:rsidR="00DA62D0" w:rsidRDefault="00DA6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799" w:type="dxa"/>
          </w:tcPr>
          <w:p w14:paraId="57FD99BB" w14:textId="77777777" w:rsidR="00DA62D0" w:rsidRDefault="00DA6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DC29A4" w14:paraId="48676E01" w14:textId="77777777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14:paraId="03630842" w14:textId="77777777" w:rsidR="00DC29A4" w:rsidRDefault="00DC29A4">
            <w:r>
              <w:t>livres</w:t>
            </w:r>
          </w:p>
        </w:tc>
        <w:tc>
          <w:tcPr>
            <w:tcW w:w="2799" w:type="dxa"/>
          </w:tcPr>
          <w:p w14:paraId="09407CE9" w14:textId="77777777"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lv_isbn</w:t>
            </w:r>
          </w:p>
        </w:tc>
        <w:tc>
          <w:tcPr>
            <w:tcW w:w="2799" w:type="dxa"/>
          </w:tcPr>
          <w:p w14:paraId="0A049B37" w14:textId="77777777"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du livre par isbn</w:t>
            </w:r>
          </w:p>
        </w:tc>
        <w:tc>
          <w:tcPr>
            <w:tcW w:w="2799" w:type="dxa"/>
          </w:tcPr>
          <w:p w14:paraId="6DC332AB" w14:textId="77777777"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(20)</w:t>
            </w:r>
          </w:p>
        </w:tc>
        <w:tc>
          <w:tcPr>
            <w:tcW w:w="2799" w:type="dxa"/>
          </w:tcPr>
          <w:p w14:paraId="747BB1F8" w14:textId="77777777"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DC29A4" w14:paraId="03B09E6D" w14:textId="77777777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42F40065" w14:textId="77777777" w:rsidR="00DC29A4" w:rsidRDefault="00DC29A4"/>
        </w:tc>
        <w:tc>
          <w:tcPr>
            <w:tcW w:w="2799" w:type="dxa"/>
          </w:tcPr>
          <w:p w14:paraId="25BFE8FA" w14:textId="77777777"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lv_titre</w:t>
            </w:r>
          </w:p>
        </w:tc>
        <w:tc>
          <w:tcPr>
            <w:tcW w:w="2799" w:type="dxa"/>
          </w:tcPr>
          <w:p w14:paraId="4E5980D5" w14:textId="77777777"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2799" w:type="dxa"/>
          </w:tcPr>
          <w:p w14:paraId="5AB04631" w14:textId="77777777"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(50)</w:t>
            </w:r>
          </w:p>
        </w:tc>
        <w:tc>
          <w:tcPr>
            <w:tcW w:w="2799" w:type="dxa"/>
          </w:tcPr>
          <w:p w14:paraId="3781A556" w14:textId="77777777"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C29A4" w14:paraId="34C3A1E8" w14:textId="77777777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29BA6855" w14:textId="77777777" w:rsidR="00DC29A4" w:rsidRDefault="00DC29A4"/>
        </w:tc>
        <w:tc>
          <w:tcPr>
            <w:tcW w:w="2799" w:type="dxa"/>
          </w:tcPr>
          <w:p w14:paraId="6F414936" w14:textId="77777777"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lv_prix_vente</w:t>
            </w:r>
          </w:p>
        </w:tc>
        <w:tc>
          <w:tcPr>
            <w:tcW w:w="2799" w:type="dxa"/>
          </w:tcPr>
          <w:p w14:paraId="36A28FA2" w14:textId="77777777"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prix de vente du livre</w:t>
            </w:r>
          </w:p>
        </w:tc>
        <w:tc>
          <w:tcPr>
            <w:tcW w:w="2799" w:type="dxa"/>
          </w:tcPr>
          <w:p w14:paraId="156D0CCD" w14:textId="77777777"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(5,2)</w:t>
            </w:r>
          </w:p>
        </w:tc>
        <w:tc>
          <w:tcPr>
            <w:tcW w:w="2799" w:type="dxa"/>
          </w:tcPr>
          <w:p w14:paraId="1390CAE0" w14:textId="77777777"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C29A4" w14:paraId="7667E956" w14:textId="77777777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50271367" w14:textId="77777777" w:rsidR="00DC29A4" w:rsidRDefault="00DC29A4" w:rsidP="00DC29A4"/>
        </w:tc>
        <w:tc>
          <w:tcPr>
            <w:tcW w:w="2799" w:type="dxa"/>
          </w:tcPr>
          <w:p w14:paraId="06203342" w14:textId="77777777" w:rsidR="00DC29A4" w:rsidRDefault="001E20E1" w:rsidP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lv</w:t>
            </w:r>
            <w:r w:rsidR="00DC29A4">
              <w:t>_droit</w:t>
            </w:r>
          </w:p>
        </w:tc>
        <w:tc>
          <w:tcPr>
            <w:tcW w:w="2799" w:type="dxa"/>
          </w:tcPr>
          <w:p w14:paraId="1C5B207A" w14:textId="77777777" w:rsidR="00DC29A4" w:rsidRDefault="00DC29A4" w:rsidP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Droit d'auteur</w:t>
            </w:r>
          </w:p>
        </w:tc>
        <w:tc>
          <w:tcPr>
            <w:tcW w:w="2799" w:type="dxa"/>
          </w:tcPr>
          <w:p w14:paraId="6EF9B651" w14:textId="77777777" w:rsidR="00DC29A4" w:rsidRDefault="00DC29A4" w:rsidP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(2)</w:t>
            </w:r>
          </w:p>
        </w:tc>
        <w:tc>
          <w:tcPr>
            <w:tcW w:w="2799" w:type="dxa"/>
          </w:tcPr>
          <w:p w14:paraId="7CD444FF" w14:textId="77777777" w:rsidR="00DC29A4" w:rsidRDefault="00DC29A4" w:rsidP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chiffre en pourcentage</w:t>
            </w:r>
          </w:p>
        </w:tc>
      </w:tr>
      <w:tr w:rsidR="00592EF5" w14:paraId="31E2BE6E" w14:textId="77777777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14:paraId="0B6F8E71" w14:textId="77777777" w:rsidR="00592EF5" w:rsidRDefault="00592EF5" w:rsidP="005E6F49">
            <w:r>
              <w:t>primes</w:t>
            </w:r>
          </w:p>
        </w:tc>
        <w:tc>
          <w:tcPr>
            <w:tcW w:w="2799" w:type="dxa"/>
          </w:tcPr>
          <w:p w14:paraId="51B844D0" w14:textId="77777777" w:rsidR="00592EF5" w:rsidRDefault="00592EF5" w:rsidP="005E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pm_id</w:t>
            </w:r>
          </w:p>
        </w:tc>
        <w:tc>
          <w:tcPr>
            <w:tcW w:w="2799" w:type="dxa"/>
          </w:tcPr>
          <w:p w14:paraId="2534CF82" w14:textId="77777777" w:rsidR="00592EF5" w:rsidRDefault="003605F0" w:rsidP="005E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primé</w:t>
            </w:r>
          </w:p>
        </w:tc>
        <w:tc>
          <w:tcPr>
            <w:tcW w:w="2799" w:type="dxa"/>
          </w:tcPr>
          <w:p w14:paraId="76096FF0" w14:textId="77777777" w:rsidR="00592EF5" w:rsidRDefault="003605F0" w:rsidP="005E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14:paraId="63182F7D" w14:textId="77777777" w:rsidR="00592EF5" w:rsidRDefault="00592EF5" w:rsidP="005E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2236E2">
              <w:t>, auto-incrémentassions</w:t>
            </w:r>
          </w:p>
        </w:tc>
      </w:tr>
      <w:tr w:rsidR="00592EF5" w14:paraId="6CE7A436" w14:textId="77777777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62B04AA4" w14:textId="77777777" w:rsidR="00592EF5" w:rsidRDefault="00592EF5" w:rsidP="00592EF5"/>
        </w:tc>
        <w:tc>
          <w:tcPr>
            <w:tcW w:w="2799" w:type="dxa"/>
          </w:tcPr>
          <w:p w14:paraId="202C56C3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pm_name</w:t>
            </w:r>
          </w:p>
        </w:tc>
        <w:tc>
          <w:tcPr>
            <w:tcW w:w="2799" w:type="dxa"/>
          </w:tcPr>
          <w:p w14:paraId="600940DE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primé</w:t>
            </w:r>
          </w:p>
        </w:tc>
        <w:tc>
          <w:tcPr>
            <w:tcW w:w="2799" w:type="dxa"/>
          </w:tcPr>
          <w:p w14:paraId="5E0A702B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14:paraId="517E148F" w14:textId="77777777" w:rsidR="00592EF5" w:rsidRDefault="00E213CE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92EF5" w14:paraId="20EF5542" w14:textId="77777777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14:paraId="0D93ABE6" w14:textId="77777777" w:rsidR="00592EF5" w:rsidRDefault="00592EF5" w:rsidP="00592EF5">
            <w:r>
              <w:t>auteurs</w:t>
            </w:r>
          </w:p>
        </w:tc>
        <w:tc>
          <w:tcPr>
            <w:tcW w:w="2799" w:type="dxa"/>
          </w:tcPr>
          <w:p w14:paraId="753648D4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at_id</w:t>
            </w:r>
          </w:p>
        </w:tc>
        <w:tc>
          <w:tcPr>
            <w:tcW w:w="2799" w:type="dxa"/>
          </w:tcPr>
          <w:p w14:paraId="3E94E8A6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Identification de l'auteur </w:t>
            </w:r>
          </w:p>
        </w:tc>
        <w:tc>
          <w:tcPr>
            <w:tcW w:w="2799" w:type="dxa"/>
          </w:tcPr>
          <w:p w14:paraId="71ADF70D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14:paraId="39EBAA41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592EF5" w14:paraId="589AFBEC" w14:textId="77777777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18A6900F" w14:textId="77777777" w:rsidR="00592EF5" w:rsidRDefault="00592EF5" w:rsidP="00592EF5"/>
        </w:tc>
        <w:tc>
          <w:tcPr>
            <w:tcW w:w="2799" w:type="dxa"/>
          </w:tcPr>
          <w:p w14:paraId="48F14313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at_lastname</w:t>
            </w:r>
          </w:p>
        </w:tc>
        <w:tc>
          <w:tcPr>
            <w:tcW w:w="2799" w:type="dxa"/>
          </w:tcPr>
          <w:p w14:paraId="6AA70F82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l'auteur</w:t>
            </w:r>
          </w:p>
        </w:tc>
        <w:tc>
          <w:tcPr>
            <w:tcW w:w="2799" w:type="dxa"/>
          </w:tcPr>
          <w:p w14:paraId="260AE5BD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14:paraId="0B1C52A3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92EF5" w14:paraId="403D670E" w14:textId="77777777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4CBF7C3A" w14:textId="77777777" w:rsidR="00592EF5" w:rsidRDefault="00592EF5" w:rsidP="00592EF5"/>
        </w:tc>
        <w:tc>
          <w:tcPr>
            <w:tcW w:w="2799" w:type="dxa"/>
          </w:tcPr>
          <w:p w14:paraId="690DA1B2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at_firstname</w:t>
            </w:r>
          </w:p>
        </w:tc>
        <w:tc>
          <w:tcPr>
            <w:tcW w:w="2799" w:type="dxa"/>
          </w:tcPr>
          <w:p w14:paraId="4B0127B1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l'auteur</w:t>
            </w:r>
          </w:p>
        </w:tc>
        <w:tc>
          <w:tcPr>
            <w:tcW w:w="2799" w:type="dxa"/>
          </w:tcPr>
          <w:p w14:paraId="065C9F13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14:paraId="2A4F535A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92EF5" w14:paraId="0FAF6C4A" w14:textId="77777777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0EA7693E" w14:textId="77777777" w:rsidR="00592EF5" w:rsidRDefault="00592EF5" w:rsidP="00592EF5"/>
        </w:tc>
        <w:tc>
          <w:tcPr>
            <w:tcW w:w="2799" w:type="dxa"/>
          </w:tcPr>
          <w:p w14:paraId="477D2B3E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at_pseudo</w:t>
            </w:r>
          </w:p>
        </w:tc>
        <w:tc>
          <w:tcPr>
            <w:tcW w:w="2799" w:type="dxa"/>
          </w:tcPr>
          <w:p w14:paraId="27F0BA73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 de l'auteur</w:t>
            </w:r>
          </w:p>
        </w:tc>
        <w:tc>
          <w:tcPr>
            <w:tcW w:w="2799" w:type="dxa"/>
          </w:tcPr>
          <w:p w14:paraId="592D87D8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14:paraId="42C160E8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92EF5" w14:paraId="173FE484" w14:textId="77777777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14:paraId="57DA1BB6" w14:textId="77777777" w:rsidR="00592EF5" w:rsidRDefault="00592EF5" w:rsidP="00592EF5">
            <w:r>
              <w:t>editions</w:t>
            </w:r>
          </w:p>
        </w:tc>
        <w:tc>
          <w:tcPr>
            <w:tcW w:w="2799" w:type="dxa"/>
          </w:tcPr>
          <w:p w14:paraId="6566043C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Edt_id</w:t>
            </w:r>
          </w:p>
        </w:tc>
        <w:tc>
          <w:tcPr>
            <w:tcW w:w="2799" w:type="dxa"/>
          </w:tcPr>
          <w:p w14:paraId="15BD59F3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</w:t>
            </w:r>
          </w:p>
        </w:tc>
        <w:tc>
          <w:tcPr>
            <w:tcW w:w="2799" w:type="dxa"/>
          </w:tcPr>
          <w:p w14:paraId="1C308530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14:paraId="0C7247F9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592EF5" w14:paraId="36B39A38" w14:textId="77777777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092E5341" w14:textId="77777777" w:rsidR="00592EF5" w:rsidRDefault="00592EF5" w:rsidP="00592EF5"/>
        </w:tc>
        <w:tc>
          <w:tcPr>
            <w:tcW w:w="2799" w:type="dxa"/>
          </w:tcPr>
          <w:p w14:paraId="513C9A09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edt_ordre</w:t>
            </w:r>
          </w:p>
        </w:tc>
        <w:tc>
          <w:tcPr>
            <w:tcW w:w="2799" w:type="dxa"/>
          </w:tcPr>
          <w:p w14:paraId="1CEE38AB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L'ordre de l'édition</w:t>
            </w:r>
          </w:p>
        </w:tc>
        <w:tc>
          <w:tcPr>
            <w:tcW w:w="2799" w:type="dxa"/>
          </w:tcPr>
          <w:p w14:paraId="7A00B316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(3)</w:t>
            </w:r>
          </w:p>
        </w:tc>
        <w:tc>
          <w:tcPr>
            <w:tcW w:w="2799" w:type="dxa"/>
          </w:tcPr>
          <w:p w14:paraId="07E35153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92EF5" w14:paraId="62E40BBD" w14:textId="77777777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2330319C" w14:textId="77777777" w:rsidR="00592EF5" w:rsidRDefault="00592EF5" w:rsidP="00592EF5"/>
        </w:tc>
        <w:tc>
          <w:tcPr>
            <w:tcW w:w="2799" w:type="dxa"/>
          </w:tcPr>
          <w:p w14:paraId="0AEBEA4B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edt_nb_exemplaire</w:t>
            </w:r>
          </w:p>
        </w:tc>
        <w:tc>
          <w:tcPr>
            <w:tcW w:w="2799" w:type="dxa"/>
          </w:tcPr>
          <w:p w14:paraId="1787F0B4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d'exemplaire par édition</w:t>
            </w:r>
          </w:p>
        </w:tc>
        <w:tc>
          <w:tcPr>
            <w:tcW w:w="2799" w:type="dxa"/>
          </w:tcPr>
          <w:p w14:paraId="5529D85F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(8)</w:t>
            </w:r>
          </w:p>
        </w:tc>
        <w:tc>
          <w:tcPr>
            <w:tcW w:w="2799" w:type="dxa"/>
          </w:tcPr>
          <w:p w14:paraId="415E8A14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92EF5" w14:paraId="4525000B" w14:textId="77777777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61A32FC5" w14:textId="77777777" w:rsidR="00592EF5" w:rsidRDefault="00592EF5" w:rsidP="00592EF5"/>
        </w:tc>
        <w:tc>
          <w:tcPr>
            <w:tcW w:w="2799" w:type="dxa"/>
          </w:tcPr>
          <w:p w14:paraId="4C6C77CD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Edt_date</w:t>
            </w:r>
          </w:p>
        </w:tc>
        <w:tc>
          <w:tcPr>
            <w:tcW w:w="2799" w:type="dxa"/>
          </w:tcPr>
          <w:p w14:paraId="783CC823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l'édition du livre</w:t>
            </w:r>
          </w:p>
        </w:tc>
        <w:tc>
          <w:tcPr>
            <w:tcW w:w="2799" w:type="dxa"/>
          </w:tcPr>
          <w:p w14:paraId="4ED6F0A8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(11)</w:t>
            </w:r>
          </w:p>
        </w:tc>
        <w:tc>
          <w:tcPr>
            <w:tcW w:w="2799" w:type="dxa"/>
          </w:tcPr>
          <w:p w14:paraId="26DB464F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Y-m-d</w:t>
            </w:r>
          </w:p>
        </w:tc>
      </w:tr>
      <w:tr w:rsidR="00592EF5" w14:paraId="3CF7A4EF" w14:textId="77777777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14:paraId="377F7A71" w14:textId="77777777" w:rsidR="00592EF5" w:rsidRDefault="00592EF5" w:rsidP="00592EF5">
            <w:r>
              <w:t>libraires</w:t>
            </w:r>
          </w:p>
        </w:tc>
        <w:tc>
          <w:tcPr>
            <w:tcW w:w="2799" w:type="dxa"/>
          </w:tcPr>
          <w:p w14:paraId="30890FBA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lb_nom </w:t>
            </w:r>
          </w:p>
        </w:tc>
        <w:tc>
          <w:tcPr>
            <w:tcW w:w="2799" w:type="dxa"/>
          </w:tcPr>
          <w:p w14:paraId="152D21C6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libraire</w:t>
            </w:r>
          </w:p>
        </w:tc>
        <w:tc>
          <w:tcPr>
            <w:tcW w:w="2799" w:type="dxa"/>
          </w:tcPr>
          <w:p w14:paraId="7F755C2D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(50)</w:t>
            </w:r>
          </w:p>
        </w:tc>
        <w:tc>
          <w:tcPr>
            <w:tcW w:w="2799" w:type="dxa"/>
          </w:tcPr>
          <w:p w14:paraId="545E33D7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92EF5" w14:paraId="06FA908A" w14:textId="77777777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037F38E6" w14:textId="77777777" w:rsidR="00592EF5" w:rsidRDefault="00592EF5" w:rsidP="00592EF5"/>
        </w:tc>
        <w:tc>
          <w:tcPr>
            <w:tcW w:w="2799" w:type="dxa"/>
          </w:tcPr>
          <w:p w14:paraId="42B67B63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lb_address</w:t>
            </w:r>
          </w:p>
        </w:tc>
        <w:tc>
          <w:tcPr>
            <w:tcW w:w="2799" w:type="dxa"/>
          </w:tcPr>
          <w:p w14:paraId="6DA868C4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libraire</w:t>
            </w:r>
          </w:p>
        </w:tc>
        <w:tc>
          <w:tcPr>
            <w:tcW w:w="2799" w:type="dxa"/>
          </w:tcPr>
          <w:p w14:paraId="70C8254E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(255)</w:t>
            </w:r>
          </w:p>
        </w:tc>
        <w:tc>
          <w:tcPr>
            <w:tcW w:w="2799" w:type="dxa"/>
          </w:tcPr>
          <w:p w14:paraId="494C1626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92EF5" w14:paraId="244E9792" w14:textId="77777777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5587C4B7" w14:textId="77777777" w:rsidR="00592EF5" w:rsidRDefault="00592EF5" w:rsidP="00592EF5"/>
        </w:tc>
        <w:tc>
          <w:tcPr>
            <w:tcW w:w="2799" w:type="dxa"/>
          </w:tcPr>
          <w:p w14:paraId="54927E5D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1306A67B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012D775B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48489A27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EF5" w14:paraId="5F760F7C" w14:textId="77777777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76199354" w14:textId="77777777" w:rsidR="00592EF5" w:rsidRDefault="00592EF5" w:rsidP="00592EF5"/>
        </w:tc>
        <w:tc>
          <w:tcPr>
            <w:tcW w:w="2799" w:type="dxa"/>
          </w:tcPr>
          <w:p w14:paraId="4E35EECF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06174741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46154A1A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39C897D8" w14:textId="77777777" w:rsidR="00592EF5" w:rsidRDefault="00592EF5" w:rsidP="005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3CF5F7" w14:textId="77777777" w:rsidR="00566437" w:rsidRDefault="00566437"/>
    <w:p w14:paraId="70B4F07A" w14:textId="77777777" w:rsidR="00D0773C" w:rsidRDefault="00D0773C">
      <w:pPr>
        <w:rPr>
          <w:b/>
          <w:bCs/>
          <w:color w:val="000000" w:themeColor="text1"/>
          <w:u w:val="single"/>
        </w:rPr>
      </w:pPr>
      <w:bookmarkStart w:id="7" w:name="_Toc46311833"/>
    </w:p>
    <w:p w14:paraId="687A59CD" w14:textId="77777777" w:rsidR="007C6CD8" w:rsidRDefault="007C6CD8">
      <w:pPr>
        <w:rPr>
          <w:b/>
          <w:bCs/>
          <w:color w:val="000000" w:themeColor="text1"/>
          <w:u w:val="single"/>
        </w:rPr>
      </w:pPr>
    </w:p>
    <w:p w14:paraId="38D3F373" w14:textId="77777777" w:rsidR="007C6CD8" w:rsidRDefault="007C6CD8">
      <w:pPr>
        <w:rPr>
          <w:b/>
          <w:bCs/>
          <w:color w:val="000000" w:themeColor="text1"/>
          <w:u w:val="single"/>
        </w:rPr>
        <w:sectPr w:rsidR="007C6CD8" w:rsidSect="007C6CD8">
          <w:headerReference w:type="first" r:id="rId12"/>
          <w:pgSz w:w="16838" w:h="11906" w:orient="landscape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62F64C9" w14:textId="77777777"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14:paraId="533A3CF9" w14:textId="77777777" w:rsidR="009C625A" w:rsidRDefault="009C625A" w:rsidP="00ED71A6">
      <w:pPr>
        <w:pStyle w:val="Titre1"/>
        <w:rPr>
          <w:b/>
          <w:bCs/>
          <w:color w:val="8EAADB" w:themeColor="accent1" w:themeTint="99"/>
        </w:rPr>
      </w:pPr>
      <w:bookmarkStart w:id="8" w:name="_Toc46905598"/>
      <w:r w:rsidRPr="00ED71A6">
        <w:rPr>
          <w:b/>
          <w:bCs/>
          <w:color w:val="8EAADB" w:themeColor="accent1" w:themeTint="99"/>
        </w:rPr>
        <w:t>Matrice</w:t>
      </w:r>
      <w:bookmarkEnd w:id="7"/>
      <w:bookmarkEnd w:id="8"/>
    </w:p>
    <w:p w14:paraId="7C420102" w14:textId="77777777" w:rsidR="00ED71A6" w:rsidRPr="00ED71A6" w:rsidRDefault="00ED71A6" w:rsidP="00ED71A6"/>
    <w:p w14:paraId="0B2DA0CB" w14:textId="77777777" w:rsidR="00566437" w:rsidRDefault="00566437"/>
    <w:bookmarkStart w:id="9" w:name="_MON_1657961906"/>
    <w:bookmarkEnd w:id="9"/>
    <w:p w14:paraId="707E30FC" w14:textId="77777777" w:rsidR="008A4913" w:rsidRDefault="00E21145">
      <w:r>
        <w:object w:dxaOrig="7836" w:dyaOrig="4668" w14:anchorId="43B0B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8pt;height:233.4pt" o:ole="">
            <v:imagedata r:id="rId13" o:title=""/>
          </v:shape>
          <o:OLEObject Type="Embed" ProgID="Excel.Sheet.12" ShapeID="_x0000_i1025" DrawAspect="Content" ObjectID="_1658065098" r:id="rId14"/>
        </w:object>
      </w:r>
    </w:p>
    <w:p w14:paraId="342A17F4" w14:textId="77777777" w:rsidR="006915DF" w:rsidRDefault="006915DF"/>
    <w:p w14:paraId="4DE5AE67" w14:textId="77777777" w:rsidR="006915DF" w:rsidRDefault="006915DF">
      <w:r w:rsidRPr="006915DF">
        <w:t>lv_isbn -&gt; lv_titre, l</w:t>
      </w:r>
      <w:r>
        <w:t>v_prix_vente, lv_droit, pm_</w:t>
      </w:r>
      <w:r w:rsidR="00E213CE">
        <w:t>id</w:t>
      </w:r>
      <w:r>
        <w:t>, at_id</w:t>
      </w:r>
    </w:p>
    <w:p w14:paraId="7F60792F" w14:textId="77777777" w:rsidR="00E213CE" w:rsidRPr="00D857BD" w:rsidRDefault="00E213CE">
      <w:pPr>
        <w:rPr>
          <w:lang w:val="en-GB"/>
        </w:rPr>
      </w:pPr>
      <w:r w:rsidRPr="00D857BD">
        <w:rPr>
          <w:lang w:val="en-GB"/>
        </w:rPr>
        <w:t>pm_id -&gt; pm_name</w:t>
      </w:r>
    </w:p>
    <w:p w14:paraId="33160320" w14:textId="77777777" w:rsidR="006915DF" w:rsidRPr="006915DF" w:rsidRDefault="006915DF">
      <w:pPr>
        <w:rPr>
          <w:lang w:val="en-GB"/>
        </w:rPr>
      </w:pPr>
      <w:r w:rsidRPr="006915DF">
        <w:rPr>
          <w:lang w:val="en-GB"/>
        </w:rPr>
        <w:t>at_id -&gt;</w:t>
      </w:r>
      <w:r>
        <w:rPr>
          <w:lang w:val="en-GB"/>
        </w:rPr>
        <w:t xml:space="preserve"> at_lastname, at_firstname, at_pseudo</w:t>
      </w:r>
    </w:p>
    <w:p w14:paraId="6E82B09F" w14:textId="77777777" w:rsidR="006915DF" w:rsidRPr="00D857BD" w:rsidRDefault="006915DF">
      <w:pPr>
        <w:rPr>
          <w:lang w:val="en-GB"/>
        </w:rPr>
      </w:pPr>
      <w:r w:rsidRPr="00D857BD">
        <w:rPr>
          <w:lang w:val="en-GB"/>
        </w:rPr>
        <w:t xml:space="preserve">edt_id -&gt; </w:t>
      </w:r>
      <w:r w:rsidR="006873BA" w:rsidRPr="00D857BD">
        <w:rPr>
          <w:lang w:val="en-GB"/>
        </w:rPr>
        <w:t>edt_ordre, edt_date</w:t>
      </w:r>
    </w:p>
    <w:p w14:paraId="26BEC756" w14:textId="77777777" w:rsidR="006915DF" w:rsidRPr="006873BA" w:rsidRDefault="006915DF">
      <w:pPr>
        <w:rPr>
          <w:lang w:val="en-GB"/>
        </w:rPr>
      </w:pPr>
      <w:r w:rsidRPr="006873BA">
        <w:rPr>
          <w:lang w:val="en-GB"/>
        </w:rPr>
        <w:t>lb_nom -&gt;</w:t>
      </w:r>
      <w:r w:rsidR="006873BA" w:rsidRPr="006873BA">
        <w:rPr>
          <w:lang w:val="en-GB"/>
        </w:rPr>
        <w:t xml:space="preserve"> lb_address, l</w:t>
      </w:r>
      <w:r w:rsidR="006873BA">
        <w:rPr>
          <w:lang w:val="en-GB"/>
        </w:rPr>
        <w:t>v_isbn, edt_id, lb_address</w:t>
      </w:r>
    </w:p>
    <w:p w14:paraId="7FF20694" w14:textId="77777777" w:rsidR="006915DF" w:rsidRDefault="006915DF">
      <w:pPr>
        <w:rPr>
          <w:lang w:val="en-GB"/>
        </w:rPr>
      </w:pPr>
    </w:p>
    <w:p w14:paraId="02F361E4" w14:textId="77777777" w:rsidR="00C26268" w:rsidRDefault="00C26268">
      <w:pPr>
        <w:rPr>
          <w:lang w:val="en-GB"/>
        </w:rPr>
      </w:pPr>
    </w:p>
    <w:p w14:paraId="4DFF20B3" w14:textId="77777777" w:rsidR="00C26268" w:rsidRPr="006873BA" w:rsidRDefault="00C26268">
      <w:pPr>
        <w:rPr>
          <w:lang w:val="en-GB"/>
        </w:rPr>
      </w:pPr>
    </w:p>
    <w:sectPr w:rsidR="00C26268" w:rsidRPr="006873BA" w:rsidSect="00C87DF6">
      <w:headerReference w:type="first" r:id="rId15"/>
      <w:pgSz w:w="16838" w:h="11906" w:orient="landscape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C64F8" w14:textId="77777777" w:rsidR="006421A9" w:rsidRDefault="006421A9" w:rsidP="00BD6D90">
      <w:r>
        <w:separator/>
      </w:r>
    </w:p>
  </w:endnote>
  <w:endnote w:type="continuationSeparator" w:id="0">
    <w:p w14:paraId="128C62EF" w14:textId="77777777" w:rsidR="006421A9" w:rsidRDefault="006421A9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4ABEC" w14:textId="77777777" w:rsidR="00881A4D" w:rsidRDefault="006421A9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253367172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881A4D">
          <w:rPr>
            <w:lang w:val="en-GB"/>
          </w:rPr>
          <w:t>29/07/2020</w:t>
        </w:r>
      </w:sdtContent>
    </w:sdt>
    <w:r w:rsidR="00881A4D">
      <w:ptab w:relativeTo="margin" w:alignment="center" w:leader="none"/>
    </w:r>
    <w:r w:rsidR="00881A4D">
      <w:ptab w:relativeTo="margin" w:alignment="right" w:leader="none"/>
    </w:r>
    <w:sdt>
      <w:sdtPr>
        <w:alias w:val="Auteur "/>
        <w:tag w:val=""/>
        <w:id w:val="9105873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81A4D">
          <w:t>Jonathan JEANNIARD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D797A" w14:textId="77777777" w:rsidR="00453E4C" w:rsidRDefault="006421A9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3664901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FC4112">
          <w:rPr>
            <w:lang w:val="en-GB"/>
          </w:rPr>
          <w:t>29/07/2020</w:t>
        </w:r>
      </w:sdtContent>
    </w:sdt>
    <w:r w:rsidR="00FC4112">
      <w:ptab w:relativeTo="margin" w:alignment="center" w:leader="none"/>
    </w:r>
    <w:r w:rsidR="00FC4112">
      <w:ptab w:relativeTo="margin" w:alignment="right" w:leader="none"/>
    </w:r>
    <w:sdt>
      <w:sdtPr>
        <w:alias w:val="Auteur "/>
        <w:tag w:val=""/>
        <w:id w:val="-8212663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4112">
          <w:t>Jonathan JEANNIARD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D20B7" w14:textId="77777777" w:rsidR="006421A9" w:rsidRDefault="006421A9" w:rsidP="00BD6D90">
      <w:r>
        <w:separator/>
      </w:r>
    </w:p>
  </w:footnote>
  <w:footnote w:type="continuationSeparator" w:id="0">
    <w:p w14:paraId="644DBF13" w14:textId="77777777" w:rsidR="006421A9" w:rsidRDefault="006421A9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B6667" w14:textId="77777777" w:rsidR="00BD6D90" w:rsidRDefault="0021395D" w:rsidP="005801D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78685898" wp14:editId="561BB5C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6" name="Zone de text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B2760B" w14:textId="77777777" w:rsidR="0021395D" w:rsidRPr="0021395D" w:rsidRDefault="006421A9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-1617747256"/>
                              <w:placeholder>
                                <w:docPart w:val="4342740A4A3C4C0FB106C794F85D53A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A62D0">
                                <w:rPr>
                                  <w:color w:val="FFFFFF" w:themeColor="background1"/>
                                </w:rPr>
                                <w:t>Éditeur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85898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6" type="#_x0000_t202" style="position:absolute;margin-left:0;margin-top:0;width:468pt;height:13.7pt;z-index:25167360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DWKGC59QEAAMc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14:paraId="10B2760B" w14:textId="77777777" w:rsidR="0021395D" w:rsidRPr="0021395D" w:rsidRDefault="006421A9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-1617747256"/>
                        <w:placeholder>
                          <w:docPart w:val="4342740A4A3C4C0FB106C794F85D53AF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A62D0">
                          <w:rPr>
                            <w:color w:val="FFFFFF" w:themeColor="background1"/>
                          </w:rPr>
                          <w:t>Éditeur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001894BE" wp14:editId="4A0EF88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DE9692" w14:textId="77777777" w:rsidR="0021395D" w:rsidRPr="0021395D" w:rsidRDefault="0021395D">
                          <w:r w:rsidRPr="0021395D">
                            <w:fldChar w:fldCharType="begin"/>
                          </w:r>
                          <w:r w:rsidRPr="0021395D">
                            <w:instrText>PAGE   \* MERGEFORMAT</w:instrText>
                          </w:r>
                          <w:r w:rsidRPr="0021395D">
                            <w:fldChar w:fldCharType="separate"/>
                          </w:r>
                          <w:r w:rsidRPr="0021395D">
                            <w:t>2</w:t>
                          </w:r>
                          <w:r w:rsidRPr="0021395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1894BE" id="Zone de texte 221" o:spid="_x0000_s1037" type="#_x0000_t202" style="position:absolute;margin-left:20.6pt;margin-top:0;width:71.8pt;height:13.45pt;z-index:25167257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79DE9692" w14:textId="77777777" w:rsidR="0021395D" w:rsidRPr="0021395D" w:rsidRDefault="0021395D">
                    <w:r w:rsidRPr="0021395D">
                      <w:fldChar w:fldCharType="begin"/>
                    </w:r>
                    <w:r w:rsidRPr="0021395D">
                      <w:instrText>PAGE   \* MERGEFORMAT</w:instrText>
                    </w:r>
                    <w:r w:rsidRPr="0021395D">
                      <w:fldChar w:fldCharType="separate"/>
                    </w:r>
                    <w:r w:rsidRPr="0021395D">
                      <w:t>2</w:t>
                    </w:r>
                    <w:r w:rsidRPr="0021395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36E89" w14:textId="77777777" w:rsidR="005A0F78" w:rsidRDefault="005A0F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C89FA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3B60C256" wp14:editId="0A0C3151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B51EC2" w14:textId="77777777" w:rsidR="0021395D" w:rsidRPr="0021395D" w:rsidRDefault="006421A9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A62D0">
                                <w:rPr>
                                  <w:color w:val="FFFFFF" w:themeColor="background1"/>
                                </w:rPr>
                                <w:t>Éditeur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60C25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8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91+AEAANA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" o:allowincell="f" filled="f" stroked="f">
              <v:textbox inset=",0,,0">
                <w:txbxContent>
                  <w:p w14:paraId="12B51EC2" w14:textId="77777777" w:rsidR="0021395D" w:rsidRPr="0021395D" w:rsidRDefault="006421A9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A62D0">
                          <w:rPr>
                            <w:color w:val="FFFFFF" w:themeColor="background1"/>
                          </w:rPr>
                          <w:t>Éditeur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10CC9C43" wp14:editId="149373C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47B1261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CC9C43" id="Zone de texte 25" o:spid="_x0000_s1039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CYosLv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747B1261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6B46491"/>
    <w:multiLevelType w:val="hybridMultilevel"/>
    <w:tmpl w:val="1354E608"/>
    <w:lvl w:ilvl="0" w:tplc="A2CC17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4"/>
    <w:rsid w:val="00007C7D"/>
    <w:rsid w:val="00061CAB"/>
    <w:rsid w:val="00061D44"/>
    <w:rsid w:val="000811AC"/>
    <w:rsid w:val="000E7B4C"/>
    <w:rsid w:val="000F61D7"/>
    <w:rsid w:val="00145227"/>
    <w:rsid w:val="0015471E"/>
    <w:rsid w:val="001C3910"/>
    <w:rsid w:val="001E20E1"/>
    <w:rsid w:val="001E37E5"/>
    <w:rsid w:val="0021395D"/>
    <w:rsid w:val="00213FEF"/>
    <w:rsid w:val="00221D82"/>
    <w:rsid w:val="002236E2"/>
    <w:rsid w:val="00247373"/>
    <w:rsid w:val="002D01EF"/>
    <w:rsid w:val="00313B02"/>
    <w:rsid w:val="0033622C"/>
    <w:rsid w:val="003505B1"/>
    <w:rsid w:val="00352773"/>
    <w:rsid w:val="00354868"/>
    <w:rsid w:val="003605F0"/>
    <w:rsid w:val="00385C36"/>
    <w:rsid w:val="0039150B"/>
    <w:rsid w:val="003B5798"/>
    <w:rsid w:val="003C4A9F"/>
    <w:rsid w:val="003D5B3C"/>
    <w:rsid w:val="004121FC"/>
    <w:rsid w:val="00423F67"/>
    <w:rsid w:val="00453E4C"/>
    <w:rsid w:val="004724B5"/>
    <w:rsid w:val="00496CB6"/>
    <w:rsid w:val="004A712A"/>
    <w:rsid w:val="00516569"/>
    <w:rsid w:val="00523351"/>
    <w:rsid w:val="0052467F"/>
    <w:rsid w:val="00554254"/>
    <w:rsid w:val="00566437"/>
    <w:rsid w:val="005801D1"/>
    <w:rsid w:val="00587DB3"/>
    <w:rsid w:val="00592EF5"/>
    <w:rsid w:val="005A0F78"/>
    <w:rsid w:val="005A6CC8"/>
    <w:rsid w:val="005B5499"/>
    <w:rsid w:val="005E0C18"/>
    <w:rsid w:val="005E6F49"/>
    <w:rsid w:val="005F19AB"/>
    <w:rsid w:val="0063540C"/>
    <w:rsid w:val="006421A9"/>
    <w:rsid w:val="006473A4"/>
    <w:rsid w:val="00652D7D"/>
    <w:rsid w:val="006873BA"/>
    <w:rsid w:val="006915DF"/>
    <w:rsid w:val="006A0E6A"/>
    <w:rsid w:val="006F4503"/>
    <w:rsid w:val="007211B0"/>
    <w:rsid w:val="007661E3"/>
    <w:rsid w:val="007855E8"/>
    <w:rsid w:val="00793D1B"/>
    <w:rsid w:val="007A0AE7"/>
    <w:rsid w:val="007A22CB"/>
    <w:rsid w:val="007B7730"/>
    <w:rsid w:val="007C6CD8"/>
    <w:rsid w:val="007F51FB"/>
    <w:rsid w:val="007F78B1"/>
    <w:rsid w:val="008110BD"/>
    <w:rsid w:val="00881A4D"/>
    <w:rsid w:val="008848CD"/>
    <w:rsid w:val="0088652E"/>
    <w:rsid w:val="008B131C"/>
    <w:rsid w:val="008C0966"/>
    <w:rsid w:val="00945020"/>
    <w:rsid w:val="0097203F"/>
    <w:rsid w:val="00977D78"/>
    <w:rsid w:val="009839EC"/>
    <w:rsid w:val="00991855"/>
    <w:rsid w:val="009956A7"/>
    <w:rsid w:val="00995BAD"/>
    <w:rsid w:val="009C625A"/>
    <w:rsid w:val="009E2417"/>
    <w:rsid w:val="00A0053D"/>
    <w:rsid w:val="00A00704"/>
    <w:rsid w:val="00A07421"/>
    <w:rsid w:val="00A23C4A"/>
    <w:rsid w:val="00AA77B6"/>
    <w:rsid w:val="00AB5BE1"/>
    <w:rsid w:val="00AD140E"/>
    <w:rsid w:val="00AE74B6"/>
    <w:rsid w:val="00B001B0"/>
    <w:rsid w:val="00BD6D90"/>
    <w:rsid w:val="00C20563"/>
    <w:rsid w:val="00C26268"/>
    <w:rsid w:val="00C409A6"/>
    <w:rsid w:val="00C47C76"/>
    <w:rsid w:val="00C76717"/>
    <w:rsid w:val="00C7689B"/>
    <w:rsid w:val="00C87DF6"/>
    <w:rsid w:val="00C928A4"/>
    <w:rsid w:val="00CB5A59"/>
    <w:rsid w:val="00CF26BA"/>
    <w:rsid w:val="00D0773C"/>
    <w:rsid w:val="00D12E7F"/>
    <w:rsid w:val="00D2028A"/>
    <w:rsid w:val="00D221F2"/>
    <w:rsid w:val="00D51229"/>
    <w:rsid w:val="00D522B4"/>
    <w:rsid w:val="00D857BD"/>
    <w:rsid w:val="00D90159"/>
    <w:rsid w:val="00DA62D0"/>
    <w:rsid w:val="00DC29A4"/>
    <w:rsid w:val="00DC352B"/>
    <w:rsid w:val="00DF1297"/>
    <w:rsid w:val="00E21145"/>
    <w:rsid w:val="00E213CE"/>
    <w:rsid w:val="00E242E0"/>
    <w:rsid w:val="00E4480C"/>
    <w:rsid w:val="00E755D8"/>
    <w:rsid w:val="00ED71A6"/>
    <w:rsid w:val="00EE1743"/>
    <w:rsid w:val="00EE4A4D"/>
    <w:rsid w:val="00F04FCF"/>
    <w:rsid w:val="00F13320"/>
    <w:rsid w:val="00FA5102"/>
    <w:rsid w:val="00FC4112"/>
    <w:rsid w:val="00FD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B4022"/>
  <w15:chartTrackingRefBased/>
  <w15:docId w15:val="{CED16FA0-B18A-40B1-9F49-394F762B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DA6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DA62D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Excel_Worksheet.xls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42740A4A3C4C0FB106C794F85D53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409013-163F-4E30-BD78-E156DE850908}"/>
      </w:docPartPr>
      <w:docPartBody>
        <w:p w:rsidR="00CC22A9" w:rsidRDefault="000E7971">
          <w:pPr>
            <w:pStyle w:val="4342740A4A3C4C0FB106C794F85D53AF"/>
          </w:pPr>
          <w:r w:rsidRPr="00F84FB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71"/>
    <w:rsid w:val="000E7971"/>
    <w:rsid w:val="0020123F"/>
    <w:rsid w:val="002569A0"/>
    <w:rsid w:val="00CC22A9"/>
    <w:rsid w:val="00DF21CF"/>
    <w:rsid w:val="00EA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342740A4A3C4C0FB106C794F85D53AF">
    <w:name w:val="4342740A4A3C4C0FB106C794F85D5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9823B9-6A17-4569-9641-8B62B35EE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842</TotalTime>
  <Pages>5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Éditeur</vt:lpstr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Éditeur</dc:title>
  <dc:subject>Sous-titre</dc:subject>
  <dc:creator>Jonathan JEANNIARD</dc:creator>
  <cp:keywords/>
  <dc:description/>
  <cp:lastModifiedBy>Jonathan JEANNIARD</cp:lastModifiedBy>
  <cp:revision>63</cp:revision>
  <cp:lastPrinted>2020-08-04T14:52:00Z</cp:lastPrinted>
  <dcterms:created xsi:type="dcterms:W3CDTF">2020-07-31T08:19:00Z</dcterms:created>
  <dcterms:modified xsi:type="dcterms:W3CDTF">2020-08-04T14:52:00Z</dcterms:modified>
  <cp:category>Dictionnaire</cp:category>
</cp:coreProperties>
</file>