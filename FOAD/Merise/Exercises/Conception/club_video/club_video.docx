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8FC8CAA" w14:textId="4F74E1D4" w:rsidR="00136363" w:rsidRDefault="00136363">
      <w:bookmarkStart w:id="0" w:name="_Toc46311831"/>
      <w:bookmarkStart w:id="1" w:name="_Toc46311733"/>
      <w:r>
        <w:t>.</w:t>
      </w:r>
    </w:p>
    <w:p w14:paraId="5208691E" w14:textId="77777777" w:rsidR="00136363" w:rsidRDefault="00136363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55CBDB83" w14:textId="12E3673F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8F883" wp14:editId="21F2ABE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C179BB0" w14:textId="7EE8EB63" w:rsidR="007C6CD8" w:rsidRDefault="008A5A4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Club Vidéo</w:t>
                                        </w:r>
                                      </w:p>
                                    </w:sdtContent>
                                  </w:sdt>
                                  <w:p w14:paraId="40BC87A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1BACEDE8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42FA7C2" w14:textId="4337E1D5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343AC72" w14:textId="32FA05C9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63B6BA1" w14:textId="2FD862C5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09CCDA5" w14:textId="31642D44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89D15D" w14:textId="2D97A046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431ACE3" w14:textId="04300032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C2461C" w14:textId="28438B57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886DC" w14:textId="79E18C77" w:rsidR="00FC5A4F" w:rsidRDefault="00364C3A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A2A90B2" w14:textId="302BA60F" w:rsidR="00FC5A4F" w:rsidRDefault="00364C3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FDD049" w14:textId="127F3AAC" w:rsidR="00FC5A4F" w:rsidRDefault="00364C3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2C4F45" w14:textId="673FD4E4" w:rsidR="00FC5A4F" w:rsidRDefault="00364C3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E9E03C" w14:textId="565F8CA8" w:rsidR="00FC5A4F" w:rsidRDefault="00364C3A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C33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60588163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07E06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F845E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F88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C179BB0" w14:textId="7EE8EB63" w:rsidR="007C6CD8" w:rsidRDefault="008A5A4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Club Vidéo</w:t>
                                  </w:r>
                                </w:p>
                              </w:sdtContent>
                            </w:sdt>
                            <w:p w14:paraId="40BC87A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1BACEDE8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42FA7C2" w14:textId="4337E1D5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343AC72" w14:textId="32FA05C9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63B6BA1" w14:textId="2FD862C5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09CCDA5" w14:textId="31642D44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89D15D" w14:textId="2D97A046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431ACE3" w14:textId="04300032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C2461C" w14:textId="28438B5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886DC" w14:textId="79E18C7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A2A90B2" w14:textId="302BA60F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FDD049" w14:textId="127F3AAC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2C4F45" w14:textId="673FD4E4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E9E03C" w14:textId="565F8CA8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C33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60588163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D307E06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F845E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B11FDD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E200AA6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E453FF8" w14:textId="77777777" w:rsidR="00D907A8" w:rsidRDefault="00D907A8" w:rsidP="00D907A8"/>
    <w:p w14:paraId="5B73A20B" w14:textId="77777777" w:rsidR="00B7461F" w:rsidRPr="00F0664D" w:rsidRDefault="001600E7" w:rsidP="00D907A8">
      <w:pPr>
        <w:rPr>
          <w:sz w:val="22"/>
          <w:szCs w:val="22"/>
        </w:rPr>
      </w:pPr>
      <w:r w:rsidRPr="00F0664D">
        <w:rPr>
          <w:sz w:val="22"/>
          <w:szCs w:val="22"/>
        </w:rPr>
        <w:t xml:space="preserve">Dix magasins de location de cassettes vidéo se sont regroupés pour mettre en commun </w:t>
      </w:r>
      <w:r w:rsidR="001F562A" w:rsidRPr="00F0664D">
        <w:rPr>
          <w:sz w:val="22"/>
          <w:szCs w:val="22"/>
        </w:rPr>
        <w:t>les cassettes dont ils disposent</w:t>
      </w:r>
      <w:r w:rsidR="008A50E8" w:rsidRPr="00F0664D">
        <w:rPr>
          <w:sz w:val="22"/>
          <w:szCs w:val="22"/>
        </w:rPr>
        <w:t xml:space="preserve"> et ont fondé un club de location. A la suite </w:t>
      </w:r>
      <w:r w:rsidR="0004795F" w:rsidRPr="00F0664D">
        <w:rPr>
          <w:sz w:val="22"/>
          <w:szCs w:val="22"/>
        </w:rPr>
        <w:t>d'une rencontre avec les représentants de ce club, il ressor</w:t>
      </w:r>
      <w:r w:rsidR="00FA73FA" w:rsidRPr="00F0664D">
        <w:rPr>
          <w:sz w:val="22"/>
          <w:szCs w:val="22"/>
        </w:rPr>
        <w:t xml:space="preserve">t que chaque point de vente disposera d'un terminal clavier-écran relié </w:t>
      </w:r>
      <w:r w:rsidR="00F26E69" w:rsidRPr="00F0664D">
        <w:rPr>
          <w:sz w:val="22"/>
          <w:szCs w:val="22"/>
        </w:rPr>
        <w:t xml:space="preserve">à un site central et qu'il faudra pouvoir prendre en compte les éléments suivants </w:t>
      </w:r>
      <w:r w:rsidR="00564C72" w:rsidRPr="00F0664D">
        <w:rPr>
          <w:sz w:val="22"/>
          <w:szCs w:val="22"/>
        </w:rPr>
        <w:t>:</w:t>
      </w:r>
    </w:p>
    <w:p w14:paraId="211C7380" w14:textId="77777777" w:rsidR="00B7461F" w:rsidRPr="00F0664D" w:rsidRDefault="00B7461F" w:rsidP="00D907A8">
      <w:pPr>
        <w:rPr>
          <w:sz w:val="22"/>
          <w:szCs w:val="22"/>
        </w:rPr>
      </w:pPr>
    </w:p>
    <w:p w14:paraId="3E7C7BE0" w14:textId="77777777" w:rsidR="00C95898" w:rsidRPr="00F0664D" w:rsidRDefault="00464A4E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Un </w:t>
      </w:r>
      <w:r w:rsidRPr="00FA247A">
        <w:rPr>
          <w:color w:val="000000" w:themeColor="text1"/>
          <w:sz w:val="22"/>
          <w:szCs w:val="22"/>
          <w:highlight w:val="green"/>
        </w:rPr>
        <w:t>client</w:t>
      </w:r>
      <w:r w:rsidRPr="00F0664D">
        <w:rPr>
          <w:color w:val="000000" w:themeColor="text1"/>
          <w:sz w:val="22"/>
          <w:szCs w:val="22"/>
        </w:rPr>
        <w:t xml:space="preserve"> </w:t>
      </w:r>
      <w:r w:rsidRPr="00F0664D">
        <w:rPr>
          <w:sz w:val="22"/>
          <w:szCs w:val="22"/>
        </w:rPr>
        <w:t xml:space="preserve">qui s'inscrit au club verse une </w:t>
      </w:r>
      <w:r w:rsidRPr="00ED2F9E">
        <w:rPr>
          <w:color w:val="000000" w:themeColor="text1"/>
          <w:sz w:val="22"/>
          <w:szCs w:val="22"/>
          <w:highlight w:val="green"/>
        </w:rPr>
        <w:t>caution</w:t>
      </w:r>
      <w:r w:rsidR="00C95898" w:rsidRPr="00F0664D">
        <w:rPr>
          <w:color w:val="000000" w:themeColor="text1"/>
          <w:sz w:val="22"/>
          <w:szCs w:val="22"/>
        </w:rPr>
        <w:t>.</w:t>
      </w:r>
    </w:p>
    <w:p w14:paraId="420FF1A3" w14:textId="577A08F5" w:rsidR="00704EEE" w:rsidRPr="00F0664D" w:rsidRDefault="00C95898" w:rsidP="00464A4E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Suivant le </w:t>
      </w:r>
      <w:r w:rsidR="00704EEE" w:rsidRPr="00F0664D">
        <w:rPr>
          <w:color w:val="FFFFFF" w:themeColor="background1"/>
          <w:sz w:val="22"/>
          <w:szCs w:val="22"/>
        </w:rPr>
        <w:t>montant de</w:t>
      </w:r>
      <w:r w:rsidRPr="00F0664D">
        <w:rPr>
          <w:color w:val="FFFFFF" w:themeColor="background1"/>
          <w:sz w:val="22"/>
          <w:szCs w:val="22"/>
        </w:rPr>
        <w:t xml:space="preserve"> cette caution, </w:t>
      </w:r>
      <w:r w:rsidR="005566DE" w:rsidRPr="00F0664D">
        <w:rPr>
          <w:color w:val="FFFFFF" w:themeColor="background1"/>
          <w:sz w:val="22"/>
          <w:szCs w:val="22"/>
        </w:rPr>
        <w:t xml:space="preserve">il aura le droit </w:t>
      </w:r>
      <w:r w:rsidR="005566DE" w:rsidRPr="00ED2F9E">
        <w:rPr>
          <w:color w:val="000000" w:themeColor="text1"/>
          <w:sz w:val="22"/>
          <w:szCs w:val="22"/>
          <w:highlight w:val="darkGray"/>
        </w:rPr>
        <w:t xml:space="preserve">d'emprunter en même temps de 1 à 6 </w:t>
      </w:r>
      <w:r w:rsidR="005566DE" w:rsidRPr="00ED2F9E">
        <w:rPr>
          <w:color w:val="000000" w:themeColor="text1"/>
          <w:sz w:val="22"/>
          <w:szCs w:val="22"/>
          <w:highlight w:val="cyan"/>
        </w:rPr>
        <w:t>cassette</w:t>
      </w:r>
      <w:r w:rsidR="00704EEE" w:rsidRPr="00ED2F9E">
        <w:rPr>
          <w:color w:val="000000" w:themeColor="text1"/>
          <w:sz w:val="22"/>
          <w:szCs w:val="22"/>
          <w:highlight w:val="cyan"/>
        </w:rPr>
        <w:t>s</w:t>
      </w:r>
      <w:r w:rsidR="00704EEE" w:rsidRPr="00F0664D">
        <w:rPr>
          <w:color w:val="FFFFFF" w:themeColor="background1"/>
          <w:sz w:val="22"/>
          <w:szCs w:val="22"/>
        </w:rPr>
        <w:t>.</w:t>
      </w:r>
      <w:r w:rsidR="006C4186" w:rsidRPr="00F0664D">
        <w:rPr>
          <w:color w:val="FFFFFF" w:themeColor="background1"/>
          <w:sz w:val="22"/>
          <w:szCs w:val="22"/>
        </w:rPr>
        <w:t xml:space="preserve"> </w:t>
      </w:r>
      <w:r w:rsidR="006C4186" w:rsidRPr="00F0664D">
        <w:rPr>
          <w:color w:val="C45911" w:themeColor="accent2" w:themeShade="BF"/>
          <w:sz w:val="22"/>
          <w:szCs w:val="22"/>
        </w:rPr>
        <w:t>(</w:t>
      </w:r>
      <w:r w:rsidR="008916F2" w:rsidRPr="00F0664D">
        <w:rPr>
          <w:color w:val="C45911" w:themeColor="accent2" w:themeShade="BF"/>
          <w:sz w:val="22"/>
          <w:szCs w:val="22"/>
        </w:rPr>
        <w:t>règles</w:t>
      </w:r>
      <w:r w:rsidR="00C53B3E" w:rsidRPr="00F0664D">
        <w:rPr>
          <w:color w:val="C45911" w:themeColor="accent2" w:themeShade="BF"/>
          <w:sz w:val="22"/>
          <w:szCs w:val="22"/>
        </w:rPr>
        <w:t xml:space="preserve"> de gestion</w:t>
      </w:r>
      <w:r w:rsidR="00783ACD" w:rsidRPr="00F0664D">
        <w:rPr>
          <w:color w:val="C45911" w:themeColor="accent2" w:themeShade="BF"/>
          <w:sz w:val="22"/>
          <w:szCs w:val="22"/>
        </w:rPr>
        <w:t xml:space="preserve"> </w:t>
      </w:r>
      <w:r w:rsidR="00151B42" w:rsidRPr="00F0664D">
        <w:rPr>
          <w:color w:val="C45911" w:themeColor="accent2" w:themeShade="BF"/>
          <w:sz w:val="22"/>
          <w:szCs w:val="22"/>
        </w:rPr>
        <w:t>additionnelles ou contraint d'intégrité</w:t>
      </w:r>
      <w:r w:rsidR="00C53B3E" w:rsidRPr="00F0664D">
        <w:rPr>
          <w:color w:val="C45911" w:themeColor="accent2" w:themeShade="BF"/>
          <w:sz w:val="22"/>
          <w:szCs w:val="22"/>
        </w:rPr>
        <w:t>)</w:t>
      </w:r>
    </w:p>
    <w:p w14:paraId="4927BB45" w14:textId="59635652" w:rsidR="00D22E4D" w:rsidRPr="00F0664D" w:rsidRDefault="003A73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>Les cassettes emprunt</w:t>
      </w:r>
      <w:r w:rsidR="00E952B5" w:rsidRPr="00F0664D">
        <w:rPr>
          <w:color w:val="FFFFFF" w:themeColor="background1"/>
          <w:sz w:val="22"/>
          <w:szCs w:val="22"/>
        </w:rPr>
        <w:t xml:space="preserve">ées doivent être retournées </w:t>
      </w:r>
      <w:r w:rsidR="006C5F96" w:rsidRPr="00F0664D">
        <w:rPr>
          <w:color w:val="FFFFFF" w:themeColor="background1"/>
          <w:sz w:val="22"/>
          <w:szCs w:val="22"/>
        </w:rPr>
        <w:t>sous</w:t>
      </w:r>
      <w:r w:rsidR="00E952B5" w:rsidRPr="00F0664D">
        <w:rPr>
          <w:color w:val="FFFFFF" w:themeColor="background1"/>
          <w:sz w:val="22"/>
          <w:szCs w:val="22"/>
        </w:rPr>
        <w:t xml:space="preserve"> </w:t>
      </w:r>
      <w:r w:rsidR="006C5F96" w:rsidRPr="00F0664D">
        <w:rPr>
          <w:color w:val="FFFFFF" w:themeColor="background1"/>
          <w:sz w:val="22"/>
          <w:szCs w:val="22"/>
        </w:rPr>
        <w:t xml:space="preserve">3 jours dans </w:t>
      </w:r>
      <w:r w:rsidR="00D22E4D" w:rsidRPr="00F0664D">
        <w:rPr>
          <w:color w:val="FFFFFF" w:themeColor="background1"/>
          <w:sz w:val="22"/>
          <w:szCs w:val="22"/>
        </w:rPr>
        <w:t>n'importe quelle boutique du club.</w:t>
      </w:r>
      <w:r w:rsidR="00D92C14">
        <w:rPr>
          <w:color w:val="FFFFFF" w:themeColor="background1"/>
          <w:sz w:val="22"/>
          <w:szCs w:val="22"/>
        </w:rPr>
        <w:t xml:space="preserve"> (</w:t>
      </w:r>
      <w:r w:rsidR="00D92C14" w:rsidRPr="00BF4950">
        <w:rPr>
          <w:color w:val="C45911" w:themeColor="accent2" w:themeShade="BF"/>
          <w:sz w:val="22"/>
          <w:szCs w:val="22"/>
        </w:rPr>
        <w:t>règles</w:t>
      </w:r>
      <w:r w:rsidR="00D92C14">
        <w:rPr>
          <w:color w:val="FFFFFF" w:themeColor="background1"/>
          <w:sz w:val="22"/>
          <w:szCs w:val="22"/>
        </w:rPr>
        <w:t>)</w:t>
      </w:r>
    </w:p>
    <w:p w14:paraId="2CF26D3A" w14:textId="283243DD" w:rsidR="00340BFA" w:rsidRPr="00806249" w:rsidRDefault="00D22E4D" w:rsidP="00D92C14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806249">
        <w:rPr>
          <w:color w:val="FFFFFF" w:themeColor="background1"/>
          <w:sz w:val="22"/>
          <w:szCs w:val="22"/>
        </w:rPr>
        <w:t xml:space="preserve">Plusieurs cassettes </w:t>
      </w:r>
      <w:r w:rsidR="00340BFA" w:rsidRPr="00806249">
        <w:rPr>
          <w:color w:val="FFFFFF" w:themeColor="background1"/>
          <w:sz w:val="22"/>
          <w:szCs w:val="22"/>
        </w:rPr>
        <w:t>peuvent contenir le même film</w:t>
      </w:r>
      <w:r w:rsidR="00ED2F9E" w:rsidRPr="00806249">
        <w:rPr>
          <w:color w:val="FFFFFF" w:themeColor="background1"/>
          <w:sz w:val="22"/>
          <w:szCs w:val="22"/>
        </w:rPr>
        <w:t xml:space="preserve">. </w:t>
      </w:r>
      <w:r w:rsidR="00ED2F9E" w:rsidRPr="00806249">
        <w:rPr>
          <w:color w:val="C45911" w:themeColor="accent2" w:themeShade="BF"/>
          <w:sz w:val="22"/>
          <w:szCs w:val="22"/>
        </w:rPr>
        <w:t>(règles)</w:t>
      </w:r>
    </w:p>
    <w:p w14:paraId="3B59E511" w14:textId="77777777" w:rsidR="00A646F3" w:rsidRPr="00F0664D" w:rsidRDefault="003C53D7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 </w:t>
      </w:r>
      <w:r w:rsidRPr="00647465">
        <w:rPr>
          <w:color w:val="FFFFFF" w:themeColor="background1"/>
          <w:sz w:val="22"/>
          <w:szCs w:val="22"/>
          <w:highlight w:val="magenta"/>
        </w:rPr>
        <w:t>film</w:t>
      </w:r>
      <w:r w:rsidRPr="00F0664D">
        <w:rPr>
          <w:color w:val="FFFFFF" w:themeColor="background1"/>
          <w:sz w:val="22"/>
          <w:szCs w:val="22"/>
        </w:rPr>
        <w:t xml:space="preserve"> est rattaché à un </w:t>
      </w:r>
      <w:r w:rsidRPr="00F0664D">
        <w:rPr>
          <w:color w:val="000000" w:themeColor="text1"/>
          <w:sz w:val="22"/>
          <w:szCs w:val="22"/>
          <w:highlight w:val="yellow"/>
        </w:rPr>
        <w:t xml:space="preserve">genre </w:t>
      </w:r>
      <w:r w:rsidR="001F3F22" w:rsidRPr="00F0664D">
        <w:rPr>
          <w:color w:val="000000" w:themeColor="text1"/>
          <w:sz w:val="22"/>
          <w:szCs w:val="22"/>
          <w:highlight w:val="yellow"/>
        </w:rPr>
        <w:t>cinématographie (</w:t>
      </w:r>
      <w:r w:rsidR="001F3F22" w:rsidRPr="009C008A">
        <w:rPr>
          <w:color w:val="000000" w:themeColor="text1"/>
          <w:sz w:val="22"/>
          <w:szCs w:val="22"/>
          <w:highlight w:val="magenta"/>
        </w:rPr>
        <w:t xml:space="preserve">nom </w:t>
      </w:r>
      <w:r w:rsidR="001F3F22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1F3F22" w:rsidRPr="009C008A">
        <w:rPr>
          <w:color w:val="000000" w:themeColor="text1"/>
          <w:sz w:val="22"/>
          <w:szCs w:val="22"/>
          <w:highlight w:val="magenta"/>
        </w:rPr>
        <w:t>type de public</w:t>
      </w:r>
      <w:r w:rsidR="001F3F22" w:rsidRPr="00F0664D">
        <w:rPr>
          <w:color w:val="000000" w:themeColor="text1"/>
          <w:sz w:val="22"/>
          <w:szCs w:val="22"/>
          <w:highlight w:val="yellow"/>
        </w:rPr>
        <w:t>)</w:t>
      </w:r>
      <w:r w:rsidR="006B5A72" w:rsidRPr="00F0664D">
        <w:rPr>
          <w:color w:val="000000" w:themeColor="text1"/>
          <w:sz w:val="22"/>
          <w:szCs w:val="22"/>
        </w:rPr>
        <w:t xml:space="preserve"> </w:t>
      </w:r>
      <w:r w:rsidR="006B5A72" w:rsidRPr="00F0664D">
        <w:rPr>
          <w:color w:val="FFFFFF" w:themeColor="background1"/>
          <w:sz w:val="22"/>
          <w:szCs w:val="22"/>
        </w:rPr>
        <w:t xml:space="preserve">et est caractérisé </w:t>
      </w:r>
      <w:r w:rsidR="006B5A72" w:rsidRPr="009C008A">
        <w:rPr>
          <w:color w:val="FFFFFF" w:themeColor="background1"/>
          <w:sz w:val="22"/>
          <w:szCs w:val="22"/>
        </w:rPr>
        <w:t xml:space="preserve">par sa </w:t>
      </w:r>
      <w:r w:rsidR="006B5A72" w:rsidRPr="009C008A">
        <w:rPr>
          <w:color w:val="000000" w:themeColor="text1"/>
          <w:sz w:val="22"/>
          <w:szCs w:val="22"/>
          <w:highlight w:val="magenta"/>
        </w:rPr>
        <w:t>durée</w:t>
      </w:r>
      <w:r w:rsidR="006B5A72" w:rsidRPr="00F0664D">
        <w:rPr>
          <w:color w:val="000000" w:themeColor="text1"/>
          <w:sz w:val="22"/>
          <w:szCs w:val="22"/>
        </w:rPr>
        <w:t xml:space="preserve">, </w:t>
      </w:r>
      <w:r w:rsidR="00A646F3" w:rsidRPr="009C008A">
        <w:rPr>
          <w:color w:val="000000" w:themeColor="text1"/>
          <w:sz w:val="22"/>
          <w:szCs w:val="22"/>
          <w:highlight w:val="magenta"/>
        </w:rPr>
        <w:t>son réalisateur</w:t>
      </w:r>
      <w:r w:rsidR="00A646F3" w:rsidRPr="00F0664D">
        <w:rPr>
          <w:color w:val="000000" w:themeColor="text1"/>
          <w:sz w:val="22"/>
          <w:szCs w:val="22"/>
        </w:rPr>
        <w:t xml:space="preserve"> </w:t>
      </w:r>
      <w:r w:rsidR="00A646F3" w:rsidRPr="00F0664D">
        <w:rPr>
          <w:color w:val="FFFFFF" w:themeColor="background1"/>
          <w:sz w:val="22"/>
          <w:szCs w:val="22"/>
        </w:rPr>
        <w:t xml:space="preserve">et </w:t>
      </w:r>
      <w:r w:rsidR="00A646F3" w:rsidRPr="00F0664D">
        <w:rPr>
          <w:color w:val="000000" w:themeColor="text1"/>
          <w:sz w:val="22"/>
          <w:szCs w:val="22"/>
          <w:highlight w:val="yellow"/>
        </w:rPr>
        <w:t xml:space="preserve">la liste </w:t>
      </w:r>
      <w:r w:rsidR="00A646F3" w:rsidRPr="009C008A">
        <w:rPr>
          <w:color w:val="000000" w:themeColor="text1"/>
          <w:sz w:val="22"/>
          <w:szCs w:val="22"/>
          <w:highlight w:val="magenta"/>
        </w:rPr>
        <w:t>des acteurs principaux</w:t>
      </w:r>
      <w:r w:rsidR="00A646F3" w:rsidRPr="00F0664D">
        <w:rPr>
          <w:color w:val="000000" w:themeColor="text1"/>
          <w:sz w:val="22"/>
          <w:szCs w:val="22"/>
          <w:highlight w:val="yellow"/>
        </w:rPr>
        <w:t>.</w:t>
      </w:r>
    </w:p>
    <w:p w14:paraId="337536EC" w14:textId="77777777" w:rsidR="00EC6440" w:rsidRPr="00F0664D" w:rsidRDefault="007E1E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Une location n'est permise que si le client est en règle </w:t>
      </w:r>
      <w:r w:rsidR="005535E6" w:rsidRPr="00F0664D">
        <w:rPr>
          <w:color w:val="FFFFFF" w:themeColor="background1"/>
          <w:sz w:val="22"/>
          <w:szCs w:val="22"/>
        </w:rPr>
        <w:t>(pas de dépassement du nombre d'emprunt maximum, pas de cassette en retard).</w:t>
      </w:r>
    </w:p>
    <w:p w14:paraId="41B3F9BD" w14:textId="7254ED27" w:rsidR="00D907A8" w:rsidRPr="00F0664D" w:rsidRDefault="00B638DD" w:rsidP="00D92C14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D92C14">
        <w:rPr>
          <w:color w:val="FFFFFF" w:themeColor="background1"/>
          <w:sz w:val="22"/>
          <w:szCs w:val="22"/>
        </w:rPr>
        <w:t>La</w:t>
      </w:r>
      <w:r w:rsidRPr="00F0664D">
        <w:rPr>
          <w:color w:val="FFFFFF" w:themeColor="background1"/>
          <w:sz w:val="22"/>
          <w:szCs w:val="22"/>
        </w:rPr>
        <w:t xml:space="preserve"> </w:t>
      </w:r>
      <w:r w:rsidR="00D13BD7" w:rsidRPr="00F0664D">
        <w:rPr>
          <w:color w:val="FFFFFF" w:themeColor="background1"/>
          <w:sz w:val="22"/>
          <w:szCs w:val="22"/>
        </w:rPr>
        <w:t xml:space="preserve">consultation d'un client permettra d'obtenir </w:t>
      </w:r>
      <w:r w:rsidR="00D13BD7" w:rsidRPr="00635534">
        <w:rPr>
          <w:color w:val="000000" w:themeColor="text1"/>
          <w:sz w:val="22"/>
          <w:szCs w:val="22"/>
          <w:highlight w:val="green"/>
        </w:rPr>
        <w:t>son nom</w:t>
      </w:r>
      <w:r w:rsidR="00D13BD7" w:rsidRPr="00F0664D">
        <w:rPr>
          <w:color w:val="FFFFFF" w:themeColor="background1"/>
          <w:sz w:val="22"/>
          <w:szCs w:val="22"/>
        </w:rPr>
        <w:t xml:space="preserve">, </w:t>
      </w:r>
      <w:r w:rsidR="00D13BD7" w:rsidRPr="00635534">
        <w:rPr>
          <w:color w:val="000000" w:themeColor="text1"/>
          <w:sz w:val="22"/>
          <w:szCs w:val="22"/>
          <w:highlight w:val="green"/>
        </w:rPr>
        <w:t xml:space="preserve">son </w:t>
      </w:r>
      <w:r w:rsidR="0016384B" w:rsidRPr="00635534">
        <w:rPr>
          <w:color w:val="000000" w:themeColor="text1"/>
          <w:sz w:val="22"/>
          <w:szCs w:val="22"/>
          <w:highlight w:val="green"/>
        </w:rPr>
        <w:t>adresse</w:t>
      </w:r>
      <w:r w:rsidR="0016384B" w:rsidRPr="00F0664D">
        <w:rPr>
          <w:color w:val="000000" w:themeColor="text1"/>
          <w:sz w:val="22"/>
          <w:szCs w:val="22"/>
          <w:highlight w:val="yellow"/>
        </w:rPr>
        <w:t>,</w:t>
      </w:r>
      <w:r w:rsidR="0016384B" w:rsidRPr="00F0664D">
        <w:rPr>
          <w:color w:val="000000" w:themeColor="text1"/>
          <w:sz w:val="22"/>
          <w:szCs w:val="22"/>
        </w:rPr>
        <w:t xml:space="preserve"> </w:t>
      </w:r>
      <w:r w:rsidR="0016384B" w:rsidRPr="00635534">
        <w:rPr>
          <w:color w:val="000000" w:themeColor="text1"/>
          <w:sz w:val="22"/>
          <w:szCs w:val="22"/>
          <w:highlight w:val="darkGray"/>
        </w:rPr>
        <w:t xml:space="preserve">son nombre d'emprunt </w:t>
      </w:r>
      <w:r w:rsidR="0049156D" w:rsidRPr="00635534">
        <w:rPr>
          <w:color w:val="000000" w:themeColor="text1"/>
          <w:sz w:val="22"/>
          <w:szCs w:val="22"/>
          <w:highlight w:val="darkGray"/>
        </w:rPr>
        <w:t>en cours</w:t>
      </w:r>
      <w:r w:rsidR="0049156D" w:rsidRPr="00F0664D">
        <w:rPr>
          <w:color w:val="FFFFFF" w:themeColor="background1"/>
          <w:sz w:val="22"/>
          <w:szCs w:val="22"/>
        </w:rPr>
        <w:t xml:space="preserve">, </w:t>
      </w:r>
      <w:r w:rsidR="0049156D" w:rsidRPr="00F0664D">
        <w:rPr>
          <w:color w:val="000000" w:themeColor="text1"/>
          <w:sz w:val="22"/>
          <w:szCs w:val="22"/>
          <w:highlight w:val="yellow"/>
        </w:rPr>
        <w:t xml:space="preserve">la liste des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numéros de cassettes </w:t>
      </w:r>
      <w:r w:rsidR="00CA559B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des titres </w:t>
      </w:r>
      <w:r w:rsidR="007750DB" w:rsidRPr="00F0664D">
        <w:rPr>
          <w:color w:val="000000" w:themeColor="text1"/>
          <w:sz w:val="22"/>
          <w:szCs w:val="22"/>
          <w:highlight w:val="yellow"/>
        </w:rPr>
        <w:t>qu'il a actuellement empruntés.</w:t>
      </w:r>
    </w:p>
    <w:p w14:paraId="6D91D212" w14:textId="69B25E82" w:rsidR="00B040FC" w:rsidRPr="00F0664D" w:rsidRDefault="00B040FC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 xml:space="preserve">La consultation d'un genre permettra </w:t>
      </w:r>
      <w:r w:rsidR="00AE6D16" w:rsidRPr="00F0664D">
        <w:rPr>
          <w:strike/>
          <w:color w:val="FFFFFF" w:themeColor="background1"/>
          <w:sz w:val="22"/>
          <w:szCs w:val="22"/>
        </w:rPr>
        <w:t>d'obtenir la liste des films de ce genre disponible</w:t>
      </w:r>
      <w:r w:rsidR="002E15BF" w:rsidRPr="00F0664D">
        <w:rPr>
          <w:strike/>
          <w:color w:val="FFFFFF" w:themeColor="background1"/>
          <w:sz w:val="22"/>
          <w:szCs w:val="22"/>
        </w:rPr>
        <w:t>s dans le magasin.</w:t>
      </w:r>
    </w:p>
    <w:p w14:paraId="7AE089D3" w14:textId="23C2E88A" w:rsidR="002E15BF" w:rsidRPr="00F0664D" w:rsidRDefault="000F41F9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Périodiquement, on veut obtenir la liste des retardataires</w:t>
      </w:r>
      <w:r w:rsidR="008346DF" w:rsidRPr="00F0664D">
        <w:rPr>
          <w:strike/>
          <w:color w:val="FFFFFF" w:themeColor="background1"/>
          <w:sz w:val="22"/>
          <w:szCs w:val="22"/>
        </w:rPr>
        <w:t>, on veut pour chaque cassette non retou</w:t>
      </w:r>
      <w:r w:rsidR="00BF5FDF" w:rsidRPr="00F0664D">
        <w:rPr>
          <w:strike/>
          <w:color w:val="FFFFFF" w:themeColor="background1"/>
          <w:sz w:val="22"/>
          <w:szCs w:val="22"/>
        </w:rPr>
        <w:t>r</w:t>
      </w:r>
      <w:r w:rsidR="008346DF" w:rsidRPr="00F0664D">
        <w:rPr>
          <w:strike/>
          <w:color w:val="FFFFFF" w:themeColor="background1"/>
          <w:sz w:val="22"/>
          <w:szCs w:val="22"/>
        </w:rPr>
        <w:t xml:space="preserve">née </w:t>
      </w:r>
      <w:r w:rsidR="00BF5FDF" w:rsidRPr="00F0664D">
        <w:rPr>
          <w:strike/>
          <w:color w:val="FFFFFF" w:themeColor="background1"/>
          <w:sz w:val="22"/>
          <w:szCs w:val="22"/>
        </w:rPr>
        <w:t>à temps les informations suivantes :</w:t>
      </w:r>
    </w:p>
    <w:p w14:paraId="075FB5AD" w14:textId="3D810DB3" w:rsidR="00353799" w:rsidRPr="00F0664D" w:rsidRDefault="00353799" w:rsidP="00353799">
      <w:pPr>
        <w:pStyle w:val="Paragraphedeliste"/>
        <w:numPr>
          <w:ilvl w:val="1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Nom, adresse du client, date de l'emprunt, numéro</w:t>
      </w:r>
      <w:r w:rsidR="005D5701" w:rsidRPr="00F0664D">
        <w:rPr>
          <w:strike/>
          <w:color w:val="FFFFFF" w:themeColor="background1"/>
          <w:sz w:val="22"/>
          <w:szCs w:val="22"/>
        </w:rPr>
        <w:t>(s) de cassette et titre du (des) film(s)</w:t>
      </w:r>
      <w:r w:rsidR="00F46835" w:rsidRPr="00F0664D">
        <w:rPr>
          <w:strike/>
          <w:color w:val="FFFFFF" w:themeColor="background1"/>
          <w:sz w:val="22"/>
          <w:szCs w:val="22"/>
        </w:rPr>
        <w:t xml:space="preserve"> conc</w:t>
      </w:r>
      <w:r w:rsidR="00E43DB8" w:rsidRPr="00F0664D">
        <w:rPr>
          <w:strike/>
          <w:color w:val="FFFFFF" w:themeColor="background1"/>
          <w:sz w:val="22"/>
          <w:szCs w:val="22"/>
        </w:rPr>
        <w:t>erné(s)</w:t>
      </w:r>
      <w:r w:rsidR="008B1758" w:rsidRPr="00F0664D">
        <w:rPr>
          <w:strike/>
          <w:color w:val="FFFFFF" w:themeColor="background1"/>
          <w:sz w:val="22"/>
          <w:szCs w:val="22"/>
        </w:rPr>
        <w:t>.</w:t>
      </w:r>
    </w:p>
    <w:p w14:paraId="1AF75456" w14:textId="46893645" w:rsidR="000006DB" w:rsidRPr="00F0664D" w:rsidRDefault="00DB3DB6" w:rsidP="000006DB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On veut pouvoir connaitre </w:t>
      </w:r>
      <w:r w:rsidR="0069551B" w:rsidRPr="00F0664D">
        <w:rPr>
          <w:sz w:val="22"/>
          <w:szCs w:val="22"/>
        </w:rPr>
        <w:t xml:space="preserve">pour chaque </w:t>
      </w:r>
      <w:r w:rsidR="0069551B" w:rsidRPr="00647465">
        <w:rPr>
          <w:color w:val="FFFFFF" w:themeColor="background1"/>
          <w:sz w:val="22"/>
          <w:szCs w:val="22"/>
          <w:highlight w:val="blue"/>
        </w:rPr>
        <w:t>cassette</w:t>
      </w:r>
      <w:r w:rsidR="0069551B" w:rsidRPr="00647465">
        <w:rPr>
          <w:color w:val="FFFFFF" w:themeColor="background1"/>
          <w:sz w:val="22"/>
          <w:szCs w:val="22"/>
        </w:rPr>
        <w:t xml:space="preserve"> </w:t>
      </w:r>
      <w:r w:rsidR="0069551B" w:rsidRPr="00F0664D">
        <w:rPr>
          <w:sz w:val="22"/>
          <w:szCs w:val="22"/>
        </w:rPr>
        <w:t>(</w:t>
      </w:r>
      <w:r w:rsidR="0069551B" w:rsidRPr="00647465">
        <w:rPr>
          <w:color w:val="FFFFFF" w:themeColor="background1"/>
          <w:sz w:val="22"/>
          <w:szCs w:val="22"/>
          <w:highlight w:val="blue"/>
        </w:rPr>
        <w:t xml:space="preserve">identifiée par une numérotation </w:t>
      </w:r>
      <w:r w:rsidR="0069551B" w:rsidRPr="00647465">
        <w:rPr>
          <w:color w:val="FFFFFF" w:themeColor="background1"/>
          <w:sz w:val="22"/>
          <w:szCs w:val="22"/>
        </w:rPr>
        <w:t xml:space="preserve">commune </w:t>
      </w:r>
      <w:r w:rsidR="0059578B" w:rsidRPr="00F0664D">
        <w:rPr>
          <w:sz w:val="22"/>
          <w:szCs w:val="22"/>
        </w:rPr>
        <w:t>aux dix magasins</w:t>
      </w:r>
      <w:r w:rsidR="0069551B" w:rsidRPr="00F0664D">
        <w:rPr>
          <w:sz w:val="22"/>
          <w:szCs w:val="22"/>
        </w:rPr>
        <w:t>)</w:t>
      </w:r>
      <w:r w:rsidR="0059578B" w:rsidRPr="00F0664D">
        <w:rPr>
          <w:sz w:val="22"/>
          <w:szCs w:val="22"/>
        </w:rPr>
        <w:t xml:space="preserve"> </w:t>
      </w:r>
      <w:r w:rsidR="0059578B" w:rsidRPr="00647465">
        <w:rPr>
          <w:color w:val="FFFFFF" w:themeColor="background1"/>
          <w:sz w:val="22"/>
          <w:szCs w:val="22"/>
          <w:highlight w:val="blue"/>
        </w:rPr>
        <w:t>ou elle est</w:t>
      </w:r>
      <w:r w:rsidR="0059578B" w:rsidRPr="00F0664D">
        <w:rPr>
          <w:sz w:val="22"/>
          <w:szCs w:val="22"/>
        </w:rPr>
        <w:t xml:space="preserve">, </w:t>
      </w:r>
      <w:r w:rsidR="0059578B" w:rsidRPr="00647465">
        <w:rPr>
          <w:color w:val="FFFFFF" w:themeColor="background1"/>
          <w:sz w:val="22"/>
          <w:szCs w:val="22"/>
          <w:highlight w:val="blue"/>
        </w:rPr>
        <w:t xml:space="preserve">quand elle a été </w:t>
      </w:r>
      <w:r w:rsidR="00382ABD" w:rsidRPr="00647465">
        <w:rPr>
          <w:color w:val="FFFFFF" w:themeColor="background1"/>
          <w:sz w:val="22"/>
          <w:szCs w:val="22"/>
          <w:highlight w:val="blue"/>
        </w:rPr>
        <w:t>mise en service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>quel film y est enregistré</w:t>
      </w:r>
      <w:r w:rsidR="00382ABD" w:rsidRPr="00F0664D">
        <w:rPr>
          <w:sz w:val="22"/>
          <w:szCs w:val="22"/>
        </w:rPr>
        <w:t xml:space="preserve">, </w:t>
      </w:r>
      <w:r w:rsidR="00382ABD" w:rsidRPr="00647465">
        <w:rPr>
          <w:color w:val="F2F2F2" w:themeColor="background1" w:themeShade="F2"/>
          <w:sz w:val="22"/>
          <w:szCs w:val="22"/>
          <w:highlight w:val="darkGray"/>
        </w:rPr>
        <w:t xml:space="preserve">combien de </w:t>
      </w:r>
      <w:r w:rsidR="00CE6E02" w:rsidRPr="00647465">
        <w:rPr>
          <w:color w:val="F2F2F2" w:themeColor="background1" w:themeShade="F2"/>
          <w:sz w:val="22"/>
          <w:szCs w:val="22"/>
          <w:highlight w:val="darkGray"/>
        </w:rPr>
        <w:t>fois elle a déjà été louée</w:t>
      </w:r>
      <w:r w:rsidR="00CE6E02" w:rsidRPr="00F0664D">
        <w:rPr>
          <w:sz w:val="22"/>
          <w:szCs w:val="22"/>
        </w:rPr>
        <w:t xml:space="preserve">, et </w:t>
      </w:r>
      <w:r w:rsidR="00CE6E02" w:rsidRPr="00647465">
        <w:rPr>
          <w:color w:val="F2F2F2" w:themeColor="background1" w:themeShade="F2"/>
          <w:sz w:val="22"/>
          <w:szCs w:val="22"/>
          <w:highlight w:val="blue"/>
        </w:rPr>
        <w:t>quel est son état</w:t>
      </w:r>
      <w:r w:rsidR="00CE6E02" w:rsidRPr="00647465">
        <w:rPr>
          <w:color w:val="F2F2F2" w:themeColor="background1" w:themeShade="F2"/>
          <w:sz w:val="22"/>
          <w:szCs w:val="22"/>
        </w:rPr>
        <w:t xml:space="preserve"> </w:t>
      </w:r>
      <w:r w:rsidR="00CE6E02" w:rsidRPr="00F0664D">
        <w:rPr>
          <w:sz w:val="22"/>
          <w:szCs w:val="22"/>
        </w:rPr>
        <w:t>(</w:t>
      </w:r>
      <w:r w:rsidR="00910EF1" w:rsidRPr="00F0664D">
        <w:rPr>
          <w:sz w:val="22"/>
          <w:szCs w:val="22"/>
        </w:rPr>
        <w:t xml:space="preserve">de </w:t>
      </w:r>
      <w:r w:rsidR="00A259BB" w:rsidRPr="00F0664D">
        <w:rPr>
          <w:sz w:val="22"/>
          <w:szCs w:val="22"/>
        </w:rPr>
        <w:t>très</w:t>
      </w:r>
      <w:r w:rsidR="00910EF1" w:rsidRPr="00F0664D">
        <w:rPr>
          <w:sz w:val="22"/>
          <w:szCs w:val="22"/>
        </w:rPr>
        <w:t xml:space="preserve"> bon à mauvais</w:t>
      </w:r>
      <w:r w:rsidR="00CE6E02" w:rsidRPr="00F0664D">
        <w:rPr>
          <w:sz w:val="22"/>
          <w:szCs w:val="22"/>
        </w:rPr>
        <w:t>)</w:t>
      </w:r>
      <w:r w:rsidR="00514280" w:rsidRPr="00F0664D">
        <w:rPr>
          <w:sz w:val="22"/>
          <w:szCs w:val="22"/>
        </w:rPr>
        <w:t>.</w:t>
      </w:r>
    </w:p>
    <w:p w14:paraId="3080B030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0"/>
      <w:bookmarkEnd w:id="1"/>
      <w:bookmarkEnd w:id="7"/>
      <w:bookmarkEnd w:id="8"/>
      <w:bookmarkEnd w:id="9"/>
      <w:bookmarkEnd w:id="10"/>
    </w:p>
    <w:p w14:paraId="53F3E3D3" w14:textId="00546FA1" w:rsidR="00991855" w:rsidRDefault="00991855">
      <w:pPr>
        <w:rPr>
          <w:sz w:val="28"/>
          <w:szCs w:val="28"/>
        </w:rPr>
      </w:pPr>
    </w:p>
    <w:p w14:paraId="424B2BFC" w14:textId="337F6087" w:rsidR="00F1694F" w:rsidRPr="00F1694F" w:rsidRDefault="00F1694F">
      <w:pPr>
        <w:rPr>
          <w:sz w:val="22"/>
          <w:szCs w:val="22"/>
        </w:rPr>
      </w:pPr>
      <w:r>
        <w:rPr>
          <w:sz w:val="22"/>
          <w:szCs w:val="22"/>
        </w:rPr>
        <w:t xml:space="preserve">Les magasins </w:t>
      </w:r>
      <w:r w:rsidR="0052104B">
        <w:rPr>
          <w:sz w:val="22"/>
          <w:szCs w:val="22"/>
        </w:rPr>
        <w:t xml:space="preserve">de location vidéo sont identifié </w:t>
      </w:r>
      <w:r w:rsidR="00BC1E1B">
        <w:rPr>
          <w:sz w:val="22"/>
          <w:szCs w:val="22"/>
        </w:rPr>
        <w:t>comment ?</w:t>
      </w:r>
    </w:p>
    <w:p w14:paraId="69C9CAD7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7D778C84" w14:textId="77777777" w:rsidR="009C625A" w:rsidRDefault="009C625A">
      <w:pPr>
        <w:rPr>
          <w:sz w:val="28"/>
          <w:szCs w:val="28"/>
        </w:rPr>
      </w:pPr>
    </w:p>
    <w:p w14:paraId="6D061B37" w14:textId="270F7810" w:rsidR="000F630B" w:rsidRDefault="000F630B" w:rsidP="000F630B">
      <w:pPr>
        <w:pStyle w:val="Default"/>
        <w:rPr>
          <w:color w:val="auto"/>
          <w:sz w:val="22"/>
          <w:szCs w:val="22"/>
        </w:rPr>
      </w:pPr>
      <w:r w:rsidRPr="000E336D">
        <w:rPr>
          <w:color w:val="auto"/>
          <w:sz w:val="22"/>
          <w:szCs w:val="22"/>
        </w:rPr>
        <w:t xml:space="preserve">Un client </w:t>
      </w:r>
      <w:r>
        <w:rPr>
          <w:color w:val="auto"/>
          <w:sz w:val="22"/>
          <w:szCs w:val="22"/>
        </w:rPr>
        <w:t>peut emprunter 0 à plusieurs cassettes</w:t>
      </w:r>
      <w:r w:rsidR="00954D9D">
        <w:rPr>
          <w:color w:val="auto"/>
          <w:sz w:val="22"/>
          <w:szCs w:val="22"/>
        </w:rPr>
        <w:t xml:space="preserve"> (</w:t>
      </w:r>
      <w:proofErr w:type="gramStart"/>
      <w:r w:rsidR="00954D9D">
        <w:rPr>
          <w:color w:val="auto"/>
          <w:sz w:val="22"/>
          <w:szCs w:val="22"/>
        </w:rPr>
        <w:t>0,n</w:t>
      </w:r>
      <w:proofErr w:type="gramEnd"/>
      <w:r w:rsidR="00954D9D">
        <w:rPr>
          <w:color w:val="auto"/>
          <w:sz w:val="22"/>
          <w:szCs w:val="22"/>
        </w:rPr>
        <w:t>)</w:t>
      </w:r>
    </w:p>
    <w:p w14:paraId="7C44367C" w14:textId="340B822F" w:rsidR="000F630B" w:rsidRDefault="00A16A85" w:rsidP="000F630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Une cassette</w:t>
      </w:r>
      <w:r w:rsidR="000F630B">
        <w:rPr>
          <w:color w:val="auto"/>
          <w:sz w:val="22"/>
          <w:szCs w:val="22"/>
        </w:rPr>
        <w:t xml:space="preserve"> est </w:t>
      </w:r>
      <w:r>
        <w:rPr>
          <w:color w:val="auto"/>
          <w:sz w:val="22"/>
          <w:szCs w:val="22"/>
        </w:rPr>
        <w:t>empruntée</w:t>
      </w:r>
      <w:r w:rsidR="000F630B">
        <w:rPr>
          <w:color w:val="auto"/>
          <w:sz w:val="22"/>
          <w:szCs w:val="22"/>
        </w:rPr>
        <w:t xml:space="preserve"> </w:t>
      </w:r>
      <w:r w:rsidR="007F3B45">
        <w:rPr>
          <w:color w:val="auto"/>
          <w:sz w:val="22"/>
          <w:szCs w:val="22"/>
        </w:rPr>
        <w:t>par un et un seul client</w:t>
      </w:r>
      <w:r w:rsidR="00954D9D">
        <w:rPr>
          <w:color w:val="auto"/>
          <w:sz w:val="22"/>
          <w:szCs w:val="22"/>
        </w:rPr>
        <w:t xml:space="preserve"> (1,1)</w:t>
      </w:r>
    </w:p>
    <w:p w14:paraId="44180301" w14:textId="68381A7F" w:rsidR="00A16A85" w:rsidRDefault="00A16A85" w:rsidP="000F630B">
      <w:pPr>
        <w:pStyle w:val="Default"/>
        <w:rPr>
          <w:color w:val="auto"/>
          <w:sz w:val="22"/>
          <w:szCs w:val="22"/>
        </w:rPr>
      </w:pPr>
    </w:p>
    <w:p w14:paraId="6511E534" w14:textId="426E15F8" w:rsidR="007C6CD8" w:rsidRDefault="00917A2E">
      <w:pPr>
        <w:rPr>
          <w:sz w:val="22"/>
          <w:szCs w:val="22"/>
        </w:rPr>
      </w:pPr>
      <w:r>
        <w:rPr>
          <w:sz w:val="22"/>
          <w:szCs w:val="22"/>
        </w:rPr>
        <w:t xml:space="preserve">Un film est </w:t>
      </w:r>
      <w:r w:rsidR="00954D9D">
        <w:rPr>
          <w:sz w:val="22"/>
          <w:szCs w:val="22"/>
        </w:rPr>
        <w:t xml:space="preserve">peut </w:t>
      </w:r>
      <w:r w:rsidR="009963C4">
        <w:rPr>
          <w:sz w:val="22"/>
          <w:szCs w:val="22"/>
        </w:rPr>
        <w:t>enregistré sur une à plusieurs cassettes</w:t>
      </w:r>
      <w:r w:rsidR="00954D9D">
        <w:rPr>
          <w:sz w:val="22"/>
          <w:szCs w:val="22"/>
        </w:rPr>
        <w:t xml:space="preserve"> (</w:t>
      </w:r>
      <w:proofErr w:type="gramStart"/>
      <w:r w:rsidR="00954D9D">
        <w:rPr>
          <w:sz w:val="22"/>
          <w:szCs w:val="22"/>
        </w:rPr>
        <w:t>0,n</w:t>
      </w:r>
      <w:proofErr w:type="gramEnd"/>
      <w:r w:rsidR="00954D9D">
        <w:rPr>
          <w:sz w:val="22"/>
          <w:szCs w:val="22"/>
        </w:rPr>
        <w:t>)</w:t>
      </w:r>
    </w:p>
    <w:p w14:paraId="5AFFEE50" w14:textId="422152AF" w:rsidR="00283D79" w:rsidRDefault="00283D79">
      <w:pPr>
        <w:rPr>
          <w:sz w:val="22"/>
          <w:szCs w:val="22"/>
        </w:rPr>
      </w:pPr>
      <w:r>
        <w:rPr>
          <w:sz w:val="22"/>
          <w:szCs w:val="22"/>
        </w:rPr>
        <w:t>Une cassette a un et un s</w:t>
      </w:r>
      <w:r w:rsidR="00A22E50">
        <w:rPr>
          <w:sz w:val="22"/>
          <w:szCs w:val="22"/>
        </w:rPr>
        <w:t>eul film enregistrer</w:t>
      </w:r>
      <w:r w:rsidR="00954D9D">
        <w:rPr>
          <w:sz w:val="22"/>
          <w:szCs w:val="22"/>
        </w:rPr>
        <w:t xml:space="preserve"> (0,1</w:t>
      </w:r>
      <w:bookmarkStart w:id="15" w:name="_GoBack"/>
      <w:bookmarkEnd w:id="15"/>
      <w:r w:rsidR="00954D9D">
        <w:rPr>
          <w:sz w:val="22"/>
          <w:szCs w:val="22"/>
        </w:rPr>
        <w:t>)</w:t>
      </w:r>
    </w:p>
    <w:p w14:paraId="018F5491" w14:textId="72ABE1AA" w:rsidR="00CA0295" w:rsidRDefault="00CA0295">
      <w:pPr>
        <w:rPr>
          <w:sz w:val="22"/>
          <w:szCs w:val="22"/>
        </w:rPr>
      </w:pPr>
    </w:p>
    <w:p w14:paraId="46FD304B" w14:textId="057F4D59" w:rsidR="00CA0295" w:rsidRDefault="00CA0295">
      <w:pPr>
        <w:rPr>
          <w:sz w:val="22"/>
          <w:szCs w:val="22"/>
        </w:rPr>
      </w:pPr>
      <w:r>
        <w:rPr>
          <w:sz w:val="22"/>
          <w:szCs w:val="22"/>
        </w:rPr>
        <w:t xml:space="preserve">Un film est réalisé </w:t>
      </w:r>
      <w:r w:rsidR="00AD0C1A">
        <w:rPr>
          <w:sz w:val="22"/>
          <w:szCs w:val="22"/>
        </w:rPr>
        <w:t>par</w:t>
      </w:r>
      <w:r>
        <w:rPr>
          <w:sz w:val="22"/>
          <w:szCs w:val="22"/>
        </w:rPr>
        <w:t xml:space="preserve"> un et un seul </w:t>
      </w:r>
      <w:r w:rsidR="00E66BF7">
        <w:rPr>
          <w:sz w:val="22"/>
          <w:szCs w:val="22"/>
        </w:rPr>
        <w:t>réalisateur</w:t>
      </w:r>
    </w:p>
    <w:p w14:paraId="27359787" w14:textId="296806A7" w:rsidR="00E66BF7" w:rsidRDefault="00E66BF7">
      <w:pPr>
        <w:rPr>
          <w:sz w:val="22"/>
          <w:szCs w:val="22"/>
        </w:rPr>
      </w:pPr>
      <w:r>
        <w:rPr>
          <w:sz w:val="22"/>
          <w:szCs w:val="22"/>
        </w:rPr>
        <w:t xml:space="preserve">Un réalisateur </w:t>
      </w:r>
      <w:r w:rsidR="005D7466">
        <w:rPr>
          <w:sz w:val="22"/>
          <w:szCs w:val="22"/>
        </w:rPr>
        <w:t>réalise un à plusieurs films</w:t>
      </w:r>
    </w:p>
    <w:p w14:paraId="16D3F9C1" w14:textId="5D2126B8" w:rsidR="005D7466" w:rsidRDefault="005D7466">
      <w:pPr>
        <w:rPr>
          <w:sz w:val="22"/>
          <w:szCs w:val="22"/>
        </w:rPr>
      </w:pPr>
    </w:p>
    <w:p w14:paraId="5BD7573B" w14:textId="749C99E3" w:rsidR="005D7466" w:rsidRDefault="005D7466">
      <w:pPr>
        <w:rPr>
          <w:sz w:val="22"/>
          <w:szCs w:val="22"/>
        </w:rPr>
      </w:pPr>
      <w:r>
        <w:rPr>
          <w:sz w:val="22"/>
          <w:szCs w:val="22"/>
        </w:rPr>
        <w:t>Un film est joué par un à plusieurs acteurs</w:t>
      </w:r>
    </w:p>
    <w:p w14:paraId="08D62BBD" w14:textId="77777777" w:rsidR="00361499" w:rsidRDefault="00D5616B">
      <w:pPr>
        <w:rPr>
          <w:sz w:val="22"/>
          <w:szCs w:val="22"/>
        </w:rPr>
      </w:pPr>
      <w:r>
        <w:rPr>
          <w:sz w:val="22"/>
          <w:szCs w:val="22"/>
        </w:rPr>
        <w:t>Un acteur joue dans un à plusieurs films</w:t>
      </w:r>
    </w:p>
    <w:p w14:paraId="1B63BB70" w14:textId="77777777" w:rsidR="00D73FD1" w:rsidRDefault="000D0B4A" w:rsidP="00D73FD1">
      <w:pPr>
        <w:pStyle w:val="Titre1"/>
        <w:rPr>
          <w:b/>
          <w:bCs/>
          <w:color w:val="8EAADB" w:themeColor="accent1" w:themeTint="99"/>
        </w:rPr>
      </w:pPr>
      <w:r w:rsidRPr="00D73FD1">
        <w:rPr>
          <w:b/>
          <w:bCs/>
          <w:color w:val="8EAADB" w:themeColor="accent1" w:themeTint="99"/>
        </w:rPr>
        <w:lastRenderedPageBreak/>
        <w:t>Règles</w:t>
      </w:r>
      <w:r w:rsidR="00AD0C1A" w:rsidRPr="00D73FD1">
        <w:rPr>
          <w:b/>
          <w:bCs/>
          <w:color w:val="8EAADB" w:themeColor="accent1" w:themeTint="99"/>
        </w:rPr>
        <w:t xml:space="preserve"> additionnelles (Règles ou contraintes d'intégrité)</w:t>
      </w:r>
    </w:p>
    <w:p w14:paraId="7D17F5B8" w14:textId="77777777" w:rsidR="00D73FD1" w:rsidRDefault="00D73FD1" w:rsidP="00D73FD1"/>
    <w:p w14:paraId="2164475F" w14:textId="251B2B5F" w:rsidR="00D73FD1" w:rsidRDefault="003871CD" w:rsidP="00D73FD1">
      <w:r>
        <w:t>Un client peut emprunter 1 à 6 films selon le montant de la caution</w:t>
      </w:r>
      <w:r w:rsidR="00B62072">
        <w:t>.</w:t>
      </w:r>
    </w:p>
    <w:p w14:paraId="1E5BA146" w14:textId="7E40CD5E" w:rsidR="00B62072" w:rsidRDefault="00B62072" w:rsidP="00D73FD1">
      <w:r>
        <w:t xml:space="preserve">La date </w:t>
      </w:r>
      <w:r w:rsidR="009C008A">
        <w:t xml:space="preserve">d'emprunt ne doit pas être </w:t>
      </w:r>
      <w:r w:rsidR="006E1E44">
        <w:t>inférieur</w:t>
      </w:r>
      <w:r w:rsidR="009C008A">
        <w:t xml:space="preserve"> à la date de retour.</w:t>
      </w:r>
    </w:p>
    <w:p w14:paraId="3E5A11A7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6" w:name="_Toc46311832"/>
      <w:bookmarkStart w:id="17" w:name="_Toc46905597"/>
      <w:bookmarkStart w:id="18" w:name="_Toc49239323"/>
      <w:bookmarkStart w:id="19" w:name="_Toc49239375"/>
      <w:bookmarkStart w:id="20" w:name="_Toc49239884"/>
      <w:r w:rsidRPr="00ED71A6">
        <w:rPr>
          <w:b/>
          <w:bCs/>
          <w:color w:val="8EAADB" w:themeColor="accent1" w:themeTint="99"/>
        </w:rPr>
        <w:t>Dictionnaire</w:t>
      </w:r>
      <w:bookmarkEnd w:id="16"/>
      <w:bookmarkEnd w:id="17"/>
      <w:bookmarkEnd w:id="18"/>
      <w:bookmarkEnd w:id="19"/>
      <w:bookmarkEnd w:id="20"/>
    </w:p>
    <w:p w14:paraId="2063F9F4" w14:textId="77777777" w:rsidR="00ED71A6" w:rsidRPr="00ED71A6" w:rsidRDefault="00ED71A6" w:rsidP="00ED71A6"/>
    <w:p w14:paraId="3678C7A7" w14:textId="77777777" w:rsidR="00566437" w:rsidRDefault="00566437"/>
    <w:tbl>
      <w:tblPr>
        <w:tblStyle w:val="Grilledutableau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137"/>
        <w:gridCol w:w="1773"/>
        <w:gridCol w:w="1676"/>
        <w:gridCol w:w="1679"/>
        <w:gridCol w:w="1777"/>
      </w:tblGrid>
      <w:tr w:rsidR="00E16D3E" w14:paraId="45BD991C" w14:textId="77777777" w:rsidTr="004A2809">
        <w:tc>
          <w:tcPr>
            <w:tcW w:w="2137" w:type="dxa"/>
            <w:shd w:val="clear" w:color="auto" w:fill="2F5496" w:themeFill="accent1" w:themeFillShade="BF"/>
          </w:tcPr>
          <w:p w14:paraId="51AAC34B" w14:textId="53D4BEBD" w:rsidR="00F9064F" w:rsidRPr="00103006" w:rsidRDefault="00F9064F">
            <w:pPr>
              <w:rPr>
                <w:b/>
                <w:bCs/>
                <w:color w:val="FFFFFF" w:themeColor="background1"/>
                <w:u w:val="single"/>
              </w:rPr>
            </w:pPr>
            <w:bookmarkStart w:id="21" w:name="_Toc46311833"/>
            <w:r w:rsidRPr="00103006">
              <w:rPr>
                <w:b/>
                <w:bCs/>
                <w:color w:val="FFFFFF" w:themeColor="background1"/>
                <w:u w:val="single"/>
              </w:rPr>
              <w:t>Mnémonique</w:t>
            </w:r>
          </w:p>
        </w:tc>
        <w:tc>
          <w:tcPr>
            <w:tcW w:w="1773" w:type="dxa"/>
            <w:shd w:val="clear" w:color="auto" w:fill="2F5496" w:themeFill="accent1" w:themeFillShade="BF"/>
          </w:tcPr>
          <w:p w14:paraId="1F12F1D5" w14:textId="292F2AA7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Définition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676" w:type="dxa"/>
            <w:shd w:val="clear" w:color="auto" w:fill="2F5496" w:themeFill="accent1" w:themeFillShade="BF"/>
          </w:tcPr>
          <w:p w14:paraId="34D44D33" w14:textId="0BC0991A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 xml:space="preserve">Type </w:t>
            </w:r>
          </w:p>
        </w:tc>
        <w:tc>
          <w:tcPr>
            <w:tcW w:w="1679" w:type="dxa"/>
            <w:shd w:val="clear" w:color="auto" w:fill="2F5496" w:themeFill="accent1" w:themeFillShade="BF"/>
          </w:tcPr>
          <w:p w14:paraId="4FA268AE" w14:textId="4D61D6A4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Taille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2496BC2C" w14:textId="75E1E388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C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>ontrainte</w:t>
            </w:r>
          </w:p>
        </w:tc>
      </w:tr>
      <w:tr w:rsidR="00DA267C" w14:paraId="405E4B26" w14:textId="77777777" w:rsidTr="00FA3D51">
        <w:tc>
          <w:tcPr>
            <w:tcW w:w="2137" w:type="dxa"/>
            <w:shd w:val="clear" w:color="auto" w:fill="8496B0" w:themeFill="text2" w:themeFillTint="99"/>
          </w:tcPr>
          <w:p w14:paraId="230CE4A5" w14:textId="1565968C" w:rsidR="00DA267C" w:rsidRPr="00DA267C" w:rsidRDefault="00DA267C">
            <w:pPr>
              <w:rPr>
                <w:color w:val="FFFFFF" w:themeColor="background1"/>
              </w:rPr>
            </w:pPr>
            <w:proofErr w:type="spellStart"/>
            <w:r w:rsidRPr="00DA267C">
              <w:rPr>
                <w:color w:val="FFFFFF" w:themeColor="background1"/>
              </w:rPr>
              <w:t>Client_id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40AC5486" w14:textId="33E90268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2E337691" w14:textId="0D0E17F1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07586302" w14:textId="0A64FF85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64DAFE65" w14:textId="2EE005B9" w:rsidR="00DA267C" w:rsidRPr="00DA267C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67523F8D" w14:textId="77777777" w:rsidTr="00FA3D51">
        <w:tc>
          <w:tcPr>
            <w:tcW w:w="2137" w:type="dxa"/>
            <w:shd w:val="clear" w:color="auto" w:fill="8496B0" w:themeFill="text2" w:themeFillTint="99"/>
          </w:tcPr>
          <w:p w14:paraId="4C815126" w14:textId="767C4476" w:rsidR="00E4565A" w:rsidRPr="00103006" w:rsidRDefault="00E4565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Client_prenom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181308E8" w14:textId="65FBE8CC" w:rsidR="00E4565A" w:rsidRPr="00103006" w:rsidRDefault="00E4565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Prenom</w:t>
            </w:r>
            <w:proofErr w:type="spellEnd"/>
            <w:r>
              <w:rPr>
                <w:color w:val="FFFFFF" w:themeColor="background1"/>
              </w:rPr>
              <w:t xml:space="preserve">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2D49678D" w14:textId="0C1EC389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741659B2" w14:textId="1F4D46ED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187BFAD3" w14:textId="440CFAE8" w:rsidR="00E4565A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D38C845" w14:textId="77777777" w:rsidTr="00FA3D51">
        <w:tc>
          <w:tcPr>
            <w:tcW w:w="2137" w:type="dxa"/>
            <w:shd w:val="clear" w:color="auto" w:fill="8496B0" w:themeFill="text2" w:themeFillTint="99"/>
          </w:tcPr>
          <w:p w14:paraId="570AF2E0" w14:textId="4B0C797E" w:rsidR="00F9064F" w:rsidRPr="00103006" w:rsidRDefault="003A780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client_nom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5A144CD2" w14:textId="05FB11F1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57D3FF23" w14:textId="0BEBF57D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7AEFBC4D" w14:textId="6F995B2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5A17C6F7" w14:textId="6CBE1405" w:rsidR="00F9064F" w:rsidRPr="00103006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7CA52387" w14:textId="77777777" w:rsidTr="00FA3D51">
        <w:tc>
          <w:tcPr>
            <w:tcW w:w="2137" w:type="dxa"/>
            <w:shd w:val="clear" w:color="auto" w:fill="8496B0" w:themeFill="text2" w:themeFillTint="99"/>
          </w:tcPr>
          <w:p w14:paraId="61FB880C" w14:textId="19E5F9C1" w:rsidR="0039341F" w:rsidRDefault="0039341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Client_enregistrement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099F27D4" w14:textId="637A2A33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d'enregistrement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39C79FF8" w14:textId="30E4F04B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3A50D086" w14:textId="77777777" w:rsidR="0039341F" w:rsidRDefault="0039341F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8496B0" w:themeFill="text2" w:themeFillTint="99"/>
          </w:tcPr>
          <w:p w14:paraId="495C7FF1" w14:textId="2A0B25BC" w:rsidR="0039341F" w:rsidRDefault="004F16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6266768C" w14:textId="77777777" w:rsidTr="00FA3D51">
        <w:tc>
          <w:tcPr>
            <w:tcW w:w="2137" w:type="dxa"/>
            <w:shd w:val="clear" w:color="auto" w:fill="8496B0" w:themeFill="text2" w:themeFillTint="99"/>
          </w:tcPr>
          <w:p w14:paraId="1039B0DB" w14:textId="7AE5D986" w:rsidR="00F9064F" w:rsidRPr="00103006" w:rsidRDefault="00CB219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client_caution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10427FE7" w14:textId="1CAD1D56" w:rsidR="00F9064F" w:rsidRPr="00103006" w:rsidRDefault="00B27D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montant de la caution donnée par le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62317930" w14:textId="076A7AD7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1F031017" w14:textId="1AF732F2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538CFA2D" w14:textId="4CC6A561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714E187F" w14:textId="77777777" w:rsidTr="00E03230">
        <w:tc>
          <w:tcPr>
            <w:tcW w:w="2137" w:type="dxa"/>
            <w:shd w:val="clear" w:color="auto" w:fill="323E4F" w:themeFill="text2" w:themeFillShade="BF"/>
          </w:tcPr>
          <w:p w14:paraId="78C3D562" w14:textId="64AC41AC" w:rsidR="00F9064F" w:rsidRPr="00103006" w:rsidRDefault="0069634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cassette_id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0BDDFB01" w14:textId="45D5A194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 de la 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5DF30624" w14:textId="447CD179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4F3F766F" w14:textId="6985D115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50AF549E" w14:textId="4A37A618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6ACF4ADC" w14:textId="77777777" w:rsidTr="00E03230">
        <w:tc>
          <w:tcPr>
            <w:tcW w:w="2137" w:type="dxa"/>
            <w:shd w:val="clear" w:color="auto" w:fill="323E4F" w:themeFill="text2" w:themeFillShade="BF"/>
          </w:tcPr>
          <w:p w14:paraId="7F4430C5" w14:textId="28A2503F" w:rsidR="00B840E0" w:rsidRDefault="009D2A8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</w:t>
            </w:r>
            <w:r w:rsidR="00B840E0">
              <w:rPr>
                <w:color w:val="FFFFFF" w:themeColor="background1"/>
              </w:rPr>
              <w:t>assette_stat</w:t>
            </w:r>
            <w:r>
              <w:rPr>
                <w:color w:val="FFFFFF" w:themeColor="background1"/>
              </w:rPr>
              <w:t>us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760FF2C5" w14:textId="1564A6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Etat de la 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5CE15D7C" w14:textId="51665B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4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543AB219" w14:textId="6210E4E1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14F9295B" w14:textId="77777777" w:rsidTr="00E03230">
        <w:tc>
          <w:tcPr>
            <w:tcW w:w="2137" w:type="dxa"/>
            <w:shd w:val="clear" w:color="auto" w:fill="323E4F" w:themeFill="text2" w:themeFillShade="BF"/>
          </w:tcPr>
          <w:p w14:paraId="000674C2" w14:textId="6AAF2603" w:rsidR="002E1A1D" w:rsidRDefault="002E1A1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cassette_localisation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12B9F7BE" w14:textId="5FAE0551" w:rsidR="002E1A1D" w:rsidRDefault="00E251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lieu</w:t>
            </w:r>
            <w:r w:rsidR="0075434F">
              <w:rPr>
                <w:color w:val="FFFFFF" w:themeColor="background1"/>
              </w:rPr>
              <w:t xml:space="preserve"> au </w:t>
            </w:r>
            <w:r>
              <w:rPr>
                <w:color w:val="FFFFFF" w:themeColor="background1"/>
              </w:rPr>
              <w:t>se</w:t>
            </w:r>
            <w:r w:rsidR="0075434F">
              <w:rPr>
                <w:color w:val="FFFFFF" w:themeColor="background1"/>
              </w:rPr>
              <w:t xml:space="preserve"> trouve la </w:t>
            </w:r>
            <w:r>
              <w:rPr>
                <w:color w:val="FFFFFF" w:themeColor="background1"/>
              </w:rPr>
              <w:t>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0361EF86" w14:textId="27F65AE8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5F2E8AFD" w14:textId="7D71513D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1796F31C" w14:textId="6E573021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B944483" w14:textId="77777777" w:rsidTr="00E03230">
        <w:tc>
          <w:tcPr>
            <w:tcW w:w="2137" w:type="dxa"/>
            <w:shd w:val="clear" w:color="auto" w:fill="323E4F" w:themeFill="text2" w:themeFillShade="BF"/>
          </w:tcPr>
          <w:p w14:paraId="63E601A6" w14:textId="6AF356C9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 _service</w:t>
            </w:r>
          </w:p>
        </w:tc>
        <w:tc>
          <w:tcPr>
            <w:tcW w:w="1773" w:type="dxa"/>
            <w:shd w:val="clear" w:color="auto" w:fill="323E4F" w:themeFill="text2" w:themeFillShade="BF"/>
          </w:tcPr>
          <w:p w14:paraId="09DA2888" w14:textId="09157700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mise en service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11519A1D" w14:textId="4A77F13F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02920090" w14:textId="77777777" w:rsidR="009C296E" w:rsidRDefault="009C296E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323E4F" w:themeFill="text2" w:themeFillShade="BF"/>
          </w:tcPr>
          <w:p w14:paraId="362C465E" w14:textId="35398F76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41E37EC3" w14:textId="77777777" w:rsidTr="00E03230">
        <w:tc>
          <w:tcPr>
            <w:tcW w:w="2137" w:type="dxa"/>
            <w:shd w:val="clear" w:color="auto" w:fill="7B7B7B" w:themeFill="accent3" w:themeFillShade="BF"/>
          </w:tcPr>
          <w:p w14:paraId="733B2BB1" w14:textId="54D05BF9" w:rsidR="00A97FA5" w:rsidRDefault="00AC2F3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</w:t>
            </w:r>
            <w:r w:rsidR="00A97FA5">
              <w:rPr>
                <w:color w:val="FFFFFF" w:themeColor="background1"/>
              </w:rPr>
              <w:t>mprunt_start</w:t>
            </w:r>
            <w:proofErr w:type="spellEnd"/>
          </w:p>
        </w:tc>
        <w:tc>
          <w:tcPr>
            <w:tcW w:w="1773" w:type="dxa"/>
            <w:shd w:val="clear" w:color="auto" w:fill="7B7B7B" w:themeFill="accent3" w:themeFillShade="BF"/>
          </w:tcPr>
          <w:p w14:paraId="40082714" w14:textId="700ABB70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de </w:t>
            </w:r>
            <w:proofErr w:type="spellStart"/>
            <w:r>
              <w:rPr>
                <w:color w:val="FFFFFF" w:themeColor="background1"/>
              </w:rPr>
              <w:t>debut</w:t>
            </w:r>
            <w:proofErr w:type="spellEnd"/>
            <w:r>
              <w:rPr>
                <w:color w:val="FFFFFF" w:themeColor="background1"/>
              </w:rPr>
              <w:t xml:space="preserve"> de l'emprunt de la cassette</w:t>
            </w:r>
          </w:p>
        </w:tc>
        <w:tc>
          <w:tcPr>
            <w:tcW w:w="1676" w:type="dxa"/>
            <w:shd w:val="clear" w:color="auto" w:fill="7B7B7B" w:themeFill="accent3" w:themeFillShade="BF"/>
          </w:tcPr>
          <w:p w14:paraId="13CFF4D3" w14:textId="4B1C99B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&amp; </w:t>
            </w:r>
            <w:r w:rsidR="00752D13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eure</w:t>
            </w:r>
          </w:p>
        </w:tc>
        <w:tc>
          <w:tcPr>
            <w:tcW w:w="1679" w:type="dxa"/>
            <w:shd w:val="clear" w:color="auto" w:fill="7B7B7B" w:themeFill="accent3" w:themeFillShade="BF"/>
          </w:tcPr>
          <w:p w14:paraId="2BEFEBD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7B7B7B" w:themeFill="accent3" w:themeFillShade="BF"/>
          </w:tcPr>
          <w:p w14:paraId="2E385361" w14:textId="6AF60EF4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E16D3E">
              <w:rPr>
                <w:color w:val="FFFFFF" w:themeColor="background1"/>
              </w:rPr>
              <w:t>, &gt;</w:t>
            </w:r>
            <w:proofErr w:type="spellStart"/>
            <w:r w:rsidR="00E16D3E">
              <w:rPr>
                <w:color w:val="FFFFFF" w:themeColor="background1"/>
              </w:rPr>
              <w:t>cassette_service</w:t>
            </w:r>
            <w:proofErr w:type="spellEnd"/>
          </w:p>
        </w:tc>
      </w:tr>
      <w:tr w:rsidR="00E16D3E" w14:paraId="5B20A29A" w14:textId="77777777" w:rsidTr="00E03230">
        <w:tc>
          <w:tcPr>
            <w:tcW w:w="2137" w:type="dxa"/>
            <w:shd w:val="clear" w:color="auto" w:fill="7B7B7B" w:themeFill="accent3" w:themeFillShade="BF"/>
          </w:tcPr>
          <w:p w14:paraId="28A3CC57" w14:textId="629AB008" w:rsidR="00A97FA5" w:rsidRDefault="00AC2F3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emprunt_end</w:t>
            </w:r>
            <w:proofErr w:type="spellEnd"/>
          </w:p>
        </w:tc>
        <w:tc>
          <w:tcPr>
            <w:tcW w:w="1773" w:type="dxa"/>
            <w:shd w:val="clear" w:color="auto" w:fill="7B7B7B" w:themeFill="accent3" w:themeFillShade="BF"/>
          </w:tcPr>
          <w:p w14:paraId="2EE2DC14" w14:textId="77F5C7CF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fin de l'e</w:t>
            </w:r>
            <w:r w:rsidR="00752D13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>prunt</w:t>
            </w:r>
          </w:p>
        </w:tc>
        <w:tc>
          <w:tcPr>
            <w:tcW w:w="1676" w:type="dxa"/>
            <w:shd w:val="clear" w:color="auto" w:fill="7B7B7B" w:themeFill="accent3" w:themeFillShade="BF"/>
          </w:tcPr>
          <w:p w14:paraId="5021C721" w14:textId="23420A3A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&amp; Heure</w:t>
            </w:r>
          </w:p>
        </w:tc>
        <w:tc>
          <w:tcPr>
            <w:tcW w:w="1679" w:type="dxa"/>
            <w:shd w:val="clear" w:color="auto" w:fill="7B7B7B" w:themeFill="accent3" w:themeFillShade="BF"/>
          </w:tcPr>
          <w:p w14:paraId="3AE10AF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7B7B7B" w:themeFill="accent3" w:themeFillShade="BF"/>
          </w:tcPr>
          <w:p w14:paraId="666F691E" w14:textId="6FCFD020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B62072">
              <w:rPr>
                <w:color w:val="FFFFFF" w:themeColor="background1"/>
              </w:rPr>
              <w:t xml:space="preserve">, &lt; </w:t>
            </w:r>
            <w:proofErr w:type="spellStart"/>
            <w:r w:rsidR="00B62072">
              <w:rPr>
                <w:color w:val="FFFFFF" w:themeColor="background1"/>
              </w:rPr>
              <w:t>emprunt_start</w:t>
            </w:r>
            <w:proofErr w:type="spellEnd"/>
          </w:p>
        </w:tc>
      </w:tr>
      <w:tr w:rsidR="001C5DD1" w14:paraId="3695BC36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6422DE94" w14:textId="5C1989A2" w:rsidR="001C5DD1" w:rsidRDefault="001C5DD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genre_id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28C1B480" w14:textId="312FEA05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2A36648C" w14:textId="71515B0F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03BC24BB" w14:textId="1F6A01D1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63D9D38D" w14:textId="4A7C75FF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24917805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4F7AB6E7" w14:textId="366AA054" w:rsidR="0034117B" w:rsidRPr="00103006" w:rsidRDefault="00902F1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genre_name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31C79F46" w14:textId="2A2CC220" w:rsidR="0034117B" w:rsidRPr="00103006" w:rsidRDefault="006079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</w:t>
            </w:r>
            <w:r w:rsidR="00782FB0">
              <w:rPr>
                <w:color w:val="FFFFFF" w:themeColor="background1"/>
              </w:rPr>
              <w:t>genre de film (action, aventure …)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523614B9" w14:textId="2DCE0E73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7FC5E44E" w14:textId="450F0617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65D48223" w14:textId="088FC952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7EFF111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5C9BAFB2" w14:textId="17EE8641" w:rsidR="004A2809" w:rsidRPr="00103006" w:rsidRDefault="00AF688A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</w:t>
            </w:r>
            <w:r w:rsidR="004A2809">
              <w:rPr>
                <w:color w:val="FFFFFF" w:themeColor="background1"/>
              </w:rPr>
              <w:t>_type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5BB034ED" w14:textId="191728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type de public au quelle le film est destiné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11EB4C34" w14:textId="218FD7DC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0AD73425" w14:textId="09F3CB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7CF82D54" w14:textId="49B1E9CB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3230" w14:paraId="17B79ADE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2E608D3F" w14:textId="77777777" w:rsidR="00E03230" w:rsidRDefault="00E03230" w:rsidP="00DA0EB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film_title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49177CAF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25171467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01766A32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36D4AB2C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3FCD070C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3812C2A9" w14:textId="6678B152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film_realisateur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42C2A7AF" w14:textId="2EF9E31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et prenons du réalisateur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40A7B9B1" w14:textId="27CD80F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7D8BA253" w14:textId="65AE6A2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70DF40FC" w14:textId="41F9F485" w:rsidR="009208B6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0D7B6D34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128823DA" w14:textId="42C962FB" w:rsidR="004A2809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film_dure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0BD41959" w14:textId="52BE98BD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 durée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62DD12D1" w14:textId="3148C787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5627D190" w14:textId="501B47FB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509F61E5" w14:textId="04C9FEDA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Obligatoire, format en minute "160"</w:t>
            </w:r>
          </w:p>
        </w:tc>
      </w:tr>
      <w:tr w:rsidR="00E16D3E" w14:paraId="095DA748" w14:textId="77777777" w:rsidTr="00FA3D51">
        <w:tc>
          <w:tcPr>
            <w:tcW w:w="2137" w:type="dxa"/>
            <w:shd w:val="clear" w:color="auto" w:fill="404040" w:themeFill="text1" w:themeFillTint="BF"/>
          </w:tcPr>
          <w:p w14:paraId="3DE7E552" w14:textId="559BB517" w:rsidR="004A2809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</w:t>
            </w:r>
            <w:r w:rsidR="009208B6">
              <w:rPr>
                <w:color w:val="FFFFFF" w:themeColor="background1"/>
              </w:rPr>
              <w:t>birth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04555921" w14:textId="42B5B0C5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de naissance de </w:t>
            </w:r>
            <w:proofErr w:type="spellStart"/>
            <w:r>
              <w:rPr>
                <w:color w:val="FFFFFF" w:themeColor="background1"/>
              </w:rPr>
              <w:t>k'acteur</w:t>
            </w:r>
            <w:proofErr w:type="spellEnd"/>
          </w:p>
        </w:tc>
        <w:tc>
          <w:tcPr>
            <w:tcW w:w="1676" w:type="dxa"/>
            <w:shd w:val="clear" w:color="auto" w:fill="404040" w:themeFill="text1" w:themeFillTint="BF"/>
          </w:tcPr>
          <w:p w14:paraId="5948EE66" w14:textId="628D22FD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5DEEADB9" w14:textId="7D6CE85E" w:rsidR="004A2809" w:rsidRDefault="004A2809" w:rsidP="004A2809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404040" w:themeFill="text1" w:themeFillTint="BF"/>
          </w:tcPr>
          <w:p w14:paraId="288B76EA" w14:textId="5B841E46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4443E498" w14:textId="77777777" w:rsidTr="00FA3D51">
        <w:tc>
          <w:tcPr>
            <w:tcW w:w="2137" w:type="dxa"/>
            <w:shd w:val="clear" w:color="auto" w:fill="404040" w:themeFill="text1" w:themeFillTint="BF"/>
          </w:tcPr>
          <w:p w14:paraId="249DA0D7" w14:textId="20EE840E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acteur_lastname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4E302668" w14:textId="5787ABD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283E3681" w14:textId="0AD7EA71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75BDBAB7" w14:textId="5B7069C4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0AB1061B" w14:textId="735601C4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75D3ACAC" w14:textId="77777777" w:rsidTr="00FA3D51">
        <w:tc>
          <w:tcPr>
            <w:tcW w:w="2137" w:type="dxa"/>
            <w:shd w:val="clear" w:color="auto" w:fill="404040" w:themeFill="text1" w:themeFillTint="BF"/>
          </w:tcPr>
          <w:p w14:paraId="3BCC4303" w14:textId="73905BA8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acteur_firstname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26339B8A" w14:textId="18D5BEB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Prénom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24E2C19F" w14:textId="4BB2B7A6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2A2AA4FD" w14:textId="7C3CADAF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4108488A" w14:textId="0FD0544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3FB98A82" w14:textId="77777777" w:rsidTr="00FA3D51">
        <w:tc>
          <w:tcPr>
            <w:tcW w:w="2137" w:type="dxa"/>
            <w:shd w:val="clear" w:color="auto" w:fill="404040" w:themeFill="text1" w:themeFillTint="BF"/>
          </w:tcPr>
          <w:p w14:paraId="40E0D329" w14:textId="772B0784" w:rsidR="004A2809" w:rsidRPr="00103006" w:rsidRDefault="009208B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Acteur_sexe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0C11B59F" w14:textId="50BCFB9C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sexe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1E715F05" w14:textId="7D0D73D9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7E56F683" w14:textId="6A4F409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693C0C87" w14:textId="47E7BFEB" w:rsidR="004A2809" w:rsidRPr="00103006" w:rsidRDefault="00666F1C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falcultatif</w:t>
            </w:r>
            <w:proofErr w:type="spellEnd"/>
          </w:p>
        </w:tc>
      </w:tr>
      <w:tr w:rsidR="006C5173" w14:paraId="58CCAE7E" w14:textId="77777777" w:rsidTr="004A2809">
        <w:tc>
          <w:tcPr>
            <w:tcW w:w="2137" w:type="dxa"/>
          </w:tcPr>
          <w:p w14:paraId="563E6F4A" w14:textId="0C6CE2B8" w:rsidR="006C5173" w:rsidRDefault="006C5173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Shop_name</w:t>
            </w:r>
            <w:proofErr w:type="spellEnd"/>
          </w:p>
        </w:tc>
        <w:tc>
          <w:tcPr>
            <w:tcW w:w="1773" w:type="dxa"/>
          </w:tcPr>
          <w:p w14:paraId="344046B8" w14:textId="5177FBA5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la boutique</w:t>
            </w:r>
          </w:p>
        </w:tc>
        <w:tc>
          <w:tcPr>
            <w:tcW w:w="1676" w:type="dxa"/>
          </w:tcPr>
          <w:p w14:paraId="20E5DCB5" w14:textId="6B901D23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2D50D9C1" w14:textId="2E97396E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11BE9E54" w14:textId="1052F9D7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CF2FA6" w14:paraId="160AFED9" w14:textId="77777777" w:rsidTr="004A2809">
        <w:tc>
          <w:tcPr>
            <w:tcW w:w="2137" w:type="dxa"/>
          </w:tcPr>
          <w:p w14:paraId="17889CBD" w14:textId="62517537" w:rsidR="00CF2FA6" w:rsidRDefault="00CF2FA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Address_id</w:t>
            </w:r>
            <w:proofErr w:type="spellEnd"/>
          </w:p>
        </w:tc>
        <w:tc>
          <w:tcPr>
            <w:tcW w:w="1773" w:type="dxa"/>
          </w:tcPr>
          <w:p w14:paraId="6EF1AB2A" w14:textId="23252D42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</w:tcPr>
          <w:p w14:paraId="4840666A" w14:textId="64460189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</w:tcPr>
          <w:p w14:paraId="69A5C998" w14:textId="14864B07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</w:tcPr>
          <w:p w14:paraId="1833CB4D" w14:textId="772E6CA7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7A7939" w14:paraId="1D58F824" w14:textId="77777777" w:rsidTr="004A2809">
        <w:tc>
          <w:tcPr>
            <w:tcW w:w="2137" w:type="dxa"/>
          </w:tcPr>
          <w:p w14:paraId="2B4C7967" w14:textId="261F1C68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Address_zipcode</w:t>
            </w:r>
            <w:proofErr w:type="spellEnd"/>
          </w:p>
        </w:tc>
        <w:tc>
          <w:tcPr>
            <w:tcW w:w="1773" w:type="dxa"/>
          </w:tcPr>
          <w:p w14:paraId="2FDA1FEA" w14:textId="09AF8773" w:rsidR="007A7939" w:rsidRDefault="007A793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 postal</w:t>
            </w:r>
          </w:p>
        </w:tc>
        <w:tc>
          <w:tcPr>
            <w:tcW w:w="1676" w:type="dxa"/>
          </w:tcPr>
          <w:p w14:paraId="5E071006" w14:textId="0886852F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4FFEA2FA" w14:textId="3B37E369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1777" w:type="dxa"/>
          </w:tcPr>
          <w:p w14:paraId="76BF20C4" w14:textId="4B21164C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7A7939" w14:paraId="2AA50DAC" w14:textId="77777777" w:rsidTr="004A2809">
        <w:tc>
          <w:tcPr>
            <w:tcW w:w="2137" w:type="dxa"/>
          </w:tcPr>
          <w:p w14:paraId="5E0CD180" w14:textId="4DD76781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Address_city</w:t>
            </w:r>
            <w:proofErr w:type="spellEnd"/>
          </w:p>
        </w:tc>
        <w:tc>
          <w:tcPr>
            <w:tcW w:w="1773" w:type="dxa"/>
          </w:tcPr>
          <w:p w14:paraId="2CCDF14B" w14:textId="187EA148" w:rsidR="007A7939" w:rsidRDefault="007A793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Ville de l'adresse</w:t>
            </w:r>
          </w:p>
        </w:tc>
        <w:tc>
          <w:tcPr>
            <w:tcW w:w="1676" w:type="dxa"/>
          </w:tcPr>
          <w:p w14:paraId="73AEA342" w14:textId="66B5CF78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0DBA1317" w14:textId="5AF6DFAC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367B136D" w14:textId="6903372B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7A7939" w14:paraId="5AEADB17" w14:textId="77777777" w:rsidTr="004A2809">
        <w:tc>
          <w:tcPr>
            <w:tcW w:w="2137" w:type="dxa"/>
          </w:tcPr>
          <w:p w14:paraId="4C3112F0" w14:textId="646A96FC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Address_number</w:t>
            </w:r>
            <w:proofErr w:type="spellEnd"/>
          </w:p>
        </w:tc>
        <w:tc>
          <w:tcPr>
            <w:tcW w:w="1773" w:type="dxa"/>
          </w:tcPr>
          <w:p w14:paraId="11B06EA9" w14:textId="67FCC245" w:rsidR="007A7939" w:rsidRDefault="00CF2FA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Numero</w:t>
            </w:r>
            <w:proofErr w:type="spellEnd"/>
            <w:r>
              <w:rPr>
                <w:color w:val="FFFFFF" w:themeColor="background1"/>
              </w:rPr>
              <w:t xml:space="preserve"> de la rue</w:t>
            </w:r>
          </w:p>
        </w:tc>
        <w:tc>
          <w:tcPr>
            <w:tcW w:w="1676" w:type="dxa"/>
          </w:tcPr>
          <w:p w14:paraId="38920B55" w14:textId="18838448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55C98FB9" w14:textId="0CB3C42D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777" w:type="dxa"/>
          </w:tcPr>
          <w:p w14:paraId="309B8FDD" w14:textId="552FD8DA" w:rsidR="007A7939" w:rsidRDefault="00471D84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falcultatif</w:t>
            </w:r>
            <w:proofErr w:type="spellEnd"/>
          </w:p>
        </w:tc>
      </w:tr>
      <w:tr w:rsidR="007A7939" w14:paraId="71DAF0FB" w14:textId="77777777" w:rsidTr="004A2809">
        <w:tc>
          <w:tcPr>
            <w:tcW w:w="2137" w:type="dxa"/>
          </w:tcPr>
          <w:p w14:paraId="5F979031" w14:textId="1A7FDEA4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Address_street_name</w:t>
            </w:r>
            <w:proofErr w:type="spellEnd"/>
          </w:p>
        </w:tc>
        <w:tc>
          <w:tcPr>
            <w:tcW w:w="1773" w:type="dxa"/>
          </w:tcPr>
          <w:p w14:paraId="54838490" w14:textId="745380F7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la rue</w:t>
            </w:r>
          </w:p>
        </w:tc>
        <w:tc>
          <w:tcPr>
            <w:tcW w:w="1676" w:type="dxa"/>
          </w:tcPr>
          <w:p w14:paraId="54815D35" w14:textId="422E9210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01E18C61" w14:textId="065FDA81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777" w:type="dxa"/>
          </w:tcPr>
          <w:p w14:paraId="44D31BB6" w14:textId="4A59E2DB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</w:tbl>
    <w:p w14:paraId="52902C7B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40F41F44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1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7060429A" w14:textId="34D42BDD" w:rsidR="00ED71A6" w:rsidRDefault="00ED71A6" w:rsidP="00ED71A6"/>
    <w:p w14:paraId="4AA37B8D" w14:textId="77777777" w:rsidR="00142535" w:rsidRPr="00ED71A6" w:rsidRDefault="00142535" w:rsidP="00ED71A6"/>
    <w:p w14:paraId="583DA9F9" w14:textId="1340AE35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50AE99B6" w14:textId="77777777" w:rsidR="0045005B" w:rsidRDefault="0045005B"/>
    <w:p w14:paraId="554BB64E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549DAA59" w14:textId="77777777" w:rsidR="0091090F" w:rsidRPr="0091090F" w:rsidRDefault="0091090F" w:rsidP="0091090F"/>
    <w:p w14:paraId="3F9CF445" w14:textId="77777777" w:rsidR="00DA6968" w:rsidRDefault="00DA6968"/>
    <w:p w14:paraId="0353D00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4160C25C" w14:textId="77777777" w:rsidR="00981F53" w:rsidRDefault="00981F53" w:rsidP="00981F53"/>
    <w:p w14:paraId="380D1C24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69FD5DF4" w14:textId="77777777" w:rsidR="0091090F" w:rsidRPr="0091090F" w:rsidRDefault="0091090F" w:rsidP="0091090F"/>
    <w:p w14:paraId="380A416B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7C7C6F4C" w14:textId="77777777" w:rsidR="0091090F" w:rsidRPr="0091090F" w:rsidRDefault="0091090F" w:rsidP="0091090F"/>
    <w:p w14:paraId="4CC6B71C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7E6B9ACA" w14:textId="77777777" w:rsidR="0091090F" w:rsidRPr="0091090F" w:rsidRDefault="0091090F" w:rsidP="0091090F"/>
    <w:p w14:paraId="011E2DA0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7C6CD8">
      <w:headerReference w:type="first" r:id="rId12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9FC3" w14:textId="77777777" w:rsidR="00364C3A" w:rsidRDefault="00364C3A" w:rsidP="00BD6D90">
      <w:r>
        <w:separator/>
      </w:r>
    </w:p>
  </w:endnote>
  <w:endnote w:type="continuationSeparator" w:id="0">
    <w:p w14:paraId="7F6FAD74" w14:textId="77777777" w:rsidR="00364C3A" w:rsidRDefault="00364C3A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DD8C7" w14:textId="77777777" w:rsidR="00364C3A" w:rsidRDefault="00364C3A" w:rsidP="00BD6D90">
      <w:r>
        <w:separator/>
      </w:r>
    </w:p>
  </w:footnote>
  <w:footnote w:type="continuationSeparator" w:id="0">
    <w:p w14:paraId="07D43318" w14:textId="77777777" w:rsidR="00364C3A" w:rsidRDefault="00364C3A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B4DF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D0AE363" wp14:editId="45C2029D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8DA94" w14:textId="230069CA" w:rsidR="0021395D" w:rsidRPr="0021395D" w:rsidRDefault="00364C3A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A43">
                                <w:rPr>
                                  <w:color w:val="FFFFFF" w:themeColor="background1"/>
                                </w:rPr>
                                <w:t>Club 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AE36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7048DA94" w14:textId="230069CA" w:rsidR="0021395D" w:rsidRPr="0021395D" w:rsidRDefault="000C2CCB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A5A43">
                          <w:rPr>
                            <w:color w:val="FFFFFF" w:themeColor="background1"/>
                          </w:rPr>
                          <w:t>Club 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EB1CF9" wp14:editId="5CC3516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2747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B1CF9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8B2747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0565D"/>
    <w:multiLevelType w:val="hybridMultilevel"/>
    <w:tmpl w:val="9CB092F8"/>
    <w:lvl w:ilvl="0" w:tplc="29B08E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2"/>
    <w:rsid w:val="000006DB"/>
    <w:rsid w:val="00011E83"/>
    <w:rsid w:val="0002170E"/>
    <w:rsid w:val="00021E35"/>
    <w:rsid w:val="00030548"/>
    <w:rsid w:val="00035446"/>
    <w:rsid w:val="00043791"/>
    <w:rsid w:val="0004795F"/>
    <w:rsid w:val="000B0C35"/>
    <w:rsid w:val="000C0028"/>
    <w:rsid w:val="000C2CCB"/>
    <w:rsid w:val="000D0B4A"/>
    <w:rsid w:val="000D5965"/>
    <w:rsid w:val="000E336D"/>
    <w:rsid w:val="000F41F9"/>
    <w:rsid w:val="000F61D7"/>
    <w:rsid w:val="000F630B"/>
    <w:rsid w:val="00103006"/>
    <w:rsid w:val="00127434"/>
    <w:rsid w:val="00136363"/>
    <w:rsid w:val="00142535"/>
    <w:rsid w:val="00151B42"/>
    <w:rsid w:val="0015471E"/>
    <w:rsid w:val="001600E7"/>
    <w:rsid w:val="0016384B"/>
    <w:rsid w:val="00163941"/>
    <w:rsid w:val="00195C4F"/>
    <w:rsid w:val="001C5DD1"/>
    <w:rsid w:val="001E0436"/>
    <w:rsid w:val="001F3F22"/>
    <w:rsid w:val="001F562A"/>
    <w:rsid w:val="00203378"/>
    <w:rsid w:val="0021395D"/>
    <w:rsid w:val="00213FEF"/>
    <w:rsid w:val="00221D82"/>
    <w:rsid w:val="0023068D"/>
    <w:rsid w:val="00242421"/>
    <w:rsid w:val="00247373"/>
    <w:rsid w:val="002557D5"/>
    <w:rsid w:val="00276156"/>
    <w:rsid w:val="0027693D"/>
    <w:rsid w:val="00283D79"/>
    <w:rsid w:val="002963E6"/>
    <w:rsid w:val="002E15BF"/>
    <w:rsid w:val="002E1A1D"/>
    <w:rsid w:val="002E4790"/>
    <w:rsid w:val="002F7C7F"/>
    <w:rsid w:val="00313B02"/>
    <w:rsid w:val="0033622C"/>
    <w:rsid w:val="00340BFA"/>
    <w:rsid w:val="0034117B"/>
    <w:rsid w:val="003505B1"/>
    <w:rsid w:val="00353799"/>
    <w:rsid w:val="00354868"/>
    <w:rsid w:val="00361499"/>
    <w:rsid w:val="00364C3A"/>
    <w:rsid w:val="003654E2"/>
    <w:rsid w:val="00376A95"/>
    <w:rsid w:val="00382ABD"/>
    <w:rsid w:val="003871CD"/>
    <w:rsid w:val="0039341F"/>
    <w:rsid w:val="003A73B1"/>
    <w:rsid w:val="003A7806"/>
    <w:rsid w:val="003B5798"/>
    <w:rsid w:val="003C53D7"/>
    <w:rsid w:val="003E0D49"/>
    <w:rsid w:val="004022F0"/>
    <w:rsid w:val="0045005B"/>
    <w:rsid w:val="00453E4C"/>
    <w:rsid w:val="00464A4E"/>
    <w:rsid w:val="00471D84"/>
    <w:rsid w:val="0049156D"/>
    <w:rsid w:val="00496CB6"/>
    <w:rsid w:val="004A2809"/>
    <w:rsid w:val="004E4F98"/>
    <w:rsid w:val="004F16FD"/>
    <w:rsid w:val="004F1E51"/>
    <w:rsid w:val="00514280"/>
    <w:rsid w:val="00516569"/>
    <w:rsid w:val="0052104B"/>
    <w:rsid w:val="005317CC"/>
    <w:rsid w:val="0054049D"/>
    <w:rsid w:val="005535E6"/>
    <w:rsid w:val="005566DE"/>
    <w:rsid w:val="00564C72"/>
    <w:rsid w:val="00566437"/>
    <w:rsid w:val="00570AD2"/>
    <w:rsid w:val="005801D1"/>
    <w:rsid w:val="0059578B"/>
    <w:rsid w:val="005A0F78"/>
    <w:rsid w:val="005B15F8"/>
    <w:rsid w:val="005B5499"/>
    <w:rsid w:val="005D5701"/>
    <w:rsid w:val="005D7466"/>
    <w:rsid w:val="006079C2"/>
    <w:rsid w:val="0063389A"/>
    <w:rsid w:val="00635534"/>
    <w:rsid w:val="00647465"/>
    <w:rsid w:val="00652D7D"/>
    <w:rsid w:val="00666F1C"/>
    <w:rsid w:val="00686E86"/>
    <w:rsid w:val="0069551B"/>
    <w:rsid w:val="00695552"/>
    <w:rsid w:val="00696341"/>
    <w:rsid w:val="006A05FA"/>
    <w:rsid w:val="006B5A72"/>
    <w:rsid w:val="006C4186"/>
    <w:rsid w:val="006C5173"/>
    <w:rsid w:val="006C5F96"/>
    <w:rsid w:val="006E1E44"/>
    <w:rsid w:val="00700A68"/>
    <w:rsid w:val="00704EEE"/>
    <w:rsid w:val="00720FF5"/>
    <w:rsid w:val="00752D13"/>
    <w:rsid w:val="00753C50"/>
    <w:rsid w:val="0075434F"/>
    <w:rsid w:val="007545F6"/>
    <w:rsid w:val="007750DB"/>
    <w:rsid w:val="00775AD2"/>
    <w:rsid w:val="00782FB0"/>
    <w:rsid w:val="00783ACD"/>
    <w:rsid w:val="007855E8"/>
    <w:rsid w:val="00793D1B"/>
    <w:rsid w:val="007A0AE7"/>
    <w:rsid w:val="007A7939"/>
    <w:rsid w:val="007B7730"/>
    <w:rsid w:val="007C6CD8"/>
    <w:rsid w:val="007E1EB1"/>
    <w:rsid w:val="007F3B45"/>
    <w:rsid w:val="007F5AB9"/>
    <w:rsid w:val="00806249"/>
    <w:rsid w:val="008077F6"/>
    <w:rsid w:val="008110BD"/>
    <w:rsid w:val="008346DF"/>
    <w:rsid w:val="00840D94"/>
    <w:rsid w:val="008544A2"/>
    <w:rsid w:val="00862503"/>
    <w:rsid w:val="00881A4D"/>
    <w:rsid w:val="0088724E"/>
    <w:rsid w:val="008916F2"/>
    <w:rsid w:val="008A50E8"/>
    <w:rsid w:val="008A5A43"/>
    <w:rsid w:val="008B0F94"/>
    <w:rsid w:val="008B131C"/>
    <w:rsid w:val="008B1758"/>
    <w:rsid w:val="008B5C15"/>
    <w:rsid w:val="008C0966"/>
    <w:rsid w:val="008E5851"/>
    <w:rsid w:val="00902F10"/>
    <w:rsid w:val="0091090F"/>
    <w:rsid w:val="00910EF1"/>
    <w:rsid w:val="0091478A"/>
    <w:rsid w:val="00917A2E"/>
    <w:rsid w:val="009208B6"/>
    <w:rsid w:val="00954D9D"/>
    <w:rsid w:val="0097203F"/>
    <w:rsid w:val="00977D78"/>
    <w:rsid w:val="00981F53"/>
    <w:rsid w:val="009839EC"/>
    <w:rsid w:val="00991855"/>
    <w:rsid w:val="009956A7"/>
    <w:rsid w:val="009963C4"/>
    <w:rsid w:val="009C008A"/>
    <w:rsid w:val="009C296E"/>
    <w:rsid w:val="009C625A"/>
    <w:rsid w:val="009D2A88"/>
    <w:rsid w:val="009E2417"/>
    <w:rsid w:val="009F65F7"/>
    <w:rsid w:val="00A16A85"/>
    <w:rsid w:val="00A22E50"/>
    <w:rsid w:val="00A259BB"/>
    <w:rsid w:val="00A646F3"/>
    <w:rsid w:val="00A97FA5"/>
    <w:rsid w:val="00AC2F3F"/>
    <w:rsid w:val="00AD0C1A"/>
    <w:rsid w:val="00AD140E"/>
    <w:rsid w:val="00AD355B"/>
    <w:rsid w:val="00AE6D16"/>
    <w:rsid w:val="00AF556F"/>
    <w:rsid w:val="00AF688A"/>
    <w:rsid w:val="00B001B0"/>
    <w:rsid w:val="00B040FC"/>
    <w:rsid w:val="00B066FA"/>
    <w:rsid w:val="00B27D73"/>
    <w:rsid w:val="00B375A6"/>
    <w:rsid w:val="00B42898"/>
    <w:rsid w:val="00B62072"/>
    <w:rsid w:val="00B638DD"/>
    <w:rsid w:val="00B67DB2"/>
    <w:rsid w:val="00B72ACA"/>
    <w:rsid w:val="00B7461F"/>
    <w:rsid w:val="00B82074"/>
    <w:rsid w:val="00B840E0"/>
    <w:rsid w:val="00BA1E51"/>
    <w:rsid w:val="00BC1E1B"/>
    <w:rsid w:val="00BD6D90"/>
    <w:rsid w:val="00BE32AF"/>
    <w:rsid w:val="00BE401E"/>
    <w:rsid w:val="00BF4950"/>
    <w:rsid w:val="00BF5FDF"/>
    <w:rsid w:val="00C07639"/>
    <w:rsid w:val="00C137CD"/>
    <w:rsid w:val="00C22584"/>
    <w:rsid w:val="00C42F47"/>
    <w:rsid w:val="00C53B3E"/>
    <w:rsid w:val="00C928A4"/>
    <w:rsid w:val="00C95898"/>
    <w:rsid w:val="00CA0295"/>
    <w:rsid w:val="00CA559B"/>
    <w:rsid w:val="00CB2192"/>
    <w:rsid w:val="00CB6EC7"/>
    <w:rsid w:val="00CE5F4A"/>
    <w:rsid w:val="00CE6E02"/>
    <w:rsid w:val="00CF2FA6"/>
    <w:rsid w:val="00D0773C"/>
    <w:rsid w:val="00D13BD7"/>
    <w:rsid w:val="00D221F2"/>
    <w:rsid w:val="00D22E4D"/>
    <w:rsid w:val="00D5616B"/>
    <w:rsid w:val="00D651A7"/>
    <w:rsid w:val="00D73FD1"/>
    <w:rsid w:val="00D77364"/>
    <w:rsid w:val="00D80271"/>
    <w:rsid w:val="00D907A8"/>
    <w:rsid w:val="00D92C14"/>
    <w:rsid w:val="00DA267C"/>
    <w:rsid w:val="00DA6968"/>
    <w:rsid w:val="00DB3DB6"/>
    <w:rsid w:val="00DC352B"/>
    <w:rsid w:val="00DC3556"/>
    <w:rsid w:val="00DF1297"/>
    <w:rsid w:val="00E00685"/>
    <w:rsid w:val="00E03230"/>
    <w:rsid w:val="00E04B5C"/>
    <w:rsid w:val="00E16D3E"/>
    <w:rsid w:val="00E242E0"/>
    <w:rsid w:val="00E251E5"/>
    <w:rsid w:val="00E43DB8"/>
    <w:rsid w:val="00E4565A"/>
    <w:rsid w:val="00E507EC"/>
    <w:rsid w:val="00E64BED"/>
    <w:rsid w:val="00E66BF7"/>
    <w:rsid w:val="00E952B5"/>
    <w:rsid w:val="00EB2A67"/>
    <w:rsid w:val="00EB5CCF"/>
    <w:rsid w:val="00EC6440"/>
    <w:rsid w:val="00ED0451"/>
    <w:rsid w:val="00ED1174"/>
    <w:rsid w:val="00ED2F9E"/>
    <w:rsid w:val="00ED71A6"/>
    <w:rsid w:val="00EE4877"/>
    <w:rsid w:val="00EE4A4D"/>
    <w:rsid w:val="00F0664D"/>
    <w:rsid w:val="00F1694F"/>
    <w:rsid w:val="00F24BEC"/>
    <w:rsid w:val="00F26E69"/>
    <w:rsid w:val="00F46835"/>
    <w:rsid w:val="00F90502"/>
    <w:rsid w:val="00F9064F"/>
    <w:rsid w:val="00FA247A"/>
    <w:rsid w:val="00FA3D51"/>
    <w:rsid w:val="00FA73FA"/>
    <w:rsid w:val="00FB208D"/>
    <w:rsid w:val="00FC4112"/>
    <w:rsid w:val="00FC5A4F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8FD"/>
  <w15:chartTrackingRefBased/>
  <w15:docId w15:val="{D9888465-2E1E-41A9-9216-6DF061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F9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0BB63-2124-4533-BD3B-58FDE8411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D25F3B-B238-45BA-AB2E-4E2031FE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BE04E-F0B1-4D20-B763-AD09BF2BCD9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9D2B57-0870-45D5-B3EE-114D3CB9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2442</TotalTime>
  <Pages>4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Vidéo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Vidéo</dc:title>
  <dc:subject>Sous-titre</dc:subject>
  <dc:creator>Jonathan JEANNIARD</dc:creator>
  <cp:keywords/>
  <dc:description/>
  <cp:lastModifiedBy>Jonathan JEANNIARD</cp:lastModifiedBy>
  <cp:revision>192</cp:revision>
  <cp:lastPrinted>2020-08-30T13:29:00Z</cp:lastPrinted>
  <dcterms:created xsi:type="dcterms:W3CDTF">2020-08-25T07:25:00Z</dcterms:created>
  <dcterms:modified xsi:type="dcterms:W3CDTF">2020-09-01T16:03:00Z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