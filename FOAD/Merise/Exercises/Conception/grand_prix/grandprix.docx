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321125" w14:textId="77777777"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14:paraId="0BC87570" w14:textId="77777777"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EAC712" wp14:editId="65E3CE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5A8DEA" w14:textId="77777777"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AC253F" w14:textId="77777777"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1DA061" w14:textId="77777777"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9E6F72" w14:textId="77777777"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EAC712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45A8DEA" w14:textId="77777777"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2BAC253F" w14:textId="77777777"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61DA061" w14:textId="77777777"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9E6F72" w14:textId="77777777"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4DF79F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5E214F80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3EF3B8F1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14:paraId="270ACE6B" w14:textId="77777777"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14:paraId="649DA2AE" w14:textId="79DD548B"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A07FF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E76D5D0" w14:textId="7E5DDCE8" w:rsidR="006B6320" w:rsidRPr="00C920F3" w:rsidRDefault="0048144B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A07FF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FF555EA" w14:textId="38E0601B" w:rsidR="006B6320" w:rsidRPr="00C920F3" w:rsidRDefault="0048144B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A07FF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1EDEB8C" w14:textId="60C8492F" w:rsidR="006B6320" w:rsidRPr="00C920F3" w:rsidRDefault="0048144B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A07FF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F71FEF4" w14:textId="383CBE1C" w:rsidR="006B6320" w:rsidRPr="00C920F3" w:rsidRDefault="0048144B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A07FF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34E86BE" w14:textId="77777777"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26942F65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1DEAFFA6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5B5E417E" w14:textId="77777777"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14:paraId="4A0375D6" w14:textId="77777777"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1" w:name="_Toc46311732"/>
      <w:bookmarkStart w:id="2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1"/>
      <w:bookmarkEnd w:id="2"/>
    </w:p>
    <w:p w14:paraId="01CC5E46" w14:textId="77777777"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14:paraId="18495A81" w14:textId="77777777"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3" w:name="_Toc46311733"/>
      <w:bookmarkStart w:id="4" w:name="_Toc46311831"/>
      <w:bookmarkStart w:id="5" w:name="_Toc46479931"/>
      <w:r w:rsidRPr="00C920F3">
        <w:rPr>
          <w:rFonts w:ascii="Times New Roman" w:hAnsi="Times New Roman" w:cs="Times New Roman"/>
        </w:rPr>
        <w:t>Questions Client</w:t>
      </w:r>
      <w:bookmarkEnd w:id="3"/>
      <w:bookmarkEnd w:id="4"/>
      <w:bookmarkEnd w:id="5"/>
    </w:p>
    <w:p w14:paraId="5121CDBF" w14:textId="77777777" w:rsidR="00252AF9" w:rsidRPr="00C920F3" w:rsidRDefault="00252AF9" w:rsidP="00252AF9">
      <w:pPr>
        <w:rPr>
          <w:rFonts w:ascii="Times New Roman" w:hAnsi="Times New Roman" w:cs="Times New Roman"/>
        </w:rPr>
      </w:pPr>
    </w:p>
    <w:p w14:paraId="18DF02CA" w14:textId="77777777"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14:paraId="3E7AB029" w14:textId="77777777"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14:paraId="03C4F841" w14:textId="77777777"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14:paraId="3674838C" w14:textId="77777777" w:rsidR="00565A9E" w:rsidRPr="00C920F3" w:rsidRDefault="00557DC3" w:rsidP="00650716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14:paraId="2EE75299" w14:textId="77777777"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14:paraId="7B588F05" w14:textId="77777777"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14:paraId="0F73B20C" w14:textId="77777777"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14:paraId="64823A51" w14:textId="77777777" w:rsidR="006732EE" w:rsidRDefault="00512BB4" w:rsidP="00D85E26">
      <w:pPr>
        <w:pStyle w:val="Default"/>
        <w:rPr>
          <w:color w:val="auto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14:paraId="73042BF6" w14:textId="77777777" w:rsidR="00A84264" w:rsidRDefault="00A84264" w:rsidP="00977D78">
      <w:pPr>
        <w:pStyle w:val="Default"/>
        <w:rPr>
          <w:color w:val="auto"/>
          <w:sz w:val="22"/>
          <w:szCs w:val="22"/>
        </w:rPr>
      </w:pPr>
    </w:p>
    <w:p w14:paraId="021763D9" w14:textId="77777777" w:rsidR="00A84264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14:paraId="565E2976" w14:textId="77777777" w:rsidR="009F163D" w:rsidRDefault="009F163D" w:rsidP="00977D78">
      <w:pPr>
        <w:pStyle w:val="Default"/>
        <w:rPr>
          <w:color w:val="auto"/>
          <w:sz w:val="22"/>
          <w:szCs w:val="22"/>
        </w:rPr>
      </w:pPr>
    </w:p>
    <w:p w14:paraId="75698575" w14:textId="77777777" w:rsidR="009F163D" w:rsidRDefault="009F163D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Quels sont les conditions de sélection d'un stade ?</w:t>
      </w:r>
    </w:p>
    <w:p w14:paraId="6C31D86E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Nombre de lits disponibles</w:t>
      </w:r>
    </w:p>
    <w:p w14:paraId="4F48E8C6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Niveau de prestation (étoiles)</w:t>
      </w:r>
    </w:p>
    <w:p w14:paraId="3B16D4AA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Distance des hébergements</w:t>
      </w:r>
    </w:p>
    <w:p w14:paraId="75E94456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Temps de transport</w:t>
      </w:r>
    </w:p>
    <w:p w14:paraId="10EF9B7E" w14:textId="77777777" w:rsidR="00594218" w:rsidRDefault="00594218" w:rsidP="00D45319">
      <w:pPr>
        <w:pStyle w:val="Default"/>
        <w:rPr>
          <w:color w:val="auto"/>
          <w:sz w:val="22"/>
          <w:szCs w:val="22"/>
        </w:rPr>
      </w:pPr>
    </w:p>
    <w:p w14:paraId="532CFB2D" w14:textId="77777777" w:rsidR="004768C9" w:rsidRDefault="0095099B" w:rsidP="004768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Quelles sont les informations à enregistrer pour une fédération ?</w:t>
      </w:r>
    </w:p>
    <w:p w14:paraId="7FACD558" w14:textId="77777777" w:rsidR="0095099B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Son nom</w:t>
      </w:r>
    </w:p>
    <w:p w14:paraId="248195AB" w14:textId="77777777" w:rsidR="0095099B" w:rsidRPr="006732EE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de création</w:t>
      </w:r>
    </w:p>
    <w:p w14:paraId="1A578EF9" w14:textId="77777777"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6" w:name="_Toc46479932"/>
      <w:r w:rsidRPr="00C920F3">
        <w:rPr>
          <w:rFonts w:ascii="Times New Roman" w:hAnsi="Times New Roman" w:cs="Times New Roman"/>
        </w:rPr>
        <w:t>Récapitulatif</w:t>
      </w:r>
      <w:bookmarkEnd w:id="6"/>
    </w:p>
    <w:p w14:paraId="2C14B5BC" w14:textId="77777777" w:rsidR="009B6570" w:rsidRPr="00C920F3" w:rsidRDefault="009B6570" w:rsidP="0098618C">
      <w:pPr>
        <w:spacing w:after="0"/>
        <w:rPr>
          <w:rFonts w:ascii="Times New Roman" w:hAnsi="Times New Roman" w:cs="Times New Roman"/>
        </w:rPr>
      </w:pPr>
    </w:p>
    <w:p w14:paraId="318CA784" w14:textId="77777777"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14:paraId="7C0351F5" w14:textId="77777777"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14:paraId="266C307F" w14:textId="77777777"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14:paraId="1F8D41CB" w14:textId="77777777" w:rsidR="006C6D53" w:rsidRDefault="00B441E6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14:paraId="0921D16E" w14:textId="77777777" w:rsidR="0078630B" w:rsidRDefault="0078630B" w:rsidP="0098618C">
      <w:pPr>
        <w:spacing w:after="0"/>
        <w:rPr>
          <w:rFonts w:ascii="Times New Roman" w:hAnsi="Times New Roman" w:cs="Times New Roman"/>
        </w:rPr>
      </w:pPr>
    </w:p>
    <w:p w14:paraId="716C23C7" w14:textId="77777777" w:rsidR="00232B3B" w:rsidRDefault="00232B3B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(adresse simple pour l'ensemble des informations)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14:paraId="5CA579AF" w14:textId="77777777" w:rsidR="00D1245A" w:rsidRDefault="00D1245A" w:rsidP="0098618C">
      <w:pPr>
        <w:spacing w:after="0"/>
        <w:rPr>
          <w:rFonts w:ascii="Times New Roman" w:hAnsi="Times New Roman" w:cs="Times New Roman"/>
        </w:rPr>
      </w:pPr>
    </w:p>
    <w:p w14:paraId="533A1A18" w14:textId="77777777" w:rsidR="00D1245A" w:rsidRDefault="00D1245A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14:paraId="7707FDA8" w14:textId="77777777"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9B084D" w14:textId="77777777"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3E9A2599" w14:textId="77777777" w:rsidR="001E175D" w:rsidRDefault="001E175D">
      <w:pPr>
        <w:rPr>
          <w:rFonts w:ascii="Times New Roman" w:hAnsi="Times New Roman" w:cs="Times New Roman"/>
        </w:rPr>
      </w:pPr>
    </w:p>
    <w:p w14:paraId="3AA13E31" w14:textId="77777777" w:rsidR="00EC1537" w:rsidRPr="0098618C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  <w:bookmarkStart w:id="7" w:name="_Toc46479933"/>
    </w:p>
    <w:p w14:paraId="56DBAEF2" w14:textId="77777777"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lastRenderedPageBreak/>
        <w:t>Les contraintes sur les données</w:t>
      </w:r>
      <w:bookmarkEnd w:id="7"/>
    </w:p>
    <w:p w14:paraId="44D36F40" w14:textId="77777777"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8" w:name="_Toc46311832"/>
    </w:p>
    <w:p w14:paraId="7E5FD552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athlète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 enregistré dans une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green"/>
        </w:rPr>
        <w:t>fédérations sportives</w:t>
      </w:r>
    </w:p>
    <w:p w14:paraId="3D879A48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fédération sportive enregistre 0 ou plusieurs athlètes</w:t>
      </w:r>
    </w:p>
    <w:p w14:paraId="1636A0CA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8C316AF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pratique 1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cyan"/>
        </w:rPr>
        <w:t>disciplines</w:t>
      </w:r>
    </w:p>
    <w:p w14:paraId="7F4A2557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discipline est pratiquée par 0 ou plusieurs athlètes</w:t>
      </w:r>
    </w:p>
    <w:p w14:paraId="5A877EC7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178205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s'inscrit à un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magenta"/>
        </w:rPr>
        <w:t>grand-prix</w:t>
      </w:r>
    </w:p>
    <w:p w14:paraId="6FE3B89B" w14:textId="77777777" w:rsidR="00BF01DD" w:rsidRDefault="00BF01DD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 grand prix inscri</w:t>
      </w:r>
      <w:r w:rsidR="0023141B">
        <w:rPr>
          <w:rFonts w:ascii="Times New Roman" w:hAnsi="Times New Roman" w:cs="Times New Roman"/>
          <w:color w:val="000000" w:themeColor="text1"/>
          <w:sz w:val="22"/>
          <w:szCs w:val="22"/>
        </w:rPr>
        <w:t>t 0 ou plusieurs athlètes</w:t>
      </w:r>
    </w:p>
    <w:p w14:paraId="0E2DF465" w14:textId="77777777" w:rsidR="0023141B" w:rsidRDefault="0023141B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057154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participe à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blue"/>
        </w:rPr>
        <w:t>rencontres</w:t>
      </w:r>
    </w:p>
    <w:p w14:paraId="2FD9648E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rencontre fait participer 0 ou plusieurs </w:t>
      </w:r>
      <w:r w:rsidR="008832FF">
        <w:rPr>
          <w:rFonts w:ascii="Times New Roman" w:hAnsi="Times New Roman" w:cs="Times New Roman"/>
          <w:sz w:val="22"/>
          <w:szCs w:val="22"/>
        </w:rPr>
        <w:t>athlètes</w:t>
      </w:r>
    </w:p>
    <w:p w14:paraId="41F3688A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</w:p>
    <w:p w14:paraId="31FE3E84" w14:textId="77777777" w:rsidR="0023141B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concourt dans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darkGreen"/>
        </w:rPr>
        <w:t>épreuves</w:t>
      </w:r>
    </w:p>
    <w:p w14:paraId="01B11344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fait concourir 0 ou plusieurs athlètes</w:t>
      </w:r>
    </w:p>
    <w:p w14:paraId="013CCBDB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4655439" w14:textId="77777777" w:rsidR="008832FF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peut battre 0 ou plusieurs </w:t>
      </w:r>
      <w:r w:rsidRPr="008832FF">
        <w:rPr>
          <w:rFonts w:ascii="Times New Roman" w:hAnsi="Times New Roman" w:cs="Times New Roman"/>
          <w:color w:val="FFFFFF" w:themeColor="background1"/>
          <w:sz w:val="22"/>
          <w:szCs w:val="22"/>
          <w:highlight w:val="darkCyan"/>
        </w:rPr>
        <w:t>records</w:t>
      </w:r>
    </w:p>
    <w:p w14:paraId="0E5CDA02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record est battu par 0 ou plusieurs athlètes</w:t>
      </w:r>
    </w:p>
    <w:p w14:paraId="1B243422" w14:textId="77777777"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6F0CB3B" w14:textId="77777777" w:rsidR="00B824C5" w:rsidRDefault="00B824C5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athlète peut déclarer 0 ou plusieurs forfaits</w:t>
      </w:r>
    </w:p>
    <w:p w14:paraId="1FD37B61" w14:textId="06D3D3AE" w:rsidR="00215547" w:rsidRDefault="00B824C5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forfait peut </w:t>
      </w:r>
      <w:r w:rsidR="001E6789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déclarer par 0 ou plusieurs athlètes</w:t>
      </w:r>
    </w:p>
    <w:p w14:paraId="0F30EE0A" w14:textId="77777777" w:rsidR="00215547" w:rsidRDefault="00215547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28B924" w14:textId="1D406ACD" w:rsidR="00AC7E3A" w:rsidRDefault="00AC7E3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forfait </w:t>
      </w:r>
      <w:r w:rsidR="00E85C2D">
        <w:rPr>
          <w:rFonts w:ascii="Times New Roman" w:hAnsi="Times New Roman" w:cs="Times New Roman"/>
          <w:sz w:val="22"/>
          <w:szCs w:val="22"/>
        </w:rPr>
        <w:t>concerne</w:t>
      </w:r>
      <w:r>
        <w:rPr>
          <w:rFonts w:ascii="Times New Roman" w:hAnsi="Times New Roman" w:cs="Times New Roman"/>
          <w:sz w:val="22"/>
          <w:szCs w:val="22"/>
        </w:rPr>
        <w:t xml:space="preserve"> 0 ou plusieurs épreuves  </w:t>
      </w:r>
    </w:p>
    <w:p w14:paraId="2C538D2B" w14:textId="7BE68D9A" w:rsidR="00B824C5" w:rsidRDefault="00215547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</w:t>
      </w:r>
      <w:r w:rsidR="00AC7E3A">
        <w:rPr>
          <w:rFonts w:ascii="Times New Roman" w:hAnsi="Times New Roman" w:cs="Times New Roman"/>
          <w:sz w:val="22"/>
          <w:szCs w:val="22"/>
        </w:rPr>
        <w:t xml:space="preserve"> peut </w:t>
      </w:r>
      <w:r w:rsidR="00E85C2D">
        <w:rPr>
          <w:rFonts w:ascii="Times New Roman" w:hAnsi="Times New Roman" w:cs="Times New Roman"/>
          <w:sz w:val="22"/>
          <w:szCs w:val="22"/>
        </w:rPr>
        <w:t>être concerné par</w:t>
      </w:r>
      <w:r w:rsidR="00AC7E3A">
        <w:rPr>
          <w:rFonts w:ascii="Times New Roman" w:hAnsi="Times New Roman" w:cs="Times New Roman"/>
          <w:sz w:val="22"/>
          <w:szCs w:val="22"/>
        </w:rPr>
        <w:t xml:space="preserve"> 0 ou </w:t>
      </w:r>
      <w:r>
        <w:rPr>
          <w:rFonts w:ascii="Times New Roman" w:hAnsi="Times New Roman" w:cs="Times New Roman"/>
          <w:sz w:val="22"/>
          <w:szCs w:val="22"/>
        </w:rPr>
        <w:t xml:space="preserve">plusieurs </w:t>
      </w:r>
      <w:r w:rsidR="00AC7E3A">
        <w:rPr>
          <w:rFonts w:ascii="Times New Roman" w:hAnsi="Times New Roman" w:cs="Times New Roman"/>
          <w:sz w:val="22"/>
          <w:szCs w:val="22"/>
        </w:rPr>
        <w:t>forfaits</w:t>
      </w:r>
    </w:p>
    <w:p w14:paraId="1C5B8476" w14:textId="77777777" w:rsidR="00AC7E3A" w:rsidRDefault="00AC7E3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DF57489" w14:textId="77777777"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record concerne 1 </w:t>
      </w:r>
      <w:r w:rsidR="000D6151">
        <w:rPr>
          <w:rFonts w:ascii="Times New Roman" w:hAnsi="Times New Roman" w:cs="Times New Roman"/>
          <w:sz w:val="22"/>
          <w:szCs w:val="22"/>
        </w:rPr>
        <w:t>seule discipline</w:t>
      </w:r>
    </w:p>
    <w:p w14:paraId="4C84AB86" w14:textId="77777777" w:rsidR="000F59BA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peut </w:t>
      </w:r>
      <w:r w:rsidR="000D6151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concernée par 0 ou plusieurs records</w:t>
      </w:r>
    </w:p>
    <w:p w14:paraId="18B501FC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319CCE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constitué de 1 ou plusieurs rencontres</w:t>
      </w:r>
    </w:p>
    <w:p w14:paraId="3FD6A823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ou plusieurs rencontres constituent un grand prix</w:t>
      </w:r>
    </w:p>
    <w:p w14:paraId="28FD280C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2F62C54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est décomposée en 1 ou plusieurs épreuves</w:t>
      </w:r>
    </w:p>
    <w:p w14:paraId="090F4F70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ou plusieurs épreuves composent une rencontre</w:t>
      </w:r>
    </w:p>
    <w:p w14:paraId="2B6722A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EA9258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concerne une discipline</w:t>
      </w:r>
    </w:p>
    <w:p w14:paraId="2A11831C" w14:textId="076C6A18" w:rsidR="005A60A5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</w:t>
      </w:r>
      <w:r w:rsidR="00D306BC">
        <w:rPr>
          <w:rFonts w:ascii="Times New Roman" w:hAnsi="Times New Roman" w:cs="Times New Roman"/>
          <w:sz w:val="22"/>
          <w:szCs w:val="22"/>
        </w:rPr>
        <w:t>concerne 0 ou plusieurs épreuves</w:t>
      </w:r>
    </w:p>
    <w:p w14:paraId="652ED0D1" w14:textId="500DC14F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CC836AE" w14:textId="77777777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enregistre 1 ou plusieurs classements</w:t>
      </w:r>
    </w:p>
    <w:p w14:paraId="3ABDD64E" w14:textId="4819C3D7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classement est enregistré par </w:t>
      </w:r>
      <w:r w:rsidR="00F3435A">
        <w:rPr>
          <w:rFonts w:ascii="Times New Roman" w:hAnsi="Times New Roman" w:cs="Times New Roman"/>
          <w:sz w:val="22"/>
          <w:szCs w:val="22"/>
        </w:rPr>
        <w:t>1 ou plusieurs épreuves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DFA58E" w14:textId="77777777" w:rsidR="0080720D" w:rsidRDefault="0080720D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ADF375E" w14:textId="77777777"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est </w:t>
      </w:r>
      <w:r w:rsidR="007D6E6A">
        <w:rPr>
          <w:rFonts w:ascii="Times New Roman" w:hAnsi="Times New Roman" w:cs="Times New Roman"/>
          <w:sz w:val="22"/>
          <w:szCs w:val="22"/>
        </w:rPr>
        <w:t>prétendue</w:t>
      </w:r>
      <w:r>
        <w:rPr>
          <w:rFonts w:ascii="Times New Roman" w:hAnsi="Times New Roman" w:cs="Times New Roman"/>
          <w:sz w:val="22"/>
          <w:szCs w:val="22"/>
        </w:rPr>
        <w:t xml:space="preserve"> dans </w:t>
      </w:r>
      <w:r w:rsidR="00C015DF">
        <w:rPr>
          <w:rFonts w:ascii="Times New Roman" w:hAnsi="Times New Roman" w:cs="Times New Roman"/>
          <w:sz w:val="22"/>
          <w:szCs w:val="22"/>
        </w:rPr>
        <w:t xml:space="preserve">1 ou plusieurs </w:t>
      </w:r>
      <w:r w:rsidR="00CA5536">
        <w:rPr>
          <w:rFonts w:ascii="Times New Roman" w:hAnsi="Times New Roman" w:cs="Times New Roman"/>
          <w:sz w:val="22"/>
          <w:szCs w:val="22"/>
        </w:rPr>
        <w:t>stade</w:t>
      </w:r>
      <w:r w:rsidR="00C015DF">
        <w:rPr>
          <w:rFonts w:ascii="Times New Roman" w:hAnsi="Times New Roman" w:cs="Times New Roman"/>
          <w:sz w:val="22"/>
          <w:szCs w:val="22"/>
        </w:rPr>
        <w:t>s</w:t>
      </w:r>
    </w:p>
    <w:p w14:paraId="505BD183" w14:textId="77777777" w:rsidR="00C0152A" w:rsidRDefault="00AB3D48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</w:t>
      </w:r>
      <w:r w:rsidR="00C0152A">
        <w:rPr>
          <w:rFonts w:ascii="Times New Roman" w:hAnsi="Times New Roman" w:cs="Times New Roman"/>
          <w:sz w:val="22"/>
          <w:szCs w:val="22"/>
        </w:rPr>
        <w:t xml:space="preserve">stade </w:t>
      </w:r>
      <w:r>
        <w:rPr>
          <w:rFonts w:ascii="Times New Roman" w:hAnsi="Times New Roman" w:cs="Times New Roman"/>
          <w:sz w:val="22"/>
          <w:szCs w:val="22"/>
        </w:rPr>
        <w:t>prétend</w:t>
      </w:r>
      <w:r w:rsidR="00C0152A">
        <w:rPr>
          <w:rFonts w:ascii="Times New Roman" w:hAnsi="Times New Roman" w:cs="Times New Roman"/>
          <w:sz w:val="22"/>
          <w:szCs w:val="22"/>
        </w:rPr>
        <w:t xml:space="preserve"> 0 ou plusieurs disciplines.</w:t>
      </w:r>
    </w:p>
    <w:p w14:paraId="6D81698D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8BB33B2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joué dans plusieurs stades</w:t>
      </w:r>
    </w:p>
    <w:p w14:paraId="60BAF5AD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Dans un stade est joué </w:t>
      </w:r>
      <w:r w:rsidR="00B20FD7">
        <w:rPr>
          <w:rFonts w:ascii="Times New Roman" w:hAnsi="Times New Roman" w:cs="Times New Roman"/>
          <w:sz w:val="22"/>
          <w:szCs w:val="22"/>
        </w:rPr>
        <w:t>0</w:t>
      </w:r>
      <w:r w:rsidR="00A2477C">
        <w:rPr>
          <w:rFonts w:ascii="Times New Roman" w:hAnsi="Times New Roman" w:cs="Times New Roman"/>
          <w:sz w:val="22"/>
          <w:szCs w:val="22"/>
        </w:rPr>
        <w:t xml:space="preserve"> 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2477C">
        <w:rPr>
          <w:rFonts w:ascii="Times New Roman" w:hAnsi="Times New Roman" w:cs="Times New Roman"/>
          <w:sz w:val="22"/>
          <w:szCs w:val="22"/>
        </w:rPr>
        <w:t>plusieurs grands prix</w:t>
      </w:r>
    </w:p>
    <w:p w14:paraId="7F6FC8A8" w14:textId="77777777" w:rsidR="00B20FD7" w:rsidRDefault="00B20FD7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E71DAED" w14:textId="77777777" w:rsidR="002C1E60" w:rsidRDefault="00B20FD7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</w:t>
      </w:r>
      <w:r w:rsidR="002C1E60">
        <w:rPr>
          <w:rFonts w:ascii="Times New Roman" w:hAnsi="Times New Roman" w:cs="Times New Roman"/>
          <w:sz w:val="22"/>
          <w:szCs w:val="22"/>
        </w:rPr>
        <w:t xml:space="preserve">record appartient un seul stade </w:t>
      </w:r>
    </w:p>
    <w:p w14:paraId="36625F05" w14:textId="18ADE457" w:rsidR="00391F19" w:rsidRDefault="002C1E60" w:rsidP="00391F19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stade à 0 ou plusieurs records</w:t>
      </w:r>
      <w:r w:rsidR="00391F19">
        <w:rPr>
          <w:rFonts w:ascii="Times New Roman" w:hAnsi="Times New Roman" w:cs="Times New Roman"/>
          <w:sz w:val="22"/>
          <w:szCs w:val="22"/>
        </w:rPr>
        <w:br w:type="page"/>
      </w:r>
    </w:p>
    <w:p w14:paraId="26ADDBE8" w14:textId="49ADFEC3" w:rsidR="00566437" w:rsidRDefault="009E2417" w:rsidP="000D6A3C">
      <w:pPr>
        <w:pStyle w:val="Titre1"/>
        <w:rPr>
          <w:rFonts w:ascii="Times New Roman" w:hAnsi="Times New Roman" w:cs="Times New Roman"/>
        </w:rPr>
      </w:pPr>
      <w:bookmarkStart w:id="9" w:name="_Toc46479934"/>
      <w:r w:rsidRPr="00C920F3">
        <w:rPr>
          <w:rFonts w:ascii="Times New Roman" w:hAnsi="Times New Roman" w:cs="Times New Roman"/>
        </w:rPr>
        <w:lastRenderedPageBreak/>
        <w:t>Dictionnaire</w:t>
      </w:r>
      <w:bookmarkEnd w:id="8"/>
      <w:bookmarkEnd w:id="9"/>
    </w:p>
    <w:tbl>
      <w:tblPr>
        <w:tblStyle w:val="TableauGrille1Clair-Accentuation2"/>
        <w:tblW w:w="11058" w:type="dxa"/>
        <w:tblInd w:w="-998" w:type="dxa"/>
        <w:tblLook w:val="04A0" w:firstRow="1" w:lastRow="0" w:firstColumn="1" w:lastColumn="0" w:noHBand="0" w:noVBand="1"/>
      </w:tblPr>
      <w:tblGrid>
        <w:gridCol w:w="1747"/>
        <w:gridCol w:w="1928"/>
        <w:gridCol w:w="3071"/>
        <w:gridCol w:w="1477"/>
        <w:gridCol w:w="2835"/>
      </w:tblGrid>
      <w:tr w:rsidR="005D0B63" w14:paraId="2DE7D41F" w14:textId="77777777" w:rsidTr="005D0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1831B787" w14:textId="6325758E" w:rsidR="00314275" w:rsidRDefault="00314275" w:rsidP="00314275">
            <w:r>
              <w:t>Entité</w:t>
            </w:r>
          </w:p>
        </w:tc>
        <w:tc>
          <w:tcPr>
            <w:tcW w:w="1928" w:type="dxa"/>
          </w:tcPr>
          <w:p w14:paraId="465A847E" w14:textId="364E2A64" w:rsidR="00314275" w:rsidRDefault="00314275" w:rsidP="0031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071" w:type="dxa"/>
          </w:tcPr>
          <w:p w14:paraId="1999B66F" w14:textId="7FE55CE5" w:rsidR="00314275" w:rsidRDefault="00314275" w:rsidP="0031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77" w:type="dxa"/>
          </w:tcPr>
          <w:p w14:paraId="38F87FF0" w14:textId="49EF8253" w:rsidR="00314275" w:rsidRDefault="00314275" w:rsidP="0031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835" w:type="dxa"/>
          </w:tcPr>
          <w:p w14:paraId="3050FC32" w14:textId="7AFFF78A" w:rsidR="00314275" w:rsidRDefault="00314275" w:rsidP="00314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D0B63" w14:paraId="640EFB99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31C16774" w14:textId="3E260B52" w:rsidR="005D0B63" w:rsidRDefault="005D0B63" w:rsidP="00287080"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grands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_prix</w:t>
            </w:r>
            <w:proofErr w:type="spellEnd"/>
          </w:p>
        </w:tc>
        <w:tc>
          <w:tcPr>
            <w:tcW w:w="1928" w:type="dxa"/>
            <w:vAlign w:val="bottom"/>
          </w:tcPr>
          <w:p w14:paraId="63AA9DD6" w14:textId="548D0DF2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gdp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3071" w:type="dxa"/>
            <w:vAlign w:val="bottom"/>
          </w:tcPr>
          <w:p w14:paraId="23760CA3" w14:textId="425CEFDB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nom du grand prix</w:t>
            </w:r>
          </w:p>
        </w:tc>
        <w:tc>
          <w:tcPr>
            <w:tcW w:w="1477" w:type="dxa"/>
            <w:vAlign w:val="bottom"/>
          </w:tcPr>
          <w:p w14:paraId="02CF804B" w14:textId="026A7077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  <w:vAlign w:val="bottom"/>
          </w:tcPr>
          <w:p w14:paraId="6D795DC3" w14:textId="486938C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  <w:tr w:rsidR="005D0B63" w14:paraId="7053DA50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2DD713CB" w14:textId="77777777" w:rsidR="005D0B63" w:rsidRDefault="005D0B63" w:rsidP="00287080"/>
        </w:tc>
        <w:tc>
          <w:tcPr>
            <w:tcW w:w="1928" w:type="dxa"/>
            <w:vAlign w:val="bottom"/>
          </w:tcPr>
          <w:p w14:paraId="2F1F2C36" w14:textId="07B4294D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gdp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_year</w:t>
            </w:r>
            <w:proofErr w:type="spellEnd"/>
          </w:p>
        </w:tc>
        <w:tc>
          <w:tcPr>
            <w:tcW w:w="3071" w:type="dxa"/>
            <w:vAlign w:val="bottom"/>
          </w:tcPr>
          <w:p w14:paraId="59EFE8CF" w14:textId="25A134E2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l'année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grande</w:t>
            </w:r>
          </w:p>
        </w:tc>
        <w:tc>
          <w:tcPr>
            <w:tcW w:w="1477" w:type="dxa"/>
            <w:vAlign w:val="bottom"/>
          </w:tcPr>
          <w:p w14:paraId="63C33B31" w14:textId="347687A3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année</w:t>
            </w:r>
            <w:proofErr w:type="gramEnd"/>
          </w:p>
        </w:tc>
        <w:tc>
          <w:tcPr>
            <w:tcW w:w="2835" w:type="dxa"/>
            <w:vAlign w:val="bottom"/>
          </w:tcPr>
          <w:p w14:paraId="53C2B984" w14:textId="423E4145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</w:p>
        </w:tc>
      </w:tr>
      <w:tr w:rsidR="005D0B63" w14:paraId="3D6F10D9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5BEB1557" w14:textId="695AD1B9" w:rsidR="005D0B63" w:rsidRDefault="005D0B63" w:rsidP="00287080"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federations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_spts</w:t>
            </w:r>
            <w:proofErr w:type="spellEnd"/>
          </w:p>
        </w:tc>
        <w:tc>
          <w:tcPr>
            <w:tcW w:w="1928" w:type="dxa"/>
          </w:tcPr>
          <w:p w14:paraId="649E8232" w14:textId="5C2CA85B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fde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3071" w:type="dxa"/>
          </w:tcPr>
          <w:p w14:paraId="2FF59EF8" w14:textId="3843987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fédération sportive</w:t>
            </w:r>
          </w:p>
        </w:tc>
        <w:tc>
          <w:tcPr>
            <w:tcW w:w="1477" w:type="dxa"/>
          </w:tcPr>
          <w:p w14:paraId="7CE04BA9" w14:textId="143C7B7A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</w:tcPr>
          <w:p w14:paraId="43C37BBE" w14:textId="6F59A8EC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  <w:tr w:rsidR="005D0B63" w14:paraId="1934E5B9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68E63317" w14:textId="77777777" w:rsidR="005D0B63" w:rsidRDefault="005D0B63" w:rsidP="00287080"/>
        </w:tc>
        <w:tc>
          <w:tcPr>
            <w:tcW w:w="1928" w:type="dxa"/>
          </w:tcPr>
          <w:p w14:paraId="6242E686" w14:textId="5DB24903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fde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_creat_date</w:t>
            </w:r>
            <w:proofErr w:type="spellEnd"/>
          </w:p>
        </w:tc>
        <w:tc>
          <w:tcPr>
            <w:tcW w:w="3071" w:type="dxa"/>
          </w:tcPr>
          <w:p w14:paraId="3B929578" w14:textId="300D43F0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date de </w:t>
            </w:r>
            <w:r w:rsidR="00A77732">
              <w:rPr>
                <w:rFonts w:ascii="Calibri" w:hAnsi="Calibri" w:cs="Calibri"/>
                <w:color w:val="000000"/>
                <w:sz w:val="22"/>
                <w:szCs w:val="22"/>
              </w:rPr>
              <w:t>création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fédération</w:t>
            </w:r>
          </w:p>
        </w:tc>
        <w:tc>
          <w:tcPr>
            <w:tcW w:w="1477" w:type="dxa"/>
          </w:tcPr>
          <w:p w14:paraId="017D00ED" w14:textId="140FFC6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8)</w:t>
            </w:r>
          </w:p>
        </w:tc>
        <w:tc>
          <w:tcPr>
            <w:tcW w:w="2835" w:type="dxa"/>
          </w:tcPr>
          <w:p w14:paraId="33993FE4" w14:textId="445234E9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format Y-m-d H:i:s</w:t>
            </w:r>
          </w:p>
        </w:tc>
      </w:tr>
      <w:tr w:rsidR="005D0B63" w14:paraId="2746A201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1D5DABA9" w14:textId="77777777" w:rsidR="005D0B63" w:rsidRDefault="005D0B63" w:rsidP="00287080"/>
        </w:tc>
        <w:tc>
          <w:tcPr>
            <w:tcW w:w="1928" w:type="dxa"/>
          </w:tcPr>
          <w:p w14:paraId="2D8F2C21" w14:textId="20C4AB6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fde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_country</w:t>
            </w:r>
            <w:proofErr w:type="spellEnd"/>
          </w:p>
        </w:tc>
        <w:tc>
          <w:tcPr>
            <w:tcW w:w="3071" w:type="dxa"/>
          </w:tcPr>
          <w:p w14:paraId="689CB2E2" w14:textId="33F089AD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fédération</w:t>
            </w:r>
          </w:p>
        </w:tc>
        <w:tc>
          <w:tcPr>
            <w:tcW w:w="1477" w:type="dxa"/>
          </w:tcPr>
          <w:p w14:paraId="5E8775D5" w14:textId="2DDE83F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(2)</w:t>
            </w:r>
          </w:p>
        </w:tc>
        <w:tc>
          <w:tcPr>
            <w:tcW w:w="2835" w:type="dxa"/>
          </w:tcPr>
          <w:p w14:paraId="0DC059ED" w14:textId="4C799DEE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format iso 3166</w:t>
            </w:r>
          </w:p>
        </w:tc>
      </w:tr>
      <w:tr w:rsidR="005D0B63" w14:paraId="017BDEC8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5BC1D016" w14:textId="70AC8F52" w:rsidR="005D0B63" w:rsidRDefault="005D0B63" w:rsidP="00287080"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athletes</w:t>
            </w:r>
            <w:proofErr w:type="spellEnd"/>
            <w:proofErr w:type="gramEnd"/>
          </w:p>
        </w:tc>
        <w:tc>
          <w:tcPr>
            <w:tcW w:w="1928" w:type="dxa"/>
          </w:tcPr>
          <w:p w14:paraId="3558C006" w14:textId="2703312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071" w:type="dxa"/>
          </w:tcPr>
          <w:p w14:paraId="28CB6C77" w14:textId="4081827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identification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l'athlète</w:t>
            </w:r>
          </w:p>
        </w:tc>
        <w:tc>
          <w:tcPr>
            <w:tcW w:w="1477" w:type="dxa"/>
          </w:tcPr>
          <w:p w14:paraId="1F0CD33F" w14:textId="43767B73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(11)</w:t>
            </w:r>
          </w:p>
        </w:tc>
        <w:tc>
          <w:tcPr>
            <w:tcW w:w="2835" w:type="dxa"/>
          </w:tcPr>
          <w:p w14:paraId="4A10CC56" w14:textId="336AC66A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auto incrémenté</w:t>
            </w:r>
          </w:p>
        </w:tc>
      </w:tr>
      <w:tr w:rsidR="005D0B63" w14:paraId="39A08520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081E427A" w14:textId="77777777" w:rsidR="005D0B63" w:rsidRDefault="005D0B63" w:rsidP="00287080"/>
        </w:tc>
        <w:tc>
          <w:tcPr>
            <w:tcW w:w="1928" w:type="dxa"/>
          </w:tcPr>
          <w:p w14:paraId="0BE8EF0F" w14:textId="224AAFF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_lastname</w:t>
            </w:r>
            <w:proofErr w:type="spellEnd"/>
          </w:p>
        </w:tc>
        <w:tc>
          <w:tcPr>
            <w:tcW w:w="3071" w:type="dxa"/>
          </w:tcPr>
          <w:p w14:paraId="0227BBED" w14:textId="264D804E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l'athlète</w:t>
            </w:r>
          </w:p>
        </w:tc>
        <w:tc>
          <w:tcPr>
            <w:tcW w:w="1477" w:type="dxa"/>
          </w:tcPr>
          <w:p w14:paraId="49612809" w14:textId="0640078E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(50)</w:t>
            </w:r>
          </w:p>
        </w:tc>
        <w:tc>
          <w:tcPr>
            <w:tcW w:w="2835" w:type="dxa"/>
          </w:tcPr>
          <w:p w14:paraId="2F49B48E" w14:textId="616E968B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</w:p>
        </w:tc>
      </w:tr>
      <w:tr w:rsidR="005D0B63" w14:paraId="762972E7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512B7030" w14:textId="77777777" w:rsidR="005D0B63" w:rsidRDefault="005D0B63" w:rsidP="00287080"/>
        </w:tc>
        <w:tc>
          <w:tcPr>
            <w:tcW w:w="1928" w:type="dxa"/>
          </w:tcPr>
          <w:p w14:paraId="0A7BB1FD" w14:textId="6A92490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_firstname</w:t>
            </w:r>
            <w:proofErr w:type="spellEnd"/>
          </w:p>
        </w:tc>
        <w:tc>
          <w:tcPr>
            <w:tcW w:w="3071" w:type="dxa"/>
          </w:tcPr>
          <w:p w14:paraId="4667F480" w14:textId="42AC47D4" w:rsidR="005D0B63" w:rsidRDefault="00A77732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prénom</w:t>
            </w:r>
            <w:proofErr w:type="gramEnd"/>
            <w:r w:rsidR="005D0B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l'athlète</w:t>
            </w:r>
          </w:p>
        </w:tc>
        <w:tc>
          <w:tcPr>
            <w:tcW w:w="1477" w:type="dxa"/>
          </w:tcPr>
          <w:p w14:paraId="1D1BB82E" w14:textId="2AD74686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(50)</w:t>
            </w:r>
          </w:p>
        </w:tc>
        <w:tc>
          <w:tcPr>
            <w:tcW w:w="2835" w:type="dxa"/>
          </w:tcPr>
          <w:p w14:paraId="4B7582D8" w14:textId="1FB946F1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</w:p>
        </w:tc>
      </w:tr>
      <w:tr w:rsidR="005D0B63" w14:paraId="716AE5E1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0B2E0AD8" w14:textId="77777777" w:rsidR="005D0B63" w:rsidRDefault="005D0B63" w:rsidP="00287080"/>
        </w:tc>
        <w:tc>
          <w:tcPr>
            <w:tcW w:w="1928" w:type="dxa"/>
          </w:tcPr>
          <w:p w14:paraId="0062AFFA" w14:textId="21E3513C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_sexe</w:t>
            </w:r>
            <w:proofErr w:type="spellEnd"/>
          </w:p>
        </w:tc>
        <w:tc>
          <w:tcPr>
            <w:tcW w:w="3071" w:type="dxa"/>
          </w:tcPr>
          <w:p w14:paraId="6505C370" w14:textId="39D08753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sexe de l'athlète (type </w:t>
            </w:r>
            <w:r w:rsidR="00A77732">
              <w:rPr>
                <w:rFonts w:ascii="Calibri" w:hAnsi="Calibri" w:cs="Calibri"/>
                <w:color w:val="000000"/>
                <w:sz w:val="22"/>
                <w:szCs w:val="22"/>
              </w:rPr>
              <w:t>paramètre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77" w:type="dxa"/>
          </w:tcPr>
          <w:p w14:paraId="292793AE" w14:textId="0CD8B7CE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(1)</w:t>
            </w:r>
          </w:p>
        </w:tc>
        <w:tc>
          <w:tcPr>
            <w:tcW w:w="2835" w:type="dxa"/>
          </w:tcPr>
          <w:p w14:paraId="6E5942F7" w14:textId="71101002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 "M" ou "F" ou "O"</w:t>
            </w:r>
          </w:p>
        </w:tc>
      </w:tr>
      <w:tr w:rsidR="005D0B63" w14:paraId="0824BE45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7ADC532B" w14:textId="77777777" w:rsidR="005D0B63" w:rsidRDefault="005D0B63" w:rsidP="00287080"/>
        </w:tc>
        <w:tc>
          <w:tcPr>
            <w:tcW w:w="1928" w:type="dxa"/>
          </w:tcPr>
          <w:p w14:paraId="716F9945" w14:textId="10430315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_birthday</w:t>
            </w:r>
            <w:proofErr w:type="spellEnd"/>
          </w:p>
        </w:tc>
        <w:tc>
          <w:tcPr>
            <w:tcW w:w="3071" w:type="dxa"/>
          </w:tcPr>
          <w:p w14:paraId="6157E79F" w14:textId="75D9F4E6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 de naissance de l'athlète</w:t>
            </w:r>
          </w:p>
        </w:tc>
        <w:tc>
          <w:tcPr>
            <w:tcW w:w="1477" w:type="dxa"/>
          </w:tcPr>
          <w:p w14:paraId="045DACD6" w14:textId="4595053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35" w:type="dxa"/>
          </w:tcPr>
          <w:p w14:paraId="18BC3AB4" w14:textId="00F57A3B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format Y-m-d H:i:s</w:t>
            </w:r>
          </w:p>
        </w:tc>
      </w:tr>
      <w:tr w:rsidR="005D0B63" w14:paraId="41BFAD93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0130E106" w14:textId="645ED0D8" w:rsidR="005D0B63" w:rsidRDefault="005D0B63" w:rsidP="00287080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disciplines</w:t>
            </w:r>
            <w:proofErr w:type="gramEnd"/>
          </w:p>
        </w:tc>
        <w:tc>
          <w:tcPr>
            <w:tcW w:w="1928" w:type="dxa"/>
          </w:tcPr>
          <w:p w14:paraId="4B354C64" w14:textId="247EDD2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displ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3071" w:type="dxa"/>
          </w:tcPr>
          <w:p w14:paraId="56C06E6C" w14:textId="31F677E2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nom de la discipline</w:t>
            </w:r>
          </w:p>
        </w:tc>
        <w:tc>
          <w:tcPr>
            <w:tcW w:w="1477" w:type="dxa"/>
          </w:tcPr>
          <w:p w14:paraId="2F58FF39" w14:textId="5761EFB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</w:tcPr>
          <w:p w14:paraId="04440D52" w14:textId="63363EC8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  <w:tr w:rsidR="005D0B63" w14:paraId="062009A5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2D7E8598" w14:textId="77777777" w:rsidR="005D0B63" w:rsidRDefault="005D0B63" w:rsidP="00287080"/>
        </w:tc>
        <w:tc>
          <w:tcPr>
            <w:tcW w:w="1928" w:type="dxa"/>
          </w:tcPr>
          <w:p w14:paraId="69D7E638" w14:textId="33136FCD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displ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_result_unity</w:t>
            </w:r>
            <w:proofErr w:type="spellEnd"/>
          </w:p>
        </w:tc>
        <w:tc>
          <w:tcPr>
            <w:tcW w:w="3071" w:type="dxa"/>
          </w:tcPr>
          <w:p w14:paraId="1AA7CF8F" w14:textId="12315ABB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Unité de mesure d'un </w:t>
            </w:r>
            <w:r w:rsidR="00B91151">
              <w:rPr>
                <w:rFonts w:ascii="Calibri" w:hAnsi="Calibri" w:cs="Calibri"/>
                <w:color w:val="000000"/>
                <w:sz w:val="22"/>
                <w:szCs w:val="22"/>
              </w:rPr>
              <w:t>résultat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dans la </w:t>
            </w:r>
            <w:r w:rsidR="00B91151">
              <w:rPr>
                <w:rFonts w:ascii="Calibri" w:hAnsi="Calibri" w:cs="Calibri"/>
                <w:color w:val="000000"/>
                <w:sz w:val="22"/>
                <w:szCs w:val="22"/>
              </w:rPr>
              <w:t>discipline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(hauteur, temps, distance)</w:t>
            </w:r>
          </w:p>
        </w:tc>
        <w:tc>
          <w:tcPr>
            <w:tcW w:w="1477" w:type="dxa"/>
          </w:tcPr>
          <w:p w14:paraId="32D252ED" w14:textId="31A66F96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(16)</w:t>
            </w:r>
          </w:p>
        </w:tc>
        <w:tc>
          <w:tcPr>
            <w:tcW w:w="2835" w:type="dxa"/>
          </w:tcPr>
          <w:p w14:paraId="49C42DDB" w14:textId="59139D24" w:rsidR="005D0B63" w:rsidRDefault="005D0B63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(caractères autorisés : "/") regex</w:t>
            </w:r>
          </w:p>
        </w:tc>
      </w:tr>
      <w:tr w:rsidR="005D0B63" w14:paraId="47063AD9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13D39963" w14:textId="60804B23" w:rsidR="005D0B63" w:rsidRDefault="005D0B63" w:rsidP="00287080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records</w:t>
            </w:r>
            <w:proofErr w:type="gramEnd"/>
          </w:p>
        </w:tc>
        <w:tc>
          <w:tcPr>
            <w:tcW w:w="1928" w:type="dxa"/>
          </w:tcPr>
          <w:p w14:paraId="37B01F0A" w14:textId="778376EE" w:rsidR="005D0B63" w:rsidRDefault="00E92B19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rcd</w:t>
            </w:r>
            <w:proofErr w:type="gramEnd"/>
            <w:r>
              <w:t>_id</w:t>
            </w:r>
            <w:proofErr w:type="spellEnd"/>
          </w:p>
        </w:tc>
        <w:tc>
          <w:tcPr>
            <w:tcW w:w="3071" w:type="dxa"/>
          </w:tcPr>
          <w:p w14:paraId="7AA3A5AF" w14:textId="70149C59" w:rsidR="005D0B63" w:rsidRDefault="00E92B19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du record</w:t>
            </w:r>
          </w:p>
        </w:tc>
        <w:tc>
          <w:tcPr>
            <w:tcW w:w="1477" w:type="dxa"/>
          </w:tcPr>
          <w:p w14:paraId="73182FB8" w14:textId="287E3277" w:rsidR="005D0B63" w:rsidRDefault="00E92B19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835" w:type="dxa"/>
          </w:tcPr>
          <w:p w14:paraId="01EB9D82" w14:textId="248A50DC" w:rsidR="005D0B63" w:rsidRDefault="00E92B19" w:rsidP="0028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Identifiante</w:t>
            </w:r>
          </w:p>
        </w:tc>
      </w:tr>
      <w:tr w:rsidR="00E92B19" w14:paraId="5807D29D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11C65C62" w14:textId="77777777" w:rsidR="00E92B19" w:rsidRDefault="00E92B19" w:rsidP="00E92B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</w:tcPr>
          <w:p w14:paraId="01D2D97F" w14:textId="615F52B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rcd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_value</w:t>
            </w:r>
            <w:proofErr w:type="spellEnd"/>
          </w:p>
        </w:tc>
        <w:tc>
          <w:tcPr>
            <w:tcW w:w="3071" w:type="dxa"/>
          </w:tcPr>
          <w:p w14:paraId="10EE91F7" w14:textId="20F5E09F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valeur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record</w:t>
            </w:r>
          </w:p>
        </w:tc>
        <w:tc>
          <w:tcPr>
            <w:tcW w:w="1477" w:type="dxa"/>
          </w:tcPr>
          <w:p w14:paraId="2B626662" w14:textId="13B703F0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(11,8)</w:t>
            </w:r>
          </w:p>
        </w:tc>
        <w:tc>
          <w:tcPr>
            <w:tcW w:w="2835" w:type="dxa"/>
          </w:tcPr>
          <w:p w14:paraId="78FE8A2D" w14:textId="6F1ECF4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0</w:t>
            </w:r>
          </w:p>
        </w:tc>
      </w:tr>
      <w:tr w:rsidR="00E92B19" w14:paraId="16B6D8C6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433AA605" w14:textId="77777777" w:rsidR="00E92B19" w:rsidRDefault="00E92B19" w:rsidP="00E92B19"/>
        </w:tc>
        <w:tc>
          <w:tcPr>
            <w:tcW w:w="1928" w:type="dxa"/>
          </w:tcPr>
          <w:p w14:paraId="3BFFE9CB" w14:textId="1DE2BF6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rcd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3071" w:type="dxa"/>
          </w:tcPr>
          <w:p w14:paraId="63B8D5FA" w14:textId="1ED65A8B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Niveau du record</w:t>
            </w:r>
          </w:p>
        </w:tc>
        <w:tc>
          <w:tcPr>
            <w:tcW w:w="1477" w:type="dxa"/>
          </w:tcPr>
          <w:p w14:paraId="44F5D1BB" w14:textId="205C44D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835" w:type="dxa"/>
          </w:tcPr>
          <w:p w14:paraId="257BBAB8" w14:textId="7777777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19" w14:paraId="3CA8F1EE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72E77B32" w14:textId="77777777" w:rsidR="00E92B19" w:rsidRDefault="00E92B19" w:rsidP="00E92B19"/>
        </w:tc>
        <w:tc>
          <w:tcPr>
            <w:tcW w:w="1928" w:type="dxa"/>
          </w:tcPr>
          <w:p w14:paraId="356E3323" w14:textId="0EC9A461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rcd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3071" w:type="dxa"/>
          </w:tcPr>
          <w:p w14:paraId="5FAC96DC" w14:textId="6CCED5AE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date du record</w:t>
            </w:r>
          </w:p>
        </w:tc>
        <w:tc>
          <w:tcPr>
            <w:tcW w:w="1477" w:type="dxa"/>
          </w:tcPr>
          <w:p w14:paraId="7B246B42" w14:textId="57B952DD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 &amp; Heure</w:t>
            </w:r>
          </w:p>
        </w:tc>
        <w:tc>
          <w:tcPr>
            <w:tcW w:w="2835" w:type="dxa"/>
          </w:tcPr>
          <w:p w14:paraId="3F33AE0D" w14:textId="6C6A2A55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Obligation, format Y-m-d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</w:t>
            </w:r>
          </w:p>
        </w:tc>
      </w:tr>
      <w:tr w:rsidR="00E92B19" w14:paraId="6306E997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67CA810C" w14:textId="2F7A61F6" w:rsidR="00E92B19" w:rsidRDefault="00E92B19" w:rsidP="00E92B19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rencontres</w:t>
            </w:r>
            <w:proofErr w:type="gramEnd"/>
          </w:p>
        </w:tc>
        <w:tc>
          <w:tcPr>
            <w:tcW w:w="1928" w:type="dxa"/>
          </w:tcPr>
          <w:p w14:paraId="5EC59DA6" w14:textId="050CD80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renct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3071" w:type="dxa"/>
          </w:tcPr>
          <w:p w14:paraId="5E3DBF8C" w14:textId="58C8978D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rencontre</w:t>
            </w:r>
          </w:p>
        </w:tc>
        <w:tc>
          <w:tcPr>
            <w:tcW w:w="1477" w:type="dxa"/>
          </w:tcPr>
          <w:p w14:paraId="01EA3A53" w14:textId="226AE49A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</w:tcPr>
          <w:p w14:paraId="11CC3B2D" w14:textId="79D09C64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  <w:tr w:rsidR="00E92B19" w14:paraId="37D800F0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2775C742" w14:textId="77777777" w:rsidR="00E92B19" w:rsidRDefault="00E92B19" w:rsidP="00E92B19"/>
        </w:tc>
        <w:tc>
          <w:tcPr>
            <w:tcW w:w="1928" w:type="dxa"/>
          </w:tcPr>
          <w:p w14:paraId="6C69EBBE" w14:textId="530CAE3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renct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_date_start</w:t>
            </w:r>
            <w:proofErr w:type="spellEnd"/>
          </w:p>
        </w:tc>
        <w:tc>
          <w:tcPr>
            <w:tcW w:w="3071" w:type="dxa"/>
          </w:tcPr>
          <w:p w14:paraId="3685BDC7" w14:textId="0564805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 </w:t>
            </w:r>
            <w:r w:rsidR="008F4D74">
              <w:rPr>
                <w:rFonts w:ascii="Calibri" w:hAnsi="Calibri" w:cs="Calibri"/>
                <w:color w:val="000000"/>
                <w:sz w:val="22"/>
                <w:szCs w:val="22"/>
              </w:rPr>
              <w:t>début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rencontre</w:t>
            </w:r>
          </w:p>
        </w:tc>
        <w:tc>
          <w:tcPr>
            <w:tcW w:w="1477" w:type="dxa"/>
          </w:tcPr>
          <w:p w14:paraId="43CE488B" w14:textId="0593973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 &amp; Heure</w:t>
            </w:r>
          </w:p>
        </w:tc>
        <w:tc>
          <w:tcPr>
            <w:tcW w:w="2835" w:type="dxa"/>
          </w:tcPr>
          <w:p w14:paraId="5BC1E0C0" w14:textId="0A1CFF90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format Y-m-d H:i:s "2020-03-39"</w:t>
            </w:r>
          </w:p>
        </w:tc>
      </w:tr>
      <w:tr w:rsidR="00E92B19" w14:paraId="51E27AB3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44E2306C" w14:textId="77777777" w:rsidR="00E92B19" w:rsidRDefault="00E92B19" w:rsidP="00E92B19"/>
        </w:tc>
        <w:tc>
          <w:tcPr>
            <w:tcW w:w="1928" w:type="dxa"/>
          </w:tcPr>
          <w:p w14:paraId="34687481" w14:textId="1584DDFA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renct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_date_end</w:t>
            </w:r>
            <w:proofErr w:type="spellEnd"/>
          </w:p>
        </w:tc>
        <w:tc>
          <w:tcPr>
            <w:tcW w:w="3071" w:type="dxa"/>
          </w:tcPr>
          <w:p w14:paraId="264A4777" w14:textId="25448F2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fin de la rencontre</w:t>
            </w:r>
          </w:p>
        </w:tc>
        <w:tc>
          <w:tcPr>
            <w:tcW w:w="1477" w:type="dxa"/>
          </w:tcPr>
          <w:p w14:paraId="0AA46877" w14:textId="52354C2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 &amp; Heure</w:t>
            </w:r>
          </w:p>
        </w:tc>
        <w:tc>
          <w:tcPr>
            <w:tcW w:w="2835" w:type="dxa"/>
          </w:tcPr>
          <w:p w14:paraId="6048549A" w14:textId="61B80EDF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obligatoire,  format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Y-m-d H:i:s, &gt;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meet_date_start</w:t>
            </w:r>
            <w:proofErr w:type="spellEnd"/>
          </w:p>
        </w:tc>
      </w:tr>
      <w:tr w:rsidR="00E92B19" w14:paraId="655701F1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0803E01C" w14:textId="6D1F6783" w:rsidR="00E92B19" w:rsidRDefault="00E92B19" w:rsidP="00E92B19"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epreuves</w:t>
            </w:r>
            <w:proofErr w:type="spellEnd"/>
            <w:proofErr w:type="gramEnd"/>
          </w:p>
        </w:tc>
        <w:tc>
          <w:tcPr>
            <w:tcW w:w="1928" w:type="dxa"/>
          </w:tcPr>
          <w:p w14:paraId="17B94C35" w14:textId="68D2F902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epr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071" w:type="dxa"/>
          </w:tcPr>
          <w:p w14:paraId="3AAD47A9" w14:textId="00A7BBA4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l'épreuve</w:t>
            </w:r>
          </w:p>
        </w:tc>
        <w:tc>
          <w:tcPr>
            <w:tcW w:w="1477" w:type="dxa"/>
          </w:tcPr>
          <w:p w14:paraId="24A2FBA5" w14:textId="3DD623FF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(11)</w:t>
            </w:r>
          </w:p>
        </w:tc>
        <w:tc>
          <w:tcPr>
            <w:tcW w:w="2835" w:type="dxa"/>
          </w:tcPr>
          <w:p w14:paraId="1B9CB1A0" w14:textId="5B2FC7ED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auto incrémenté</w:t>
            </w:r>
          </w:p>
        </w:tc>
      </w:tr>
      <w:tr w:rsidR="00E92B19" w14:paraId="086E0AE0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4E432915" w14:textId="77777777" w:rsidR="00E92B19" w:rsidRDefault="00E92B19" w:rsidP="00E92B19"/>
        </w:tc>
        <w:tc>
          <w:tcPr>
            <w:tcW w:w="1928" w:type="dxa"/>
          </w:tcPr>
          <w:p w14:paraId="018BF82E" w14:textId="5315AFAE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_series</w:t>
            </w:r>
            <w:proofErr w:type="spellEnd"/>
          </w:p>
        </w:tc>
        <w:tc>
          <w:tcPr>
            <w:tcW w:w="3071" w:type="dxa"/>
          </w:tcPr>
          <w:p w14:paraId="71BC9F40" w14:textId="0201853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l'épreuve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est-elle en série</w:t>
            </w:r>
          </w:p>
        </w:tc>
        <w:tc>
          <w:tcPr>
            <w:tcW w:w="1477" w:type="dxa"/>
          </w:tcPr>
          <w:p w14:paraId="6C365056" w14:textId="0F609B7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835" w:type="dxa"/>
          </w:tcPr>
          <w:p w14:paraId="7AB4E2CF" w14:textId="08393A8B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défaut "false"</w:t>
            </w:r>
          </w:p>
        </w:tc>
      </w:tr>
      <w:tr w:rsidR="00E92B19" w14:paraId="7A3CE1B4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24BDF247" w14:textId="77777777" w:rsidR="00E92B19" w:rsidRDefault="00E92B19" w:rsidP="00E92B19"/>
        </w:tc>
        <w:tc>
          <w:tcPr>
            <w:tcW w:w="1928" w:type="dxa"/>
          </w:tcPr>
          <w:p w14:paraId="26044AF0" w14:textId="168798DA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_score</w:t>
            </w:r>
            <w:proofErr w:type="spellEnd"/>
          </w:p>
        </w:tc>
        <w:tc>
          <w:tcPr>
            <w:tcW w:w="3071" w:type="dxa"/>
          </w:tcPr>
          <w:p w14:paraId="0DBB950F" w14:textId="6AFF9911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point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que l'épreuve rapporte</w:t>
            </w:r>
          </w:p>
        </w:tc>
        <w:tc>
          <w:tcPr>
            <w:tcW w:w="1477" w:type="dxa"/>
          </w:tcPr>
          <w:p w14:paraId="705218F1" w14:textId="7777777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893D41B" w14:textId="6AA01204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&gt; 0</w:t>
            </w:r>
          </w:p>
        </w:tc>
      </w:tr>
      <w:tr w:rsidR="00E92B19" w14:paraId="5C9A95DE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637D86BE" w14:textId="77777777" w:rsidR="00E92B19" w:rsidRDefault="00E92B19" w:rsidP="00E92B19"/>
        </w:tc>
        <w:tc>
          <w:tcPr>
            <w:tcW w:w="1928" w:type="dxa"/>
          </w:tcPr>
          <w:p w14:paraId="61A716BD" w14:textId="19E01293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_date</w:t>
            </w:r>
            <w:proofErr w:type="spellEnd"/>
          </w:p>
        </w:tc>
        <w:tc>
          <w:tcPr>
            <w:tcW w:w="3071" w:type="dxa"/>
          </w:tcPr>
          <w:p w14:paraId="62204A31" w14:textId="44355331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et l'heure de l'épreuve</w:t>
            </w:r>
          </w:p>
        </w:tc>
        <w:tc>
          <w:tcPr>
            <w:tcW w:w="1477" w:type="dxa"/>
          </w:tcPr>
          <w:p w14:paraId="0BCB2B78" w14:textId="7777777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C4F6321" w14:textId="7777777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19" w14:paraId="20F97FB6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  <w:vAlign w:val="center"/>
          </w:tcPr>
          <w:p w14:paraId="135A2F9E" w14:textId="77777777" w:rsidR="00E92B19" w:rsidRDefault="00E92B19" w:rsidP="00E92B19"/>
        </w:tc>
        <w:tc>
          <w:tcPr>
            <w:tcW w:w="1928" w:type="dxa"/>
          </w:tcPr>
          <w:p w14:paraId="05E18CAE" w14:textId="4CC544B5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epr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_nb_place_max</w:t>
            </w:r>
            <w:proofErr w:type="spellEnd"/>
          </w:p>
        </w:tc>
        <w:tc>
          <w:tcPr>
            <w:tcW w:w="3071" w:type="dxa"/>
          </w:tcPr>
          <w:p w14:paraId="38DE9F3E" w14:textId="1CBC214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 de place maximum dans l'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epreuve</w:t>
            </w:r>
            <w:proofErr w:type="spellEnd"/>
          </w:p>
        </w:tc>
        <w:tc>
          <w:tcPr>
            <w:tcW w:w="1477" w:type="dxa"/>
          </w:tcPr>
          <w:p w14:paraId="4F8FD18F" w14:textId="106A32BA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(100)</w:t>
            </w:r>
          </w:p>
        </w:tc>
        <w:tc>
          <w:tcPr>
            <w:tcW w:w="2835" w:type="dxa"/>
          </w:tcPr>
          <w:p w14:paraId="5B673217" w14:textId="5528C0DE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falcutatif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&gt; 0</w:t>
            </w:r>
          </w:p>
        </w:tc>
      </w:tr>
      <w:tr w:rsidR="00E92B19" w14:paraId="54F8F9C1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56ECB264" w14:textId="177BE070" w:rsidR="00E92B19" w:rsidRDefault="00E92B19" w:rsidP="00E92B19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classements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28" w:type="dxa"/>
          </w:tcPr>
          <w:p w14:paraId="518480C4" w14:textId="065DEFB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071" w:type="dxa"/>
          </w:tcPr>
          <w:p w14:paraId="634CC242" w14:textId="269EDA1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 du score</w:t>
            </w:r>
          </w:p>
        </w:tc>
        <w:tc>
          <w:tcPr>
            <w:tcW w:w="1477" w:type="dxa"/>
          </w:tcPr>
          <w:p w14:paraId="12C53CC4" w14:textId="24316151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(11)</w:t>
            </w:r>
          </w:p>
        </w:tc>
        <w:tc>
          <w:tcPr>
            <w:tcW w:w="2835" w:type="dxa"/>
          </w:tcPr>
          <w:p w14:paraId="33B8D610" w14:textId="156F1D5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auto incrémenté</w:t>
            </w:r>
          </w:p>
        </w:tc>
      </w:tr>
      <w:tr w:rsidR="00E92B19" w14:paraId="6F070127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6428A1A1" w14:textId="77777777" w:rsidR="00E92B19" w:rsidRDefault="00E92B19" w:rsidP="00E92B19"/>
        </w:tc>
        <w:tc>
          <w:tcPr>
            <w:tcW w:w="1928" w:type="dxa"/>
          </w:tcPr>
          <w:p w14:paraId="05CD89FD" w14:textId="62C5864B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_scores</w:t>
            </w:r>
            <w:proofErr w:type="spellEnd"/>
          </w:p>
        </w:tc>
        <w:tc>
          <w:tcPr>
            <w:tcW w:w="3071" w:type="dxa"/>
          </w:tcPr>
          <w:p w14:paraId="393362FC" w14:textId="6B2AD426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Nombre de scores obtenue lors d'une ou une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d'épreuves</w:t>
            </w:r>
          </w:p>
        </w:tc>
        <w:tc>
          <w:tcPr>
            <w:tcW w:w="1477" w:type="dxa"/>
          </w:tcPr>
          <w:p w14:paraId="0369409B" w14:textId="63D990A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(100)</w:t>
            </w:r>
          </w:p>
        </w:tc>
        <w:tc>
          <w:tcPr>
            <w:tcW w:w="2835" w:type="dxa"/>
          </w:tcPr>
          <w:p w14:paraId="77E032BA" w14:textId="2C8F7FC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obligation</w:t>
            </w:r>
            <w:proofErr w:type="gramEnd"/>
          </w:p>
        </w:tc>
      </w:tr>
      <w:tr w:rsidR="00E92B19" w14:paraId="17342CC8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0AAD707D" w14:textId="1825F413" w:rsidR="00E92B19" w:rsidRDefault="00E92B19" w:rsidP="00E92B19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stades</w:t>
            </w:r>
            <w:proofErr w:type="gramEnd"/>
          </w:p>
        </w:tc>
        <w:tc>
          <w:tcPr>
            <w:tcW w:w="1928" w:type="dxa"/>
          </w:tcPr>
          <w:p w14:paraId="3AC1282D" w14:textId="03113D45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3071" w:type="dxa"/>
          </w:tcPr>
          <w:p w14:paraId="1F2F2C1A" w14:textId="476834AA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nom du stade</w:t>
            </w:r>
          </w:p>
        </w:tc>
        <w:tc>
          <w:tcPr>
            <w:tcW w:w="1477" w:type="dxa"/>
          </w:tcPr>
          <w:p w14:paraId="6FBBAE8B" w14:textId="03B94B3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</w:tcPr>
          <w:p w14:paraId="0E24072E" w14:textId="7687EF5F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  <w:tr w:rsidR="00E92B19" w14:paraId="2664D927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35AFAD4B" w14:textId="77777777" w:rsidR="00E92B19" w:rsidRDefault="00E92B19" w:rsidP="00E92B19"/>
        </w:tc>
        <w:tc>
          <w:tcPr>
            <w:tcW w:w="1928" w:type="dxa"/>
          </w:tcPr>
          <w:p w14:paraId="2F97EB84" w14:textId="57F700A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_nb_place</w:t>
            </w:r>
            <w:proofErr w:type="spellEnd"/>
          </w:p>
        </w:tc>
        <w:tc>
          <w:tcPr>
            <w:tcW w:w="3071" w:type="dxa"/>
          </w:tcPr>
          <w:p w14:paraId="7232F58D" w14:textId="39E0EB4C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nombre de place dans le stade</w:t>
            </w:r>
          </w:p>
        </w:tc>
        <w:tc>
          <w:tcPr>
            <w:tcW w:w="1477" w:type="dxa"/>
          </w:tcPr>
          <w:p w14:paraId="280310D2" w14:textId="04AF9A4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4)</w:t>
            </w:r>
          </w:p>
        </w:tc>
        <w:tc>
          <w:tcPr>
            <w:tcW w:w="2835" w:type="dxa"/>
          </w:tcPr>
          <w:p w14:paraId="18A8FFAA" w14:textId="5FBE5D33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</w:p>
        </w:tc>
      </w:tr>
      <w:tr w:rsidR="00E92B19" w14:paraId="6B617D04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57BB95DB" w14:textId="77777777" w:rsidR="00E92B19" w:rsidRDefault="00E92B19" w:rsidP="00E92B19"/>
        </w:tc>
        <w:tc>
          <w:tcPr>
            <w:tcW w:w="1928" w:type="dxa"/>
          </w:tcPr>
          <w:p w14:paraId="5270CBCC" w14:textId="250A4B5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_lieu</w:t>
            </w:r>
            <w:proofErr w:type="spellEnd"/>
          </w:p>
        </w:tc>
        <w:tc>
          <w:tcPr>
            <w:tcW w:w="3071" w:type="dxa"/>
          </w:tcPr>
          <w:p w14:paraId="4C4737C3" w14:textId="16F90BF8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lieu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 trouve le stade</w:t>
            </w:r>
          </w:p>
        </w:tc>
        <w:tc>
          <w:tcPr>
            <w:tcW w:w="1477" w:type="dxa"/>
          </w:tcPr>
          <w:p w14:paraId="633307D5" w14:textId="6B4CE7E2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(255)</w:t>
            </w:r>
          </w:p>
        </w:tc>
        <w:tc>
          <w:tcPr>
            <w:tcW w:w="2835" w:type="dxa"/>
          </w:tcPr>
          <w:p w14:paraId="37C067F9" w14:textId="0068AB30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obligatoire</w:t>
            </w:r>
            <w:proofErr w:type="gramEnd"/>
          </w:p>
        </w:tc>
      </w:tr>
      <w:tr w:rsidR="00E92B19" w14:paraId="52766447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14:paraId="468C17A4" w14:textId="4A7BFB12" w:rsidR="00E92B19" w:rsidRDefault="00E92B19" w:rsidP="00E92B19"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cities</w:t>
            </w:r>
            <w:proofErr w:type="spellEnd"/>
            <w:proofErr w:type="gramEnd"/>
          </w:p>
        </w:tc>
        <w:tc>
          <w:tcPr>
            <w:tcW w:w="1928" w:type="dxa"/>
          </w:tcPr>
          <w:p w14:paraId="0773CD71" w14:textId="115BC8F2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_zipcode</w:t>
            </w:r>
            <w:proofErr w:type="spellEnd"/>
          </w:p>
        </w:tc>
        <w:tc>
          <w:tcPr>
            <w:tcW w:w="3071" w:type="dxa"/>
          </w:tcPr>
          <w:p w14:paraId="009D19E2" w14:textId="0938A0E4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 postal</w:t>
            </w:r>
          </w:p>
        </w:tc>
        <w:tc>
          <w:tcPr>
            <w:tcW w:w="1477" w:type="dxa"/>
          </w:tcPr>
          <w:p w14:paraId="25F69E90" w14:textId="5C810E69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</w:t>
            </w:r>
          </w:p>
        </w:tc>
        <w:tc>
          <w:tcPr>
            <w:tcW w:w="2835" w:type="dxa"/>
          </w:tcPr>
          <w:p w14:paraId="012DBB48" w14:textId="5E12CC34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caractères autorisés "-"</w:t>
            </w:r>
          </w:p>
        </w:tc>
      </w:tr>
      <w:tr w:rsidR="00E92B19" w14:paraId="7C12B049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14:paraId="1DAE5FC8" w14:textId="77777777" w:rsidR="00E92B19" w:rsidRDefault="00E92B19" w:rsidP="00E92B19"/>
        </w:tc>
        <w:tc>
          <w:tcPr>
            <w:tcW w:w="1928" w:type="dxa"/>
          </w:tcPr>
          <w:p w14:paraId="459D2E15" w14:textId="1230BC9D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3071" w:type="dxa"/>
          </w:tcPr>
          <w:p w14:paraId="39FDBED6" w14:textId="72C07EB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 de la ville</w:t>
            </w:r>
          </w:p>
        </w:tc>
        <w:tc>
          <w:tcPr>
            <w:tcW w:w="1477" w:type="dxa"/>
          </w:tcPr>
          <w:p w14:paraId="568EDE19" w14:textId="5DCA2EB6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835" w:type="dxa"/>
          </w:tcPr>
          <w:p w14:paraId="41EB546D" w14:textId="7777777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19" w14:paraId="577E1662" w14:textId="77777777" w:rsidTr="005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0F9CF86C" w14:textId="306EDC40" w:rsidR="00E92B19" w:rsidRDefault="00E92B19" w:rsidP="00E92B19"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grands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_prix</w:t>
            </w:r>
            <w:proofErr w:type="spellEnd"/>
          </w:p>
        </w:tc>
        <w:tc>
          <w:tcPr>
            <w:tcW w:w="1928" w:type="dxa"/>
            <w:vAlign w:val="bottom"/>
          </w:tcPr>
          <w:p w14:paraId="13F2F338" w14:textId="28045ED0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gdp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3071" w:type="dxa"/>
            <w:vAlign w:val="bottom"/>
          </w:tcPr>
          <w:p w14:paraId="6A6976B8" w14:textId="4AB62A0D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nom du grand prix</w:t>
            </w:r>
          </w:p>
        </w:tc>
        <w:tc>
          <w:tcPr>
            <w:tcW w:w="1477" w:type="dxa"/>
            <w:vAlign w:val="bottom"/>
          </w:tcPr>
          <w:p w14:paraId="6AFC66B4" w14:textId="4978226B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(50)</w:t>
            </w:r>
          </w:p>
        </w:tc>
        <w:tc>
          <w:tcPr>
            <w:tcW w:w="2835" w:type="dxa"/>
            <w:vAlign w:val="bottom"/>
          </w:tcPr>
          <w:p w14:paraId="6FFCFCE0" w14:textId="20CD39B7" w:rsidR="00E92B19" w:rsidRDefault="00E92B19" w:rsidP="00E9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identifiant</w:t>
            </w:r>
            <w:proofErr w:type="gramEnd"/>
          </w:p>
        </w:tc>
      </w:tr>
    </w:tbl>
    <w:p w14:paraId="331362B8" w14:textId="77777777" w:rsidR="00314275" w:rsidRPr="00314275" w:rsidRDefault="00314275" w:rsidP="00314275"/>
    <w:p w14:paraId="131AC924" w14:textId="7C2BE8F5" w:rsidR="00391F19" w:rsidRDefault="00391F19">
      <w:pPr>
        <w:rPr>
          <w:rFonts w:ascii="Times New Roman" w:hAnsi="Times New Roman" w:cs="Times New Roman"/>
        </w:rPr>
      </w:pPr>
      <w:bookmarkStart w:id="10" w:name="_Toc46311833"/>
    </w:p>
    <w:p w14:paraId="1DCDD1AC" w14:textId="785550BE" w:rsidR="009C625A" w:rsidRPr="00C920F3" w:rsidRDefault="008110BD" w:rsidP="00AA7E32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  <w:bookmarkStart w:id="11" w:name="_Toc46479935"/>
      <w:r w:rsidR="009C625A" w:rsidRPr="00C920F3">
        <w:rPr>
          <w:rFonts w:ascii="Times New Roman" w:hAnsi="Times New Roman" w:cs="Times New Roman"/>
        </w:rPr>
        <w:lastRenderedPageBreak/>
        <w:t>Matrice</w:t>
      </w:r>
      <w:bookmarkEnd w:id="10"/>
      <w:bookmarkEnd w:id="11"/>
    </w:p>
    <w:p w14:paraId="7BF16A2E" w14:textId="77777777"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2" w:name="_MON_1656923244"/>
    <w:bookmarkEnd w:id="12"/>
    <w:p w14:paraId="7783577A" w14:textId="77777777"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26456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2pt;height:146.4pt" o:ole="">
            <v:imagedata r:id="rId8" o:title=""/>
          </v:shape>
          <o:OLEObject Type="Embed" ProgID="Excel.Sheet.12" ShapeID="_x0000_i1025" DrawAspect="Content" ObjectID="_1657612196" r:id="rId9"/>
        </w:object>
      </w:r>
    </w:p>
    <w:p w14:paraId="04BFCB66" w14:textId="28FF2A79" w:rsidR="008A4913" w:rsidRDefault="0048144B">
      <w:pPr>
        <w:rPr>
          <w:rFonts w:ascii="Times New Roman" w:hAnsi="Times New Roman" w:cs="Times New Roman"/>
        </w:rPr>
      </w:pPr>
    </w:p>
    <w:p w14:paraId="600D1D6D" w14:textId="2AA44A43" w:rsidR="00494CC2" w:rsidRDefault="00494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Numérique (11) = 32 bits</w:t>
      </w:r>
    </w:p>
    <w:p w14:paraId="7BC1B372" w14:textId="6E9C3BD0" w:rsidR="00494CC2" w:rsidRDefault="00494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 </w:t>
      </w:r>
      <w:r w:rsidR="006B092B">
        <w:rPr>
          <w:rFonts w:ascii="Times New Roman" w:hAnsi="Times New Roman" w:cs="Times New Roman"/>
        </w:rPr>
        <w:t>caractères</w:t>
      </w:r>
      <w:r>
        <w:rPr>
          <w:rFonts w:ascii="Times New Roman" w:hAnsi="Times New Roman" w:cs="Times New Roman"/>
        </w:rPr>
        <w:t xml:space="preserve"> </w:t>
      </w:r>
      <w:r w:rsidR="003442A1">
        <w:rPr>
          <w:rFonts w:ascii="Times New Roman" w:hAnsi="Times New Roman" w:cs="Times New Roman"/>
        </w:rPr>
        <w:t>max dans les titres des entités et attribues</w:t>
      </w:r>
      <w:r>
        <w:rPr>
          <w:rFonts w:ascii="Times New Roman" w:hAnsi="Times New Roman" w:cs="Times New Roman"/>
        </w:rPr>
        <w:t xml:space="preserve"> </w:t>
      </w:r>
    </w:p>
    <w:p w14:paraId="4CE046A7" w14:textId="0D915FA6" w:rsidR="005F176E" w:rsidRPr="00C920F3" w:rsidRDefault="006B0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Règles</w:t>
      </w:r>
      <w:r w:rsidR="005F1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évité les doublons</w:t>
      </w:r>
    </w:p>
    <w:sectPr w:rsidR="005F176E" w:rsidRPr="00C920F3" w:rsidSect="00BD6D9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47B56" w14:textId="77777777" w:rsidR="0048144B" w:rsidRDefault="0048144B" w:rsidP="00BD6D90">
      <w:pPr>
        <w:spacing w:after="0" w:line="240" w:lineRule="auto"/>
      </w:pPr>
      <w:r>
        <w:separator/>
      </w:r>
    </w:p>
  </w:endnote>
  <w:endnote w:type="continuationSeparator" w:id="0">
    <w:p w14:paraId="739E93F3" w14:textId="77777777" w:rsidR="0048144B" w:rsidRDefault="0048144B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 w14:paraId="5D8739D6" w14:textId="77777777">
      <w:tc>
        <w:tcPr>
          <w:tcW w:w="2500" w:type="pct"/>
          <w:shd w:val="clear" w:color="auto" w:fill="4472C4" w:themeFill="accent1"/>
          <w:vAlign w:val="center"/>
        </w:tcPr>
        <w:p w14:paraId="69FE9429" w14:textId="77777777" w:rsidR="00BD6D90" w:rsidRDefault="0048144B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686D431" w14:textId="77777777"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14:paraId="27C29F02" w14:textId="77777777"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B3DA1" w14:textId="77777777" w:rsidR="0048144B" w:rsidRDefault="0048144B" w:rsidP="00BD6D90">
      <w:pPr>
        <w:spacing w:after="0" w:line="240" w:lineRule="auto"/>
      </w:pPr>
      <w:r>
        <w:separator/>
      </w:r>
    </w:p>
  </w:footnote>
  <w:footnote w:type="continuationSeparator" w:id="0">
    <w:p w14:paraId="77AB9444" w14:textId="77777777" w:rsidR="0048144B" w:rsidRDefault="0048144B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124B5" w14:textId="77777777"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FB3241" wp14:editId="2EC3B09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F55DD" w14:textId="77777777"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FB3241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60F55DD" w14:textId="77777777"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ED7CEA"/>
    <w:multiLevelType w:val="hybridMultilevel"/>
    <w:tmpl w:val="385EDD16"/>
    <w:lvl w:ilvl="0" w:tplc="C21EAA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3516D"/>
    <w:rsid w:val="000425E9"/>
    <w:rsid w:val="00053AF9"/>
    <w:rsid w:val="000651BA"/>
    <w:rsid w:val="000715DC"/>
    <w:rsid w:val="00071DD7"/>
    <w:rsid w:val="00082FCE"/>
    <w:rsid w:val="000A2850"/>
    <w:rsid w:val="000D6151"/>
    <w:rsid w:val="000D6A3C"/>
    <w:rsid w:val="000E27DD"/>
    <w:rsid w:val="000E6A51"/>
    <w:rsid w:val="000F0EB4"/>
    <w:rsid w:val="000F57EF"/>
    <w:rsid w:val="000F59BA"/>
    <w:rsid w:val="000F61D7"/>
    <w:rsid w:val="0015200D"/>
    <w:rsid w:val="0015471E"/>
    <w:rsid w:val="00163F97"/>
    <w:rsid w:val="00164153"/>
    <w:rsid w:val="00183151"/>
    <w:rsid w:val="001A4A01"/>
    <w:rsid w:val="001B73E4"/>
    <w:rsid w:val="001D2048"/>
    <w:rsid w:val="001D2EEF"/>
    <w:rsid w:val="001D6E74"/>
    <w:rsid w:val="001E175D"/>
    <w:rsid w:val="001E6789"/>
    <w:rsid w:val="001E6A9A"/>
    <w:rsid w:val="00202E31"/>
    <w:rsid w:val="00214117"/>
    <w:rsid w:val="00215547"/>
    <w:rsid w:val="00221AC8"/>
    <w:rsid w:val="00223449"/>
    <w:rsid w:val="0023141B"/>
    <w:rsid w:val="00232B3B"/>
    <w:rsid w:val="00247373"/>
    <w:rsid w:val="00252AF9"/>
    <w:rsid w:val="0025737E"/>
    <w:rsid w:val="0026590F"/>
    <w:rsid w:val="00273182"/>
    <w:rsid w:val="00276D3E"/>
    <w:rsid w:val="00287080"/>
    <w:rsid w:val="002C1E60"/>
    <w:rsid w:val="002C1F23"/>
    <w:rsid w:val="002F6FEB"/>
    <w:rsid w:val="00313B02"/>
    <w:rsid w:val="00314275"/>
    <w:rsid w:val="00320EFB"/>
    <w:rsid w:val="003442A1"/>
    <w:rsid w:val="003455A0"/>
    <w:rsid w:val="003505B1"/>
    <w:rsid w:val="00354868"/>
    <w:rsid w:val="003600D6"/>
    <w:rsid w:val="00377904"/>
    <w:rsid w:val="003801BE"/>
    <w:rsid w:val="00391F19"/>
    <w:rsid w:val="00397763"/>
    <w:rsid w:val="003A07FF"/>
    <w:rsid w:val="003B5798"/>
    <w:rsid w:val="003C696C"/>
    <w:rsid w:val="003D25FA"/>
    <w:rsid w:val="003D6F2A"/>
    <w:rsid w:val="003E50C8"/>
    <w:rsid w:val="00426098"/>
    <w:rsid w:val="004408EB"/>
    <w:rsid w:val="00474B25"/>
    <w:rsid w:val="004768C9"/>
    <w:rsid w:val="0048144B"/>
    <w:rsid w:val="00494CC2"/>
    <w:rsid w:val="00496CB6"/>
    <w:rsid w:val="004F6217"/>
    <w:rsid w:val="005041E9"/>
    <w:rsid w:val="00512BB4"/>
    <w:rsid w:val="00513E1F"/>
    <w:rsid w:val="00516569"/>
    <w:rsid w:val="00533755"/>
    <w:rsid w:val="00542FBE"/>
    <w:rsid w:val="00557DC3"/>
    <w:rsid w:val="00560644"/>
    <w:rsid w:val="00565A9E"/>
    <w:rsid w:val="00566437"/>
    <w:rsid w:val="00594218"/>
    <w:rsid w:val="005A60A5"/>
    <w:rsid w:val="005B2084"/>
    <w:rsid w:val="005B3962"/>
    <w:rsid w:val="005B5499"/>
    <w:rsid w:val="005C1872"/>
    <w:rsid w:val="005C63BB"/>
    <w:rsid w:val="005D0B63"/>
    <w:rsid w:val="005D0E95"/>
    <w:rsid w:val="005D490B"/>
    <w:rsid w:val="005F176E"/>
    <w:rsid w:val="006024C7"/>
    <w:rsid w:val="00640F74"/>
    <w:rsid w:val="00650716"/>
    <w:rsid w:val="00652AFF"/>
    <w:rsid w:val="00652D7D"/>
    <w:rsid w:val="00661581"/>
    <w:rsid w:val="006732EE"/>
    <w:rsid w:val="00680960"/>
    <w:rsid w:val="00684071"/>
    <w:rsid w:val="0068671F"/>
    <w:rsid w:val="00695A5C"/>
    <w:rsid w:val="006B092B"/>
    <w:rsid w:val="006B6119"/>
    <w:rsid w:val="006B6320"/>
    <w:rsid w:val="006C6682"/>
    <w:rsid w:val="006C6D53"/>
    <w:rsid w:val="0071385A"/>
    <w:rsid w:val="00736371"/>
    <w:rsid w:val="00762281"/>
    <w:rsid w:val="007804C0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7D6E6A"/>
    <w:rsid w:val="0080720D"/>
    <w:rsid w:val="008110BD"/>
    <w:rsid w:val="00832B1C"/>
    <w:rsid w:val="00835E56"/>
    <w:rsid w:val="008521C0"/>
    <w:rsid w:val="0085247B"/>
    <w:rsid w:val="008530F0"/>
    <w:rsid w:val="00855627"/>
    <w:rsid w:val="00871719"/>
    <w:rsid w:val="00872D6C"/>
    <w:rsid w:val="008832FF"/>
    <w:rsid w:val="008852C0"/>
    <w:rsid w:val="0088720E"/>
    <w:rsid w:val="008C0966"/>
    <w:rsid w:val="008C552F"/>
    <w:rsid w:val="008C6310"/>
    <w:rsid w:val="008F2CCD"/>
    <w:rsid w:val="008F4D74"/>
    <w:rsid w:val="008F5F53"/>
    <w:rsid w:val="009505CF"/>
    <w:rsid w:val="0095099B"/>
    <w:rsid w:val="009521E6"/>
    <w:rsid w:val="0097203F"/>
    <w:rsid w:val="00977D78"/>
    <w:rsid w:val="00980085"/>
    <w:rsid w:val="0098618C"/>
    <w:rsid w:val="00990A6E"/>
    <w:rsid w:val="00991855"/>
    <w:rsid w:val="009956A7"/>
    <w:rsid w:val="009979BF"/>
    <w:rsid w:val="009A00AD"/>
    <w:rsid w:val="009A13F7"/>
    <w:rsid w:val="009A1C20"/>
    <w:rsid w:val="009B6570"/>
    <w:rsid w:val="009C625A"/>
    <w:rsid w:val="009E2417"/>
    <w:rsid w:val="009F163D"/>
    <w:rsid w:val="00A16FBB"/>
    <w:rsid w:val="00A2477C"/>
    <w:rsid w:val="00A26230"/>
    <w:rsid w:val="00A77732"/>
    <w:rsid w:val="00A84264"/>
    <w:rsid w:val="00A97E21"/>
    <w:rsid w:val="00AA0621"/>
    <w:rsid w:val="00AA0A6D"/>
    <w:rsid w:val="00AA7E32"/>
    <w:rsid w:val="00AB3D48"/>
    <w:rsid w:val="00AC5D44"/>
    <w:rsid w:val="00AC7E3A"/>
    <w:rsid w:val="00AE505C"/>
    <w:rsid w:val="00AF21A2"/>
    <w:rsid w:val="00AF37DC"/>
    <w:rsid w:val="00B20FD7"/>
    <w:rsid w:val="00B228FE"/>
    <w:rsid w:val="00B32F2C"/>
    <w:rsid w:val="00B36519"/>
    <w:rsid w:val="00B37A9C"/>
    <w:rsid w:val="00B441E6"/>
    <w:rsid w:val="00B824C5"/>
    <w:rsid w:val="00B87004"/>
    <w:rsid w:val="00B91151"/>
    <w:rsid w:val="00BA2AE6"/>
    <w:rsid w:val="00BB4714"/>
    <w:rsid w:val="00BC2CA9"/>
    <w:rsid w:val="00BD6D90"/>
    <w:rsid w:val="00BF01DD"/>
    <w:rsid w:val="00BF270D"/>
    <w:rsid w:val="00C0152A"/>
    <w:rsid w:val="00C015DF"/>
    <w:rsid w:val="00C412DD"/>
    <w:rsid w:val="00C56B8E"/>
    <w:rsid w:val="00C61B35"/>
    <w:rsid w:val="00C665C3"/>
    <w:rsid w:val="00C86919"/>
    <w:rsid w:val="00C920F3"/>
    <w:rsid w:val="00C96C68"/>
    <w:rsid w:val="00C96ECB"/>
    <w:rsid w:val="00CA5536"/>
    <w:rsid w:val="00CC2E10"/>
    <w:rsid w:val="00D02DFC"/>
    <w:rsid w:val="00D1245A"/>
    <w:rsid w:val="00D204C1"/>
    <w:rsid w:val="00D221F2"/>
    <w:rsid w:val="00D306BC"/>
    <w:rsid w:val="00D45319"/>
    <w:rsid w:val="00D5489A"/>
    <w:rsid w:val="00D66F66"/>
    <w:rsid w:val="00D85E26"/>
    <w:rsid w:val="00DA1293"/>
    <w:rsid w:val="00DD0A2A"/>
    <w:rsid w:val="00DF1297"/>
    <w:rsid w:val="00DF33D1"/>
    <w:rsid w:val="00E04B02"/>
    <w:rsid w:val="00E05903"/>
    <w:rsid w:val="00E242E0"/>
    <w:rsid w:val="00E333C0"/>
    <w:rsid w:val="00E57C40"/>
    <w:rsid w:val="00E70628"/>
    <w:rsid w:val="00E85C2D"/>
    <w:rsid w:val="00E92B19"/>
    <w:rsid w:val="00E97B03"/>
    <w:rsid w:val="00EA722B"/>
    <w:rsid w:val="00EC0A5C"/>
    <w:rsid w:val="00EC1537"/>
    <w:rsid w:val="00ED1160"/>
    <w:rsid w:val="00ED21EF"/>
    <w:rsid w:val="00ED28AF"/>
    <w:rsid w:val="00ED2BD0"/>
    <w:rsid w:val="00ED5838"/>
    <w:rsid w:val="00ED6B28"/>
    <w:rsid w:val="00EE4A4D"/>
    <w:rsid w:val="00F22F28"/>
    <w:rsid w:val="00F3435A"/>
    <w:rsid w:val="00F35CC5"/>
    <w:rsid w:val="00F5700D"/>
    <w:rsid w:val="00F70EA4"/>
    <w:rsid w:val="00F92EBC"/>
    <w:rsid w:val="00FA59C9"/>
    <w:rsid w:val="00FA6CC9"/>
    <w:rsid w:val="00FC5871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8056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  <w:style w:type="table" w:styleId="Grilledutableau">
    <w:name w:val="Table Grid"/>
    <w:basedOn w:val="TableauNormal"/>
    <w:uiPriority w:val="39"/>
    <w:rsid w:val="0031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31427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24440C"/>
    <w:rsid w:val="0041158F"/>
    <w:rsid w:val="004A597D"/>
    <w:rsid w:val="005D4AD3"/>
    <w:rsid w:val="008D3CE3"/>
    <w:rsid w:val="00AF57F1"/>
    <w:rsid w:val="00BF123E"/>
    <w:rsid w:val="00D36734"/>
    <w:rsid w:val="00EE1A83"/>
    <w:rsid w:val="00F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40B38-052B-43D2-983E-75D7DCF9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5006</TotalTime>
  <Pages>1</Pages>
  <Words>1032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170</cp:revision>
  <cp:lastPrinted>2020-07-30T09:03:00Z</cp:lastPrinted>
  <dcterms:created xsi:type="dcterms:W3CDTF">2020-07-22T13:48:00Z</dcterms:created>
  <dcterms:modified xsi:type="dcterms:W3CDTF">2020-07-30T09:04:00Z</dcterms:modified>
  <cp:category>Dictionnaire</cp:category>
</cp:coreProperties>
</file>