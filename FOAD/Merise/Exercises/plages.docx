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62365841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Default="00977D78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Meri</w:t>
              </w:r>
              <w:r w:rsidR="00AD568E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S</w:t>
              </w:r>
              <w:r w:rsidR="00D44E21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64"/>
                  <w:szCs w:val="64"/>
                </w:rPr>
                <w:t>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57002F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</w:t>
                                      </w:r>
                                      <w:r w:rsidR="00991855" w:rsidRPr="005B549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AD254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sur la </w:t>
                                      </w:r>
                                      <w:r w:rsidR="00E97838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plage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72260B95DF8F46708B9ABAADC163F2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57002F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</w:t>
                                </w:r>
                                <w:r w:rsidR="00991855" w:rsidRPr="005B549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AD254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sur la </w:t>
                                </w:r>
                                <w:r w:rsidR="00E97838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plage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72260B95DF8F46708B9ABAADC163F2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A83838" w:rsidRDefault="00496C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9D017C">
                <w:rPr>
                  <w:color w:val="FFFFFF" w:themeColor="background1"/>
                </w:rPr>
                <w:fldChar w:fldCharType="begin"/>
              </w:r>
              <w:r w:rsidRPr="009D017C">
                <w:rPr>
                  <w:color w:val="FFFFFF" w:themeColor="background1"/>
                </w:rPr>
                <w:instrText xml:space="preserve"> TOC \o "1-3" \h \z \u </w:instrText>
              </w:r>
              <w:r w:rsidRPr="009D017C">
                <w:rPr>
                  <w:color w:val="FFFFFF" w:themeColor="background1"/>
                </w:rPr>
                <w:fldChar w:fldCharType="separate"/>
              </w:r>
              <w:hyperlink w:anchor="_Toc46313443" w:history="1">
                <w:r w:rsidR="00A83838" w:rsidRPr="00C16BE5">
                  <w:rPr>
                    <w:rStyle w:val="Lienhypertexte"/>
                    <w:noProof/>
                  </w:rPr>
                  <w:t>Exercice sur la plage</w:t>
                </w:r>
                <w:r w:rsidR="00A83838">
                  <w:rPr>
                    <w:noProof/>
                    <w:webHidden/>
                  </w:rPr>
                  <w:tab/>
                </w:r>
                <w:r w:rsidR="00A83838">
                  <w:rPr>
                    <w:noProof/>
                    <w:webHidden/>
                  </w:rPr>
                  <w:fldChar w:fldCharType="begin"/>
                </w:r>
                <w:r w:rsidR="00A83838">
                  <w:rPr>
                    <w:noProof/>
                    <w:webHidden/>
                  </w:rPr>
                  <w:instrText xml:space="preserve"> PAGEREF _Toc46313443 \h </w:instrText>
                </w:r>
                <w:r w:rsidR="00A83838">
                  <w:rPr>
                    <w:noProof/>
                    <w:webHidden/>
                  </w:rPr>
                </w:r>
                <w:r w:rsidR="00A83838">
                  <w:rPr>
                    <w:noProof/>
                    <w:webHidden/>
                  </w:rPr>
                  <w:fldChar w:fldCharType="separate"/>
                </w:r>
                <w:r w:rsidR="00A83838">
                  <w:rPr>
                    <w:noProof/>
                    <w:webHidden/>
                  </w:rPr>
                  <w:t>1</w:t>
                </w:r>
                <w:r w:rsidR="00A83838"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4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Questions Client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5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Les contraintes sur les données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6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Dictionnaire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3838" w:rsidRDefault="00A8383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6313447" w:history="1">
                <w:r w:rsidRPr="00C16BE5">
                  <w:rPr>
                    <w:rStyle w:val="Lienhypertexte"/>
                    <w:b/>
                    <w:bCs/>
                    <w:noProof/>
                  </w:rPr>
                  <w:t>Matrice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_Toc46313447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 w:rsidRPr="009D017C">
                <w:rPr>
                  <w:b/>
                  <w:bCs/>
                  <w:color w:val="FFFFFF" w:themeColor="background1"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bookmarkStart w:id="0" w:name="_Toc46311732"/>
    <w:bookmarkStart w:id="1" w:name="_Toc46311830"/>
    <w:bookmarkStart w:id="2" w:name="_Toc46313443"/>
    <w:p w:rsidR="00991855" w:rsidRDefault="00647C33" w:rsidP="00354868">
      <w:pPr>
        <w:pStyle w:val="Titre1"/>
      </w:pPr>
      <w:sdt>
        <w:sdtPr>
          <w:alias w:val="Sous-titre"/>
          <w:tag w:val=""/>
          <w:id w:val="-122236007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D254F">
            <w:t>Exercice sur la plage</w:t>
          </w:r>
        </w:sdtContent>
      </w:sdt>
      <w:bookmarkEnd w:id="0"/>
      <w:bookmarkEnd w:id="1"/>
      <w:bookmarkEnd w:id="2"/>
    </w:p>
    <w:p w:rsidR="00566437" w:rsidRDefault="00991855" w:rsidP="00991855">
      <w:pPr>
        <w:pStyle w:val="Sansinterligne"/>
        <w:spacing w:before="1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TITLE  \* Upper  \* MERGEFORMAT </w:instrText>
      </w:r>
      <w:r w:rsidR="00310546">
        <w:rPr>
          <w:sz w:val="28"/>
          <w:szCs w:val="28"/>
        </w:rPr>
        <w:fldChar w:fldCharType="separate"/>
      </w:r>
      <w:r w:rsidR="00310546">
        <w:rPr>
          <w:sz w:val="28"/>
          <w:szCs w:val="28"/>
        </w:rPr>
        <w:t>MERI</w:t>
      </w:r>
      <w:r w:rsidR="000C034E">
        <w:rPr>
          <w:sz w:val="28"/>
          <w:szCs w:val="28"/>
        </w:rPr>
        <w:t>S</w:t>
      </w:r>
      <w:r w:rsidR="00310546">
        <w:rPr>
          <w:sz w:val="28"/>
          <w:szCs w:val="28"/>
        </w:rPr>
        <w:t>E</w:t>
      </w:r>
      <w:r>
        <w:rPr>
          <w:sz w:val="28"/>
          <w:szCs w:val="28"/>
        </w:rPr>
        <w:fldChar w:fldCharType="end"/>
      </w:r>
    </w:p>
    <w:p w:rsidR="00101CD6" w:rsidRPr="00991855" w:rsidRDefault="00101CD6" w:rsidP="00991855">
      <w:pPr>
        <w:pStyle w:val="Sansinterligne"/>
        <w:spacing w:before="120"/>
        <w:rPr>
          <w:rFonts w:eastAsiaTheme="minorHAnsi"/>
          <w:color w:val="4472C4" w:themeColor="accent1"/>
          <w:sz w:val="36"/>
          <w:szCs w:val="36"/>
          <w:lang w:eastAsia="en-US"/>
        </w:rPr>
      </w:pPr>
    </w:p>
    <w:p w:rsidR="00991855" w:rsidRDefault="00991855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3" w:name="_Toc46311733"/>
      <w:bookmarkStart w:id="4" w:name="_Toc46311831"/>
      <w:bookmarkStart w:id="5" w:name="_Toc46313444"/>
      <w:r w:rsidRPr="00354868">
        <w:rPr>
          <w:b/>
          <w:bCs/>
          <w:color w:val="000000" w:themeColor="text1"/>
          <w:u w:val="single"/>
        </w:rPr>
        <w:t>Questions Client :</w:t>
      </w:r>
      <w:bookmarkEnd w:id="3"/>
      <w:bookmarkEnd w:id="4"/>
      <w:bookmarkEnd w:id="5"/>
    </w:p>
    <w:p w:rsidR="009D017C" w:rsidRPr="009D017C" w:rsidRDefault="009D017C" w:rsidP="009D017C"/>
    <w:p w:rsidR="009D017C" w:rsidRPr="009D017C" w:rsidRDefault="00274DDE" w:rsidP="009D017C">
      <w:r>
        <w:t>E</w:t>
      </w:r>
      <w:r w:rsidRPr="009D017C">
        <w:t>st</w:t>
      </w:r>
      <w:r>
        <w:t xml:space="preserve">-ce </w:t>
      </w:r>
      <w:r w:rsidR="00F0571A" w:rsidRPr="009D017C">
        <w:t>qu'une</w:t>
      </w:r>
      <w:r w:rsidR="009D017C" w:rsidRPr="009D017C">
        <w:t xml:space="preserve"> ville peu avoir </w:t>
      </w:r>
      <w:r w:rsidR="00CE0212" w:rsidRPr="009D017C">
        <w:t>plusieurs plages</w:t>
      </w:r>
      <w:r w:rsidR="00875261" w:rsidRPr="009D017C">
        <w:t xml:space="preserve"> 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"oui". </w:t>
      </w:r>
    </w:p>
    <w:p w:rsidR="009D017C" w:rsidRPr="009D017C" w:rsidRDefault="009D017C" w:rsidP="009D017C">
      <w:r w:rsidRPr="009D017C">
        <w:t xml:space="preserve">Combien de touristes en moyen avez-vous dans les </w:t>
      </w:r>
      <w:r w:rsidR="00AE3EF2" w:rsidRPr="009D017C">
        <w:t>villes ?</w:t>
      </w:r>
      <w:r w:rsidRPr="009D017C">
        <w:t xml:space="preserve"> </w:t>
      </w:r>
    </w:p>
    <w:p w:rsidR="009D017C" w:rsidRPr="009D017C" w:rsidRDefault="009D017C" w:rsidP="009D017C">
      <w:r w:rsidRPr="009D017C">
        <w:t xml:space="preserve">Quel est la longueur maximum d'une de vos </w:t>
      </w:r>
      <w:r w:rsidR="00AE3EF2" w:rsidRPr="009D017C">
        <w:t>plages ?</w:t>
      </w:r>
    </w:p>
    <w:p w:rsidR="009D017C" w:rsidRPr="009D017C" w:rsidRDefault="009D017C" w:rsidP="009D017C">
      <w:r w:rsidRPr="009D017C">
        <w:t>Comment nommé vous vos plages</w:t>
      </w:r>
      <w:r w:rsidR="00AE3EF2">
        <w:t xml:space="preserve"> </w:t>
      </w:r>
      <w:r w:rsidRPr="009D017C">
        <w:t>?</w:t>
      </w:r>
    </w:p>
    <w:p w:rsidR="009D017C" w:rsidRPr="009D017C" w:rsidRDefault="00283889" w:rsidP="009D017C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"leurs nom".</w:t>
      </w:r>
    </w:p>
    <w:p w:rsidR="009D017C" w:rsidRPr="009D017C" w:rsidRDefault="009D017C" w:rsidP="009D017C">
      <w:r w:rsidRPr="009D017C">
        <w:t xml:space="preserve">Un même code postal peut </w:t>
      </w:r>
      <w:r w:rsidR="00FA4903" w:rsidRPr="009D017C">
        <w:t>être</w:t>
      </w:r>
      <w:r w:rsidRPr="009D017C">
        <w:t xml:space="preserve"> attribue à une ou </w:t>
      </w:r>
      <w:r w:rsidR="007C797B" w:rsidRPr="009D017C">
        <w:t>plusieur</w:t>
      </w:r>
      <w:r w:rsidR="007C797B">
        <w:t>s</w:t>
      </w:r>
      <w:r w:rsidR="007C797B" w:rsidRPr="009D017C">
        <w:t xml:space="preserve"> villes</w:t>
      </w:r>
      <w:r w:rsidRPr="009D017C">
        <w:t xml:space="preserve">, nommé vous les villes par le </w:t>
      </w:r>
      <w:r w:rsidR="00FA4903" w:rsidRPr="009D017C">
        <w:t>nom ?</w:t>
      </w:r>
    </w:p>
    <w:p w:rsidR="00991855" w:rsidRPr="0024172B" w:rsidRDefault="00283889">
      <w:pPr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 nom".</w:t>
      </w:r>
    </w:p>
    <w:p w:rsidR="00977D78" w:rsidRDefault="00977D78" w:rsidP="00977D78">
      <w:pPr>
        <w:pStyle w:val="Default"/>
        <w:rPr>
          <w:color w:val="auto"/>
        </w:rPr>
      </w:pPr>
      <w:r>
        <w:rPr>
          <w:sz w:val="28"/>
          <w:szCs w:val="28"/>
        </w:rPr>
        <w:tab/>
      </w:r>
    </w:p>
    <w:p w:rsidR="00977D78" w:rsidRPr="00977D78" w:rsidRDefault="00977D78" w:rsidP="00977D7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6" w:name="_Toc46313445"/>
      <w:r w:rsidRPr="00977D78">
        <w:rPr>
          <w:b/>
          <w:bCs/>
          <w:color w:val="000000" w:themeColor="text1"/>
          <w:u w:val="single"/>
        </w:rPr>
        <w:t>Les contraintes sur les données</w:t>
      </w:r>
      <w:r>
        <w:rPr>
          <w:b/>
          <w:bCs/>
          <w:color w:val="000000" w:themeColor="text1"/>
          <w:u w:val="single"/>
        </w:rPr>
        <w:t xml:space="preserve"> :</w:t>
      </w:r>
      <w:bookmarkEnd w:id="6"/>
    </w:p>
    <w:p w:rsidR="009C625A" w:rsidRPr="00CE2272" w:rsidRDefault="009C625A"/>
    <w:p w:rsidR="009C625A" w:rsidRDefault="009B4059">
      <w:r>
        <w:t xml:space="preserve">Une ville a </w:t>
      </w:r>
      <w:r w:rsidRPr="0054219F">
        <w:rPr>
          <w:b/>
          <w:bCs/>
        </w:rPr>
        <w:t>une ou plusieurs</w:t>
      </w:r>
      <w:r>
        <w:t xml:space="preserve"> plages.</w:t>
      </w:r>
    </w:p>
    <w:p w:rsidR="009B4059" w:rsidRDefault="009B4059">
      <w:r>
        <w:t>Une plage appartient</w:t>
      </w:r>
      <w:r w:rsidR="00774718">
        <w:t xml:space="preserve"> à</w:t>
      </w:r>
      <w:r>
        <w:t xml:space="preserve"> </w:t>
      </w:r>
      <w:r w:rsidR="00C22299">
        <w:t xml:space="preserve">seulement </w:t>
      </w:r>
      <w:r w:rsidRPr="00C22299">
        <w:rPr>
          <w:b/>
          <w:bCs/>
        </w:rPr>
        <w:t xml:space="preserve">une </w:t>
      </w:r>
      <w:r w:rsidR="00C22299" w:rsidRPr="00C22299">
        <w:rPr>
          <w:b/>
          <w:bCs/>
        </w:rPr>
        <w:t xml:space="preserve">et une seule </w:t>
      </w:r>
      <w:r w:rsidR="00C22299" w:rsidRPr="00AD568E">
        <w:t>ville</w:t>
      </w:r>
      <w:r>
        <w:t>.</w:t>
      </w:r>
    </w:p>
    <w:p w:rsidR="0054219F" w:rsidRDefault="00C22299">
      <w:r>
        <w:t xml:space="preserve">Un département </w:t>
      </w:r>
      <w:r w:rsidR="00774718">
        <w:t>a</w:t>
      </w:r>
      <w:r>
        <w:t xml:space="preserve"> </w:t>
      </w:r>
      <w:r w:rsidRPr="00264185">
        <w:rPr>
          <w:b/>
          <w:bCs/>
        </w:rPr>
        <w:t>une ou</w:t>
      </w:r>
      <w:r w:rsidR="007070E2" w:rsidRPr="00264185">
        <w:rPr>
          <w:b/>
          <w:bCs/>
        </w:rPr>
        <w:t xml:space="preserve"> plusieurs</w:t>
      </w:r>
      <w:r w:rsidR="007070E2">
        <w:t xml:space="preserve"> villes.</w:t>
      </w:r>
    </w:p>
    <w:p w:rsidR="00774718" w:rsidRDefault="00774718">
      <w:r>
        <w:t xml:space="preserve">Une ville fait partie </w:t>
      </w:r>
      <w:r w:rsidR="00D15BF4">
        <w:t>d'</w:t>
      </w:r>
      <w:r w:rsidR="00D15BF4" w:rsidRPr="00D15BF4">
        <w:rPr>
          <w:b/>
          <w:bCs/>
        </w:rPr>
        <w:t>un</w:t>
      </w:r>
      <w:r w:rsidRPr="00953FA5">
        <w:rPr>
          <w:b/>
          <w:bCs/>
        </w:rPr>
        <w:t xml:space="preserve"> e</w:t>
      </w:r>
      <w:bookmarkStart w:id="7" w:name="_GoBack"/>
      <w:bookmarkEnd w:id="7"/>
      <w:r w:rsidRPr="00953FA5">
        <w:rPr>
          <w:b/>
          <w:bCs/>
        </w:rPr>
        <w:t>t un seul</w:t>
      </w:r>
      <w:r>
        <w:t xml:space="preserve"> département</w:t>
      </w:r>
      <w:r w:rsidR="00953FA5">
        <w:t>.</w:t>
      </w:r>
    </w:p>
    <w:p w:rsidR="0054219F" w:rsidRPr="00485E1E" w:rsidRDefault="0054219F"/>
    <w:p w:rsidR="00566437" w:rsidRDefault="009E2417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8" w:name="_Toc46311832"/>
      <w:bookmarkStart w:id="9" w:name="_Toc46313446"/>
      <w:r w:rsidRPr="00354868">
        <w:rPr>
          <w:b/>
          <w:bCs/>
          <w:color w:val="000000" w:themeColor="text1"/>
          <w:u w:val="single"/>
        </w:rPr>
        <w:t>Dictionnaire :</w:t>
      </w:r>
      <w:bookmarkEnd w:id="8"/>
      <w:bookmarkEnd w:id="9"/>
    </w:p>
    <w:p w:rsidR="00331714" w:rsidRPr="00331714" w:rsidRDefault="00331714" w:rsidP="00331714"/>
    <w:bookmarkStart w:id="10" w:name="_MON_1656923216"/>
    <w:bookmarkEnd w:id="10"/>
    <w:p w:rsidR="00566437" w:rsidRDefault="00D15BF4">
      <w:r>
        <w:object w:dxaOrig="12420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621.6pt;height:146.4pt" o:ole="">
            <v:imagedata r:id="rId8" o:title=""/>
          </v:shape>
          <o:OLEObject Type="Embed" ProgID="Excel.Sheet.12" ShapeID="_x0000_i1055" DrawAspect="Content" ObjectID="_1656927652" r:id="rId9"/>
        </w:object>
      </w: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  <w:bookmarkStart w:id="11" w:name="_Toc46311833"/>
      <w:r>
        <w:rPr>
          <w:b/>
          <w:bCs/>
          <w:color w:val="000000" w:themeColor="text1"/>
          <w:u w:val="single"/>
        </w:rPr>
        <w:br w:type="page"/>
      </w:r>
    </w:p>
    <w:p w:rsidR="009C625A" w:rsidRDefault="009C625A" w:rsidP="00354868">
      <w:pPr>
        <w:pStyle w:val="Titre2"/>
        <w:ind w:firstLine="708"/>
        <w:rPr>
          <w:b/>
          <w:bCs/>
          <w:color w:val="000000" w:themeColor="text1"/>
          <w:u w:val="single"/>
        </w:rPr>
      </w:pPr>
      <w:bookmarkStart w:id="12" w:name="_Toc46313447"/>
      <w:r w:rsidRPr="00354868">
        <w:rPr>
          <w:b/>
          <w:bCs/>
          <w:color w:val="000000" w:themeColor="text1"/>
          <w:u w:val="single"/>
        </w:rPr>
        <w:lastRenderedPageBreak/>
        <w:t>Matrice :</w:t>
      </w:r>
      <w:bookmarkEnd w:id="11"/>
      <w:bookmarkEnd w:id="12"/>
    </w:p>
    <w:p w:rsidR="00101CD6" w:rsidRPr="00101CD6" w:rsidRDefault="00101CD6" w:rsidP="00101CD6"/>
    <w:bookmarkStart w:id="13" w:name="_MON_1656923244"/>
    <w:bookmarkEnd w:id="13"/>
    <w:p w:rsidR="00566437" w:rsidRDefault="00566437">
      <w:r>
        <w:object w:dxaOrig="9138" w:dyaOrig="2925" w14:anchorId="11A32D87">
          <v:shape id="_x0000_i1026" type="#_x0000_t75" style="width:457.2pt;height:146.4pt" o:ole="">
            <v:imagedata r:id="rId10" o:title=""/>
          </v:shape>
          <o:OLEObject Type="Embed" ProgID="Excel.Sheet.12" ShapeID="_x0000_i1026" DrawAspect="Content" ObjectID="_1656927653" r:id="rId11"/>
        </w:object>
      </w:r>
    </w:p>
    <w:bookmarkStart w:id="14" w:name="_MON_1656923794"/>
    <w:bookmarkEnd w:id="14"/>
    <w:p w:rsidR="008A4913" w:rsidRDefault="00991855">
      <w:r>
        <w:object w:dxaOrig="9138" w:dyaOrig="2925" w14:anchorId="2EB49FBE">
          <v:shape id="_x0000_i1027" type="#_x0000_t75" style="width:457.2pt;height:146.4pt" o:ole="">
            <v:imagedata r:id="rId10" o:title=""/>
          </v:shape>
          <o:OLEObject Type="Embed" ProgID="Excel.Sheet.12" ShapeID="_x0000_i1027" DrawAspect="Content" ObjectID="_1656927654" r:id="rId12"/>
        </w:object>
      </w:r>
    </w:p>
    <w:sectPr w:rsidR="008A4913" w:rsidSect="00BD6D9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33" w:rsidRDefault="00647C33" w:rsidP="00BD6D90">
      <w:pPr>
        <w:spacing w:after="0" w:line="240" w:lineRule="auto"/>
      </w:pPr>
      <w:r>
        <w:separator/>
      </w:r>
    </w:p>
  </w:endnote>
  <w:endnote w:type="continuationSeparator" w:id="0">
    <w:p w:rsidR="00647C33" w:rsidRDefault="00647C33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647C33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72260B95DF8F46708B9ABAADC163F2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4E21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33" w:rsidRDefault="00647C33" w:rsidP="00BD6D90">
      <w:pPr>
        <w:spacing w:after="0" w:line="240" w:lineRule="auto"/>
      </w:pPr>
      <w:r>
        <w:separator/>
      </w:r>
    </w:p>
  </w:footnote>
  <w:footnote w:type="continuationSeparator" w:id="0">
    <w:p w:rsidR="00647C33" w:rsidRDefault="00647C33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6"/>
    <w:rsid w:val="00002ED8"/>
    <w:rsid w:val="000C034E"/>
    <w:rsid w:val="000F61D7"/>
    <w:rsid w:val="00101CD6"/>
    <w:rsid w:val="0015471E"/>
    <w:rsid w:val="0024172B"/>
    <w:rsid w:val="00247373"/>
    <w:rsid w:val="00264185"/>
    <w:rsid w:val="00274DDE"/>
    <w:rsid w:val="00283889"/>
    <w:rsid w:val="00310546"/>
    <w:rsid w:val="00313B02"/>
    <w:rsid w:val="00331714"/>
    <w:rsid w:val="003505B1"/>
    <w:rsid w:val="00354868"/>
    <w:rsid w:val="003B5798"/>
    <w:rsid w:val="00485E1E"/>
    <w:rsid w:val="00496CB6"/>
    <w:rsid w:val="00516569"/>
    <w:rsid w:val="0054219F"/>
    <w:rsid w:val="00566437"/>
    <w:rsid w:val="0057002F"/>
    <w:rsid w:val="005B5499"/>
    <w:rsid w:val="00647C33"/>
    <w:rsid w:val="00652D7D"/>
    <w:rsid w:val="007070E2"/>
    <w:rsid w:val="00774718"/>
    <w:rsid w:val="00793D1B"/>
    <w:rsid w:val="007A0AE7"/>
    <w:rsid w:val="007B5EA8"/>
    <w:rsid w:val="007C797B"/>
    <w:rsid w:val="008110BD"/>
    <w:rsid w:val="0082301C"/>
    <w:rsid w:val="0083649E"/>
    <w:rsid w:val="00875261"/>
    <w:rsid w:val="00886979"/>
    <w:rsid w:val="008C0966"/>
    <w:rsid w:val="0091713F"/>
    <w:rsid w:val="00953FA5"/>
    <w:rsid w:val="0097203F"/>
    <w:rsid w:val="00977D78"/>
    <w:rsid w:val="00991855"/>
    <w:rsid w:val="009956A7"/>
    <w:rsid w:val="009B4059"/>
    <w:rsid w:val="009C625A"/>
    <w:rsid w:val="009D017C"/>
    <w:rsid w:val="009E2417"/>
    <w:rsid w:val="00A6567C"/>
    <w:rsid w:val="00A83838"/>
    <w:rsid w:val="00AD254F"/>
    <w:rsid w:val="00AD568E"/>
    <w:rsid w:val="00AE3EF2"/>
    <w:rsid w:val="00BD6D90"/>
    <w:rsid w:val="00C22299"/>
    <w:rsid w:val="00CE0212"/>
    <w:rsid w:val="00CE2272"/>
    <w:rsid w:val="00D15BF4"/>
    <w:rsid w:val="00D221F2"/>
    <w:rsid w:val="00D44E21"/>
    <w:rsid w:val="00DF1297"/>
    <w:rsid w:val="00E242E0"/>
    <w:rsid w:val="00E97838"/>
    <w:rsid w:val="00EE4A4D"/>
    <w:rsid w:val="00EF71C6"/>
    <w:rsid w:val="00F0571A"/>
    <w:rsid w:val="00F81BF4"/>
    <w:rsid w:val="00F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294E"/>
  <w15:chartTrackingRefBased/>
  <w15:docId w15:val="{150B18A9-2633-4DB3-B341-59995C5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D6D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6D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8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2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0B95DF8F46708B9ABAADC163F2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DBE9B-BCB4-4FFE-8A6B-B56C3BC5C478}"/>
      </w:docPartPr>
      <w:docPartBody>
        <w:p w:rsidR="00000000" w:rsidRDefault="0018131D">
          <w:pPr>
            <w:pStyle w:val="72260B95DF8F46708B9ABAADC163F2A9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1D"/>
    <w:rsid w:val="001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2260B95DF8F46708B9ABAADC163F2A9">
    <w:name w:val="72260B95DF8F46708B9ABAADC163F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1BB9-2BB2-4E66-A149-08644BCD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37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la plage</dc:subject>
  <dc:creator>Jonathan JEANNIARD</dc:creator>
  <cp:keywords/>
  <dc:description/>
  <cp:lastModifiedBy>Jonathan JEANNIARD</cp:lastModifiedBy>
  <cp:revision>39</cp:revision>
  <dcterms:created xsi:type="dcterms:W3CDTF">2020-07-22T10:11:00Z</dcterms:created>
  <dcterms:modified xsi:type="dcterms:W3CDTF">2020-07-22T10:52:00Z</dcterms:modified>
  <cp:category>Dictionnaire</cp:category>
</cp:coreProperties>
</file>