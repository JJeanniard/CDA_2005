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</w:rPr>
        <w:id w:val="1623658418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sdt>
          <w:sdtPr>
            <w:rPr>
              <w:rFonts w:ascii="Times New Roman" w:eastAsiaTheme="majorEastAsia" w:hAnsi="Times New Roman" w:cs="Times New Roman"/>
              <w:caps/>
              <w:color w:val="FFFFFF" w:themeColor="background1"/>
              <w:sz w:val="64"/>
              <w:szCs w:val="64"/>
            </w:rPr>
            <w:alias w:val="Titre"/>
            <w:tag w:val=""/>
            <w:id w:val="184104676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977D78" w:rsidRPr="00C920F3" w:rsidRDefault="00EA722B" w:rsidP="00977D78">
              <w:pPr>
                <w:pStyle w:val="Sansinterligne"/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</w:pPr>
              <w:r w:rsidRPr="00C920F3">
                <w:rPr>
                  <w:rFonts w:ascii="Times New Roman" w:eastAsiaTheme="majorEastAsia" w:hAnsi="Times New Roman" w:cs="Times New Roman"/>
                  <w:caps/>
                  <w:color w:val="FFFFFF" w:themeColor="background1"/>
                  <w:sz w:val="64"/>
                  <w:szCs w:val="64"/>
                </w:rPr>
                <w:t>Merise</w:t>
              </w:r>
            </w:p>
          </w:sdtContent>
        </w:sdt>
        <w:p w:rsidR="00BD6D90" w:rsidRPr="00C920F3" w:rsidRDefault="00977D78" w:rsidP="00977D78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  <w:noProof/>
            </w:rPr>
            <w:t xml:space="preserve"> </w:t>
          </w:r>
          <w:r w:rsidR="00BD6D90" w:rsidRPr="00C920F3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2C2EC4" wp14:editId="6103EF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90" w:rsidRDefault="00496CB6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D6D90" w:rsidRDefault="00BD6D90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Default="00EA722B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Exercice sur le Grand Prix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24"/>
                                      <w:szCs w:val="24"/>
                                    </w:rPr>
                                    <w:alias w:val="Auteur "/>
                                    <w:tag w:val=""/>
                                    <w:id w:val="700057343"/>
                                    <w:placeholder>
                                      <w:docPart w:val="19CC0EC0F0044DE6BD8C49763858F46B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6D90" w:rsidRPr="00BD6D90" w:rsidRDefault="00EE4A4D" w:rsidP="003B57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24"/>
                                          <w:szCs w:val="24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2C2EC4" id="Groupe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BD6D90" w:rsidRDefault="00496CB6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BD6D90" w:rsidRDefault="00BD6D90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Default="00EA722B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Exercice sur le Grand Prix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alias w:val="Auteur "/>
                              <w:tag w:val=""/>
                              <w:id w:val="700057343"/>
                              <w:placeholder>
                                <w:docPart w:val="19CC0EC0F0044DE6BD8C49763858F46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6D90" w:rsidRPr="00BD6D90" w:rsidRDefault="00EE4A4D" w:rsidP="003B57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id w:val="-740404164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/>
              <w:bCs/>
              <w:sz w:val="21"/>
              <w:szCs w:val="21"/>
            </w:rPr>
          </w:sdtEndPr>
          <w:sdtContent>
            <w:p w:rsidR="00496CB6" w:rsidRPr="00C920F3" w:rsidRDefault="00496CB6">
              <w:pPr>
                <w:pStyle w:val="En-ttedetabledesmatires"/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</w:rPr>
                <w:t>Table des matières</w:t>
              </w:r>
            </w:p>
            <w:p w:rsidR="006B6320" w:rsidRPr="00C920F3" w:rsidRDefault="00496CB6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r w:rsidRPr="00C920F3">
                <w:rPr>
                  <w:rFonts w:ascii="Times New Roman" w:hAnsi="Times New Roman" w:cs="Times New Roman"/>
                </w:rPr>
                <w:fldChar w:fldCharType="begin"/>
              </w:r>
              <w:r w:rsidRPr="00C920F3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C920F3">
                <w:rPr>
                  <w:rFonts w:ascii="Times New Roman" w:hAnsi="Times New Roman" w:cs="Times New Roman"/>
                </w:rPr>
                <w:fldChar w:fldCharType="separate"/>
              </w:r>
              <w:hyperlink w:anchor="_Toc46479931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Questions Client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_Toc46479931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FA59C9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2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Récapitulatif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_Toc46479932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1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FA59C9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3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Les contraintes sur les données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_Toc46479933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2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FA59C9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4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Dictionnaire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_Toc46479934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3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6B6320" w:rsidRPr="00C920F3" w:rsidRDefault="00FA59C9">
              <w:pPr>
                <w:pStyle w:val="TM1"/>
                <w:tabs>
                  <w:tab w:val="right" w:leader="dot" w:pos="9062"/>
                </w:tabs>
                <w:rPr>
                  <w:rFonts w:ascii="Times New Roman" w:hAnsi="Times New Roman" w:cs="Times New Roman"/>
                  <w:noProof/>
                  <w:sz w:val="22"/>
                  <w:szCs w:val="22"/>
                  <w:lang w:eastAsia="fr-FR"/>
                </w:rPr>
              </w:pPr>
              <w:hyperlink w:anchor="_Toc46479935" w:history="1">
                <w:r w:rsidR="006B6320" w:rsidRPr="00C920F3">
                  <w:rPr>
                    <w:rStyle w:val="Lienhypertexte"/>
                    <w:rFonts w:ascii="Times New Roman" w:hAnsi="Times New Roman" w:cs="Times New Roman"/>
                    <w:noProof/>
                  </w:rPr>
                  <w:t>Matrice :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ab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begin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instrText xml:space="preserve"> PAGEREF _Toc46479935 \h </w:instrTex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separate"/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t>4</w:t>
                </w:r>
                <w:r w:rsidR="006B6320" w:rsidRPr="00C920F3">
                  <w:rPr>
                    <w:rFonts w:ascii="Times New Roman" w:hAnsi="Times New Roman" w:cs="Times New Roman"/>
                    <w:noProof/>
                    <w:webHidden/>
                  </w:rPr>
                  <w:fldChar w:fldCharType="end"/>
                </w:r>
              </w:hyperlink>
            </w:p>
            <w:p w:rsidR="00496CB6" w:rsidRPr="00C920F3" w:rsidRDefault="00496CB6">
              <w:pPr>
                <w:rPr>
                  <w:rFonts w:ascii="Times New Roman" w:hAnsi="Times New Roman" w:cs="Times New Roman"/>
                </w:rPr>
              </w:pPr>
              <w:r w:rsidRPr="00C920F3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977D78" w:rsidRPr="00C920F3" w:rsidRDefault="00977D78">
          <w:pPr>
            <w:rPr>
              <w:rFonts w:ascii="Times New Roman" w:hAnsi="Times New Roman" w:cs="Times New Roman"/>
            </w:rPr>
          </w:pPr>
        </w:p>
        <w:p w:rsidR="00BD6D90" w:rsidRPr="00C920F3" w:rsidRDefault="00BD6D90">
          <w:pPr>
            <w:rPr>
              <w:rFonts w:ascii="Times New Roman" w:hAnsi="Times New Roman" w:cs="Times New Roman"/>
            </w:rPr>
          </w:pPr>
          <w:r w:rsidRPr="00C920F3">
            <w:rPr>
              <w:rFonts w:ascii="Times New Roman" w:hAnsi="Times New Roman" w:cs="Times New Roman"/>
            </w:rPr>
            <w:br w:type="page"/>
          </w:r>
        </w:p>
      </w:sdtContent>
    </w:sdt>
    <w:p w:rsidR="00566437" w:rsidRPr="00C920F3" w:rsidRDefault="00EA722B" w:rsidP="000D6A3C">
      <w:pPr>
        <w:pStyle w:val="Titre"/>
        <w:rPr>
          <w:rFonts w:ascii="Times New Roman" w:eastAsiaTheme="minorEastAsia" w:hAnsi="Times New Roman" w:cs="Times New Roman"/>
          <w:color w:val="auto"/>
          <w:sz w:val="28"/>
          <w:szCs w:val="28"/>
          <w:lang w:eastAsia="fr-FR"/>
        </w:rPr>
      </w:pPr>
      <w:bookmarkStart w:id="0" w:name="_Toc46311732"/>
      <w:bookmarkStart w:id="1" w:name="_Toc46311830"/>
      <w:r w:rsidRPr="00C920F3">
        <w:rPr>
          <w:rFonts w:ascii="Times New Roman" w:hAnsi="Times New Roman" w:cs="Times New Roman"/>
        </w:rPr>
        <w:lastRenderedPageBreak/>
        <w:t>Exercice sur le Grand Prix</w:t>
      </w:r>
      <w:bookmarkEnd w:id="0"/>
      <w:bookmarkEnd w:id="1"/>
    </w:p>
    <w:p w:rsidR="00ED1160" w:rsidRPr="00C920F3" w:rsidRDefault="00ED1160" w:rsidP="00ED1160">
      <w:pPr>
        <w:rPr>
          <w:rFonts w:ascii="Times New Roman" w:hAnsi="Times New Roman" w:cs="Times New Roman"/>
          <w:lang w:eastAsia="fr-FR"/>
        </w:rPr>
      </w:pPr>
    </w:p>
    <w:p w:rsidR="00991855" w:rsidRPr="00C920F3" w:rsidRDefault="00991855" w:rsidP="000D6A3C">
      <w:pPr>
        <w:pStyle w:val="Titre1"/>
        <w:rPr>
          <w:rFonts w:ascii="Times New Roman" w:hAnsi="Times New Roman" w:cs="Times New Roman"/>
        </w:rPr>
      </w:pPr>
      <w:bookmarkStart w:id="2" w:name="_Toc46311733"/>
      <w:bookmarkStart w:id="3" w:name="_Toc46311831"/>
      <w:bookmarkStart w:id="4" w:name="_Toc46479931"/>
      <w:r w:rsidRPr="00C920F3">
        <w:rPr>
          <w:rFonts w:ascii="Times New Roman" w:hAnsi="Times New Roman" w:cs="Times New Roman"/>
        </w:rPr>
        <w:t>Questions Client</w:t>
      </w:r>
      <w:bookmarkEnd w:id="2"/>
      <w:bookmarkEnd w:id="3"/>
      <w:bookmarkEnd w:id="4"/>
    </w:p>
    <w:p w:rsidR="00252AF9" w:rsidRPr="00C920F3" w:rsidRDefault="00252AF9" w:rsidP="00252AF9">
      <w:pPr>
        <w:rPr>
          <w:rFonts w:ascii="Times New Roman" w:hAnsi="Times New Roman" w:cs="Times New Roman"/>
        </w:rPr>
      </w:pPr>
    </w:p>
    <w:p w:rsidR="00AA0621" w:rsidRPr="00C920F3" w:rsidRDefault="0085247B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Une compétition</w:t>
      </w:r>
      <w:r w:rsidR="00B87004" w:rsidRPr="00C920F3">
        <w:rPr>
          <w:sz w:val="22"/>
          <w:szCs w:val="22"/>
        </w:rPr>
        <w:t xml:space="preserve"> est-elle une </w:t>
      </w:r>
      <w:r w:rsidR="00B228FE" w:rsidRPr="00C920F3">
        <w:rPr>
          <w:sz w:val="22"/>
          <w:szCs w:val="22"/>
        </w:rPr>
        <w:t>rencontre</w:t>
      </w:r>
      <w:r w:rsidR="00872D6C" w:rsidRPr="00C920F3">
        <w:rPr>
          <w:sz w:val="22"/>
          <w:szCs w:val="22"/>
        </w:rPr>
        <w:t xml:space="preserve"> ou juste une épreuve</w:t>
      </w:r>
      <w:r w:rsidR="00B228FE" w:rsidRPr="00C920F3">
        <w:rPr>
          <w:sz w:val="22"/>
          <w:szCs w:val="22"/>
        </w:rPr>
        <w:t xml:space="preserve"> ?</w:t>
      </w:r>
      <w:r w:rsidR="00B87004" w:rsidRPr="00C920F3">
        <w:rPr>
          <w:sz w:val="22"/>
          <w:szCs w:val="22"/>
        </w:rPr>
        <w:t xml:space="preserve"> </w:t>
      </w:r>
    </w:p>
    <w:p w:rsidR="00557DC3" w:rsidRPr="00C920F3" w:rsidRDefault="00557DC3" w:rsidP="0042609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"une compétition est un ensemble d'épreuve."</w:t>
      </w:r>
    </w:p>
    <w:p w:rsidR="00872D6C" w:rsidRPr="00C920F3" w:rsidRDefault="00AA0621" w:rsidP="0042609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Comment </w:t>
      </w:r>
      <w:r w:rsidR="000117B8" w:rsidRPr="00C920F3">
        <w:rPr>
          <w:sz w:val="22"/>
          <w:szCs w:val="22"/>
        </w:rPr>
        <w:t>identifiez-vous</w:t>
      </w:r>
      <w:r w:rsidRPr="00C920F3">
        <w:rPr>
          <w:sz w:val="22"/>
          <w:szCs w:val="22"/>
        </w:rPr>
        <w:t xml:space="preserve"> l</w:t>
      </w:r>
      <w:r w:rsidR="005C1872" w:rsidRPr="00C920F3">
        <w:rPr>
          <w:sz w:val="22"/>
          <w:szCs w:val="22"/>
        </w:rPr>
        <w:t>es</w:t>
      </w:r>
      <w:r w:rsidRPr="00C920F3">
        <w:rPr>
          <w:sz w:val="22"/>
          <w:szCs w:val="22"/>
        </w:rPr>
        <w:t xml:space="preserve"> </w:t>
      </w:r>
      <w:r w:rsidR="000117B8" w:rsidRPr="00C920F3">
        <w:rPr>
          <w:sz w:val="22"/>
          <w:szCs w:val="22"/>
        </w:rPr>
        <w:t>rencontres ?</w:t>
      </w:r>
    </w:p>
    <w:p w:rsidR="00565A9E" w:rsidRPr="00C920F3" w:rsidRDefault="00557DC3" w:rsidP="00650716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"par un identifiant."</w:t>
      </w:r>
    </w:p>
    <w:p w:rsidR="000117B8" w:rsidRPr="00C920F3" w:rsidRDefault="0079089A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 xml:space="preserve">Les </w:t>
      </w:r>
      <w:r w:rsidR="00736371" w:rsidRPr="00C920F3">
        <w:rPr>
          <w:sz w:val="22"/>
          <w:szCs w:val="22"/>
        </w:rPr>
        <w:t>adresses</w:t>
      </w:r>
      <w:r w:rsidRPr="00C920F3">
        <w:rPr>
          <w:sz w:val="22"/>
          <w:szCs w:val="22"/>
        </w:rPr>
        <w:t xml:space="preserve"> des lieux de rencontre, </w:t>
      </w:r>
      <w:r w:rsidR="00F92EBC" w:rsidRPr="00C920F3">
        <w:rPr>
          <w:sz w:val="22"/>
          <w:szCs w:val="22"/>
        </w:rPr>
        <w:t>voulez-les-vous</w:t>
      </w:r>
      <w:r w:rsidRPr="00C920F3">
        <w:rPr>
          <w:sz w:val="22"/>
          <w:szCs w:val="22"/>
        </w:rPr>
        <w:t xml:space="preserve"> </w:t>
      </w:r>
      <w:r w:rsidR="00736371" w:rsidRPr="00C920F3">
        <w:rPr>
          <w:sz w:val="22"/>
          <w:szCs w:val="22"/>
        </w:rPr>
        <w:t xml:space="preserve">enregistres entièrement </w:t>
      </w:r>
      <w:r w:rsidR="009A00AD" w:rsidRPr="00C920F3">
        <w:rPr>
          <w:sz w:val="22"/>
          <w:szCs w:val="22"/>
        </w:rPr>
        <w:t>où</w:t>
      </w:r>
      <w:r w:rsidR="00736371" w:rsidRPr="00C920F3">
        <w:rPr>
          <w:sz w:val="22"/>
          <w:szCs w:val="22"/>
        </w:rPr>
        <w:t xml:space="preserve"> </w:t>
      </w:r>
      <w:r w:rsidR="008521C0" w:rsidRPr="00C920F3">
        <w:rPr>
          <w:sz w:val="22"/>
          <w:szCs w:val="22"/>
        </w:rPr>
        <w:t>décomposer ?</w:t>
      </w:r>
    </w:p>
    <w:p w:rsidR="00512BB4" w:rsidRPr="00C920F3" w:rsidRDefault="00512BB4" w:rsidP="00977D78">
      <w:pPr>
        <w:pStyle w:val="Default"/>
        <w:rPr>
          <w:color w:val="C00000"/>
          <w:sz w:val="22"/>
          <w:szCs w:val="22"/>
        </w:rPr>
      </w:pPr>
      <w:r w:rsidRPr="00C920F3">
        <w:rPr>
          <w:color w:val="C00000"/>
          <w:sz w:val="22"/>
          <w:szCs w:val="22"/>
        </w:rPr>
        <w:t>Réponse du client : "adresse simple."</w:t>
      </w:r>
    </w:p>
    <w:p w:rsidR="00FE5FE1" w:rsidRPr="00C920F3" w:rsidRDefault="00426098" w:rsidP="00977D78">
      <w:pPr>
        <w:pStyle w:val="Default"/>
        <w:rPr>
          <w:sz w:val="22"/>
          <w:szCs w:val="22"/>
        </w:rPr>
      </w:pPr>
      <w:r w:rsidRPr="00C920F3">
        <w:rPr>
          <w:sz w:val="22"/>
          <w:szCs w:val="22"/>
        </w:rPr>
        <w:t>Un athlète peut-il être membre de plusieurs fédérations ?</w:t>
      </w:r>
    </w:p>
    <w:p w:rsidR="006732EE" w:rsidRDefault="00512BB4" w:rsidP="00D85E26">
      <w:pPr>
        <w:pStyle w:val="Default"/>
        <w:rPr>
          <w:color w:val="auto"/>
          <w:sz w:val="22"/>
          <w:szCs w:val="22"/>
        </w:rPr>
      </w:pPr>
      <w:r w:rsidRPr="00C920F3">
        <w:rPr>
          <w:color w:val="C00000"/>
          <w:sz w:val="22"/>
          <w:szCs w:val="22"/>
        </w:rPr>
        <w:t xml:space="preserve">Réponse du client : "un athlète fait partie </w:t>
      </w:r>
      <w:r w:rsidR="009505CF" w:rsidRPr="00C920F3">
        <w:rPr>
          <w:color w:val="C00000"/>
          <w:sz w:val="22"/>
          <w:szCs w:val="22"/>
        </w:rPr>
        <w:t>d'une seule fédération</w:t>
      </w:r>
      <w:r w:rsidRPr="00C920F3">
        <w:rPr>
          <w:color w:val="C00000"/>
          <w:sz w:val="22"/>
          <w:szCs w:val="22"/>
        </w:rPr>
        <w:t>."</w:t>
      </w:r>
    </w:p>
    <w:p w:rsidR="00A84264" w:rsidRDefault="00A84264" w:rsidP="00977D78">
      <w:pPr>
        <w:pStyle w:val="Default"/>
        <w:rPr>
          <w:color w:val="auto"/>
          <w:sz w:val="22"/>
          <w:szCs w:val="22"/>
        </w:rPr>
      </w:pPr>
    </w:p>
    <w:p w:rsidR="00A84264" w:rsidRDefault="00A84264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Les épreuves peuvent t'elles êtres sur diffèrent </w:t>
      </w:r>
      <w:r w:rsidR="00980085">
        <w:rPr>
          <w:color w:val="auto"/>
          <w:sz w:val="22"/>
          <w:szCs w:val="22"/>
        </w:rPr>
        <w:t>lieux ?</w:t>
      </w:r>
    </w:p>
    <w:p w:rsidR="009F163D" w:rsidRDefault="009F163D" w:rsidP="00977D78">
      <w:pPr>
        <w:pStyle w:val="Default"/>
        <w:rPr>
          <w:color w:val="auto"/>
          <w:sz w:val="22"/>
          <w:szCs w:val="22"/>
        </w:rPr>
      </w:pPr>
    </w:p>
    <w:p w:rsidR="009F163D" w:rsidRDefault="009F163D" w:rsidP="00977D7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Quels sont les conditions de sélection d'un stade ?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Nombre de lits disponibles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Niveau de prestation (étoiles)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Distance des hébergements</w:t>
      </w:r>
    </w:p>
    <w:p w:rsidR="009F163D" w:rsidRDefault="009F163D" w:rsidP="009F163D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Temps de transport</w:t>
      </w:r>
    </w:p>
    <w:p w:rsidR="00594218" w:rsidRDefault="00594218" w:rsidP="00D45319">
      <w:pPr>
        <w:pStyle w:val="Default"/>
        <w:rPr>
          <w:color w:val="auto"/>
          <w:sz w:val="22"/>
          <w:szCs w:val="22"/>
        </w:rPr>
      </w:pPr>
    </w:p>
    <w:p w:rsidR="004768C9" w:rsidRDefault="0095099B" w:rsidP="004768C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Quelles sont les informations à enregistrer pour une fédération ?</w:t>
      </w:r>
    </w:p>
    <w:p w:rsidR="0095099B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Son nom</w:t>
      </w:r>
    </w:p>
    <w:p w:rsidR="0095099B" w:rsidRPr="006732EE" w:rsidRDefault="0095099B" w:rsidP="0095099B">
      <w:pPr>
        <w:pStyle w:val="Default"/>
        <w:numPr>
          <w:ilvl w:val="0"/>
          <w:numId w:val="4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Date de création</w:t>
      </w:r>
    </w:p>
    <w:p w:rsidR="00832B1C" w:rsidRPr="00C920F3" w:rsidRDefault="00990A6E" w:rsidP="000D6A3C">
      <w:pPr>
        <w:pStyle w:val="Titre1"/>
        <w:rPr>
          <w:rFonts w:ascii="Times New Roman" w:hAnsi="Times New Roman" w:cs="Times New Roman"/>
        </w:rPr>
      </w:pPr>
      <w:bookmarkStart w:id="5" w:name="_Toc46479932"/>
      <w:r w:rsidRPr="00C920F3">
        <w:rPr>
          <w:rFonts w:ascii="Times New Roman" w:hAnsi="Times New Roman" w:cs="Times New Roman"/>
        </w:rPr>
        <w:t>Récapitulatif</w:t>
      </w:r>
      <w:bookmarkEnd w:id="5"/>
    </w:p>
    <w:p w:rsidR="009B6570" w:rsidRPr="00C920F3" w:rsidRDefault="009B6570" w:rsidP="0098618C">
      <w:pPr>
        <w:spacing w:after="0"/>
        <w:rPr>
          <w:rFonts w:ascii="Times New Roman" w:hAnsi="Times New Roman" w:cs="Times New Roman"/>
        </w:rPr>
      </w:pPr>
    </w:p>
    <w:p w:rsidR="008C6310" w:rsidRDefault="001A4A01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On a besoin de connaitre l'athlète </w:t>
      </w:r>
      <w:r w:rsidRPr="00B441E6">
        <w:rPr>
          <w:rFonts w:ascii="Times New Roman" w:hAnsi="Times New Roman" w:cs="Times New Roman"/>
          <w:highlight w:val="yellow"/>
        </w:rPr>
        <w:t>masculin et féminin</w:t>
      </w:r>
      <w:r w:rsidRPr="00C920F3">
        <w:rPr>
          <w:rFonts w:ascii="Times New Roman" w:hAnsi="Times New Roman" w:cs="Times New Roman"/>
        </w:rPr>
        <w:t xml:space="preserve"> de l'année</w:t>
      </w:r>
      <w:r w:rsidR="00232B3B">
        <w:rPr>
          <w:rFonts w:ascii="Times New Roman" w:hAnsi="Times New Roman" w:cs="Times New Roman"/>
        </w:rPr>
        <w:t xml:space="preserve">. </w:t>
      </w:r>
    </w:p>
    <w:p w:rsidR="008C6310" w:rsidRDefault="008C6310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Pour pouvoir concourir à une compétition un athlète doit être affiliais à une </w:t>
      </w:r>
      <w:r w:rsidRPr="008C6310">
        <w:rPr>
          <w:rFonts w:ascii="Times New Roman" w:hAnsi="Times New Roman" w:cs="Times New Roman"/>
          <w:highlight w:val="red"/>
        </w:rPr>
        <w:t>fédération</w:t>
      </w:r>
      <w:r w:rsidRPr="00C920F3">
        <w:rPr>
          <w:rFonts w:ascii="Times New Roman" w:hAnsi="Times New Roman" w:cs="Times New Roman"/>
        </w:rPr>
        <w:t xml:space="preserve"> qui porte un </w:t>
      </w:r>
      <w:r w:rsidRPr="008C6310">
        <w:rPr>
          <w:rFonts w:ascii="Times New Roman" w:hAnsi="Times New Roman" w:cs="Times New Roman"/>
          <w:highlight w:val="red"/>
        </w:rPr>
        <w:t>nom</w:t>
      </w:r>
      <w:r w:rsidRPr="00C920F3">
        <w:rPr>
          <w:rFonts w:ascii="Times New Roman" w:hAnsi="Times New Roman" w:cs="Times New Roman"/>
        </w:rPr>
        <w:t xml:space="preserve">. </w:t>
      </w:r>
    </w:p>
    <w:p w:rsidR="00B441E6" w:rsidRDefault="006C6D53" w:rsidP="006C6D53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t xml:space="preserve">Un classement permettra de définir le meilleur l'athlète M/F par un nombre de point. Un </w:t>
      </w:r>
      <w:r w:rsidRPr="00B441E6">
        <w:rPr>
          <w:rFonts w:ascii="Times New Roman" w:hAnsi="Times New Roman" w:cs="Times New Roman"/>
          <w:highlight w:val="yellow"/>
        </w:rPr>
        <w:t>athlète</w:t>
      </w:r>
      <w:r w:rsidRPr="00C920F3">
        <w:rPr>
          <w:rFonts w:ascii="Times New Roman" w:hAnsi="Times New Roman" w:cs="Times New Roman"/>
        </w:rPr>
        <w:t xml:space="preserve"> a une ou plusieurs </w:t>
      </w:r>
      <w:r w:rsidRPr="008C6310">
        <w:rPr>
          <w:rFonts w:ascii="Times New Roman" w:hAnsi="Times New Roman" w:cs="Times New Roman"/>
          <w:highlight w:val="magenta"/>
        </w:rPr>
        <w:t>spécialités</w:t>
      </w:r>
      <w:r w:rsidRPr="00C920F3">
        <w:rPr>
          <w:rFonts w:ascii="Times New Roman" w:hAnsi="Times New Roman" w:cs="Times New Roman"/>
        </w:rPr>
        <w:t xml:space="preserve"> et doivent y participer. </w:t>
      </w:r>
      <w:r w:rsidR="00BF270D">
        <w:rPr>
          <w:rFonts w:ascii="Times New Roman" w:hAnsi="Times New Roman" w:cs="Times New Roman"/>
        </w:rPr>
        <w:t xml:space="preserve">Un athlète est associé à une liste de </w:t>
      </w:r>
      <w:r w:rsidR="00BF270D" w:rsidRPr="003C696C">
        <w:rPr>
          <w:rFonts w:ascii="Times New Roman" w:hAnsi="Times New Roman" w:cs="Times New Roman"/>
          <w:highlight w:val="green"/>
        </w:rPr>
        <w:t>rencontre</w:t>
      </w:r>
      <w:r w:rsidR="00BF270D">
        <w:rPr>
          <w:rFonts w:ascii="Times New Roman" w:hAnsi="Times New Roman" w:cs="Times New Roman"/>
        </w:rPr>
        <w:t xml:space="preserve"> avec une à plusieurs </w:t>
      </w:r>
      <w:r w:rsidR="0078630B" w:rsidRPr="008C6310">
        <w:rPr>
          <w:rFonts w:ascii="Times New Roman" w:hAnsi="Times New Roman" w:cs="Times New Roman"/>
          <w:highlight w:val="blue"/>
        </w:rPr>
        <w:t>épreuves</w:t>
      </w:r>
      <w:r w:rsidR="0078630B">
        <w:rPr>
          <w:rFonts w:ascii="Times New Roman" w:hAnsi="Times New Roman" w:cs="Times New Roman"/>
        </w:rPr>
        <w:t xml:space="preserve"> </w:t>
      </w:r>
      <w:r w:rsidR="00EC1537">
        <w:rPr>
          <w:rFonts w:ascii="Times New Roman" w:hAnsi="Times New Roman" w:cs="Times New Roman"/>
        </w:rPr>
        <w:t xml:space="preserve">peuvent </w:t>
      </w:r>
      <w:r w:rsidR="00223449">
        <w:rPr>
          <w:rFonts w:ascii="Times New Roman" w:hAnsi="Times New Roman" w:cs="Times New Roman"/>
        </w:rPr>
        <w:t>comport</w:t>
      </w:r>
      <w:r w:rsidR="00EC1537">
        <w:rPr>
          <w:rFonts w:ascii="Times New Roman" w:hAnsi="Times New Roman" w:cs="Times New Roman"/>
        </w:rPr>
        <w:t>er</w:t>
      </w:r>
      <w:r w:rsidR="00223449">
        <w:rPr>
          <w:rFonts w:ascii="Times New Roman" w:hAnsi="Times New Roman" w:cs="Times New Roman"/>
        </w:rPr>
        <w:t xml:space="preserve"> </w:t>
      </w:r>
      <w:r w:rsidR="00DA1293">
        <w:rPr>
          <w:rFonts w:ascii="Times New Roman" w:hAnsi="Times New Roman" w:cs="Times New Roman"/>
        </w:rPr>
        <w:t>un nombre de</w:t>
      </w:r>
      <w:r w:rsidR="00223449">
        <w:rPr>
          <w:rFonts w:ascii="Times New Roman" w:hAnsi="Times New Roman" w:cs="Times New Roman"/>
        </w:rPr>
        <w:t xml:space="preserve"> série </w:t>
      </w:r>
      <w:r w:rsidR="0078630B">
        <w:rPr>
          <w:rFonts w:ascii="Times New Roman" w:hAnsi="Times New Roman" w:cs="Times New Roman"/>
        </w:rPr>
        <w:t>(</w:t>
      </w:r>
      <w:r w:rsidR="00BF270D">
        <w:rPr>
          <w:rFonts w:ascii="Times New Roman" w:hAnsi="Times New Roman" w:cs="Times New Roman"/>
        </w:rPr>
        <w:t xml:space="preserve">qui est l'ensemble de la compétition) et peu participer à </w:t>
      </w:r>
      <w:r w:rsidR="0078630B">
        <w:rPr>
          <w:rFonts w:ascii="Times New Roman" w:hAnsi="Times New Roman" w:cs="Times New Roman"/>
        </w:rPr>
        <w:t>des épreuves qui ne sont pas de sa ou ses spécialités.</w:t>
      </w:r>
    </w:p>
    <w:p w:rsidR="006C6D53" w:rsidRDefault="00B441E6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L'athlète</w:t>
      </w:r>
      <w:r w:rsidR="0078630B">
        <w:rPr>
          <w:rFonts w:ascii="Times New Roman" w:hAnsi="Times New Roman" w:cs="Times New Roman"/>
        </w:rPr>
        <w:t xml:space="preserve"> peut légitiment </w:t>
      </w:r>
      <w:r w:rsidR="0078630B" w:rsidRPr="00B441E6">
        <w:rPr>
          <w:rFonts w:ascii="Times New Roman" w:hAnsi="Times New Roman" w:cs="Times New Roman"/>
        </w:rPr>
        <w:t>déclarer</w:t>
      </w:r>
      <w:r w:rsidR="0078630B">
        <w:rPr>
          <w:rFonts w:ascii="Times New Roman" w:hAnsi="Times New Roman" w:cs="Times New Roman"/>
        </w:rPr>
        <w:t xml:space="preserve"> forfait sur une ou </w:t>
      </w:r>
      <w:r>
        <w:rPr>
          <w:rFonts w:ascii="Times New Roman" w:hAnsi="Times New Roman" w:cs="Times New Roman"/>
        </w:rPr>
        <w:t xml:space="preserve">plusieurs </w:t>
      </w:r>
      <w:r w:rsidRPr="008C6310">
        <w:rPr>
          <w:rFonts w:ascii="Times New Roman" w:hAnsi="Times New Roman" w:cs="Times New Roman"/>
        </w:rPr>
        <w:t>épreuves</w:t>
      </w:r>
      <w:r>
        <w:rPr>
          <w:rFonts w:ascii="Times New Roman" w:hAnsi="Times New Roman" w:cs="Times New Roman"/>
        </w:rPr>
        <w:t>, être éliminé de la compétition et ceci doit être connue (</w:t>
      </w:r>
      <w:r w:rsidRPr="00DA1293">
        <w:rPr>
          <w:rFonts w:ascii="Times New Roman" w:hAnsi="Times New Roman" w:cs="Times New Roman"/>
          <w:highlight w:val="blue"/>
        </w:rPr>
        <w:t>statuts</w:t>
      </w:r>
      <w:r>
        <w:rPr>
          <w:rFonts w:ascii="Times New Roman" w:hAnsi="Times New Roman" w:cs="Times New Roman"/>
        </w:rPr>
        <w:t xml:space="preserve"> de l'épreuve sur l'athlète : </w:t>
      </w:r>
      <w:r w:rsidR="003C696C">
        <w:rPr>
          <w:rFonts w:ascii="Times New Roman" w:hAnsi="Times New Roman" w:cs="Times New Roman"/>
        </w:rPr>
        <w:t>forfait</w:t>
      </w:r>
      <w:r>
        <w:rPr>
          <w:rFonts w:ascii="Times New Roman" w:hAnsi="Times New Roman" w:cs="Times New Roman"/>
        </w:rPr>
        <w:t xml:space="preserve">, suivant, </w:t>
      </w:r>
      <w:r w:rsidR="003C696C">
        <w:rPr>
          <w:rFonts w:ascii="Times New Roman" w:hAnsi="Times New Roman" w:cs="Times New Roman"/>
        </w:rPr>
        <w:t>éliminer</w:t>
      </w:r>
      <w:r>
        <w:rPr>
          <w:rFonts w:ascii="Times New Roman" w:hAnsi="Times New Roman" w:cs="Times New Roman"/>
        </w:rPr>
        <w:t>).</w:t>
      </w:r>
    </w:p>
    <w:p w:rsidR="0078630B" w:rsidRDefault="0078630B" w:rsidP="0098618C">
      <w:pPr>
        <w:spacing w:after="0"/>
        <w:rPr>
          <w:rFonts w:ascii="Times New Roman" w:hAnsi="Times New Roman" w:cs="Times New Roman"/>
        </w:rPr>
      </w:pPr>
    </w:p>
    <w:p w:rsidR="00232B3B" w:rsidRDefault="00232B3B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A4A01" w:rsidRPr="00C920F3">
        <w:rPr>
          <w:rFonts w:ascii="Times New Roman" w:hAnsi="Times New Roman" w:cs="Times New Roman"/>
        </w:rPr>
        <w:t xml:space="preserve">ur </w:t>
      </w:r>
      <w:r>
        <w:rPr>
          <w:rFonts w:ascii="Times New Roman" w:hAnsi="Times New Roman" w:cs="Times New Roman"/>
        </w:rPr>
        <w:t>la</w:t>
      </w:r>
      <w:r w:rsidR="001A4A01" w:rsidRPr="00C920F3">
        <w:rPr>
          <w:rFonts w:ascii="Times New Roman" w:hAnsi="Times New Roman" w:cs="Times New Roman"/>
        </w:rPr>
        <w:t xml:space="preserve"> liste de rencontre</w:t>
      </w:r>
      <w:r w:rsidR="003C696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il y a des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lieu</w:t>
      </w:r>
      <w:r w:rsidRPr="003C696C">
        <w:rPr>
          <w:rFonts w:ascii="Times New Roman" w:hAnsi="Times New Roman" w:cs="Times New Roman"/>
          <w:highlight w:val="green"/>
        </w:rPr>
        <w:t>x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d'hébergement</w:t>
      </w:r>
      <w:r w:rsidRPr="003C696C">
        <w:rPr>
          <w:rFonts w:ascii="Times New Roman" w:hAnsi="Times New Roman" w:cs="Times New Roman"/>
          <w:highlight w:val="green"/>
        </w:rPr>
        <w:t>s</w:t>
      </w:r>
      <w:r w:rsidR="00AC5D44" w:rsidRPr="00C920F3">
        <w:rPr>
          <w:rFonts w:ascii="Times New Roman" w:hAnsi="Times New Roman" w:cs="Times New Roman"/>
        </w:rPr>
        <w:t xml:space="preserve"> pour les athlètes</w:t>
      </w:r>
      <w:r w:rsidR="00377904">
        <w:rPr>
          <w:rFonts w:ascii="Times New Roman" w:hAnsi="Times New Roman" w:cs="Times New Roman"/>
        </w:rPr>
        <w:t>,</w:t>
      </w:r>
      <w:r w:rsidR="00AC5D44" w:rsidRPr="00C920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les</w:t>
      </w:r>
      <w:r w:rsidR="00AC5D44" w:rsidRPr="00C920F3">
        <w:rPr>
          <w:rFonts w:ascii="Times New Roman" w:hAnsi="Times New Roman" w:cs="Times New Roman"/>
        </w:rPr>
        <w:t xml:space="preserve"> </w:t>
      </w:r>
      <w:r w:rsidR="00AC5D44" w:rsidRPr="003C696C">
        <w:rPr>
          <w:rFonts w:ascii="Times New Roman" w:hAnsi="Times New Roman" w:cs="Times New Roman"/>
          <w:highlight w:val="green"/>
        </w:rPr>
        <w:t>stade</w:t>
      </w:r>
      <w:r w:rsidRPr="003C696C">
        <w:rPr>
          <w:rFonts w:ascii="Times New Roman" w:hAnsi="Times New Roman" w:cs="Times New Roman"/>
          <w:highlight w:val="green"/>
        </w:rPr>
        <w:t>s</w:t>
      </w:r>
      <w:r w:rsidR="00C920F3" w:rsidRPr="00C920F3">
        <w:rPr>
          <w:rFonts w:ascii="Times New Roman" w:hAnsi="Times New Roman" w:cs="Times New Roman"/>
        </w:rPr>
        <w:t xml:space="preserve"> (adresse simple pour l'ensemble des informations)</w:t>
      </w:r>
      <w:r w:rsidR="00377904">
        <w:rPr>
          <w:rFonts w:ascii="Times New Roman" w:hAnsi="Times New Roman" w:cs="Times New Roman"/>
        </w:rPr>
        <w:t xml:space="preserve"> avec la </w:t>
      </w:r>
      <w:r w:rsidR="00377904" w:rsidRPr="008C6310">
        <w:rPr>
          <w:rFonts w:ascii="Times New Roman" w:hAnsi="Times New Roman" w:cs="Times New Roman"/>
          <w:highlight w:val="green"/>
        </w:rPr>
        <w:t>date</w:t>
      </w:r>
      <w:r w:rsidR="00377904">
        <w:rPr>
          <w:rFonts w:ascii="Times New Roman" w:hAnsi="Times New Roman" w:cs="Times New Roman"/>
        </w:rPr>
        <w:t xml:space="preserve"> de la rencontre</w:t>
      </w:r>
      <w:r w:rsidR="00ED5838" w:rsidRPr="00C920F3">
        <w:rPr>
          <w:rFonts w:ascii="Times New Roman" w:hAnsi="Times New Roman" w:cs="Times New Roman"/>
        </w:rPr>
        <w:t>.</w:t>
      </w:r>
    </w:p>
    <w:p w:rsidR="00D1245A" w:rsidRDefault="00D1245A" w:rsidP="0098618C">
      <w:pPr>
        <w:spacing w:after="0"/>
        <w:rPr>
          <w:rFonts w:ascii="Times New Roman" w:hAnsi="Times New Roman" w:cs="Times New Roman"/>
        </w:rPr>
      </w:pPr>
    </w:p>
    <w:p w:rsidR="00D1245A" w:rsidRDefault="00D1245A" w:rsidP="0098618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</w:t>
      </w:r>
      <w:r w:rsidRPr="006732EE">
        <w:rPr>
          <w:rFonts w:ascii="Times New Roman" w:hAnsi="Times New Roman" w:cs="Times New Roman"/>
          <w:highlight w:val="lightGray"/>
        </w:rPr>
        <w:t>planning</w:t>
      </w:r>
      <w:r>
        <w:rPr>
          <w:rFonts w:ascii="Times New Roman" w:hAnsi="Times New Roman" w:cs="Times New Roman"/>
        </w:rPr>
        <w:t xml:space="preserve"> organise les </w:t>
      </w:r>
      <w:r w:rsidR="006732EE" w:rsidRPr="006732EE">
        <w:rPr>
          <w:rFonts w:ascii="Times New Roman" w:hAnsi="Times New Roman" w:cs="Times New Roman"/>
          <w:highlight w:val="lightGray"/>
        </w:rPr>
        <w:t>épreuves</w:t>
      </w:r>
      <w:r>
        <w:rPr>
          <w:rFonts w:ascii="Times New Roman" w:hAnsi="Times New Roman" w:cs="Times New Roman"/>
        </w:rPr>
        <w:t>.</w:t>
      </w:r>
    </w:p>
    <w:p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204C1" w:rsidRPr="00D204C1" w:rsidRDefault="00D204C1" w:rsidP="00D204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D204C1">
        <w:rPr>
          <w:rFonts w:ascii="Calibri" w:hAnsi="Calibri" w:cs="Calibri"/>
          <w:color w:val="000000"/>
          <w:sz w:val="20"/>
          <w:szCs w:val="20"/>
        </w:rPr>
        <w:t xml:space="preserve">Lorsqu'un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record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a été battu, il est homologué c'est à dire qu'il y a enregistrement du nouveau record avec la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date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et le </w:t>
      </w:r>
      <w:r w:rsidRPr="00D204C1">
        <w:rPr>
          <w:rFonts w:ascii="Calibri" w:hAnsi="Calibri" w:cs="Calibri"/>
          <w:color w:val="000000"/>
          <w:sz w:val="20"/>
          <w:szCs w:val="20"/>
          <w:highlight w:val="darkCyan"/>
        </w:rPr>
        <w:t>lieu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 du record</w:t>
      </w:r>
      <w:r>
        <w:rPr>
          <w:rFonts w:ascii="Calibri" w:hAnsi="Calibri" w:cs="Calibri"/>
          <w:color w:val="000000"/>
          <w:sz w:val="20"/>
          <w:szCs w:val="20"/>
        </w:rPr>
        <w:t>(stade)</w:t>
      </w:r>
      <w:r w:rsidRPr="00D204C1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:rsidR="001E175D" w:rsidRDefault="001E175D">
      <w:pPr>
        <w:rPr>
          <w:rFonts w:ascii="Times New Roman" w:hAnsi="Times New Roman" w:cs="Times New Roman"/>
        </w:rPr>
      </w:pPr>
    </w:p>
    <w:p w:rsidR="00EC1537" w:rsidRPr="0098618C" w:rsidRDefault="0022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Discipline = </w:t>
      </w:r>
      <w:r w:rsidR="00EC1537">
        <w:rPr>
          <w:rFonts w:ascii="Times New Roman" w:hAnsi="Times New Roman" w:cs="Times New Roman"/>
        </w:rPr>
        <w:t>spécialités</w:t>
      </w:r>
      <w:r w:rsidR="006C668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ne </w:t>
      </w:r>
      <w:r w:rsidR="006C6682">
        <w:rPr>
          <w:rFonts w:ascii="Times New Roman" w:hAnsi="Times New Roman" w:cs="Times New Roman"/>
        </w:rPr>
        <w:t>épreuve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est assoc</w:t>
      </w:r>
      <w:r w:rsidR="00F70EA4">
        <w:rPr>
          <w:rFonts w:ascii="Times New Roman" w:hAnsi="Times New Roman" w:cs="Times New Roman"/>
        </w:rPr>
        <w:t>ié</w:t>
      </w:r>
      <w:r w:rsidR="00AA0A6D">
        <w:rPr>
          <w:rFonts w:ascii="Times New Roman" w:hAnsi="Times New Roman" w:cs="Times New Roman"/>
        </w:rPr>
        <w:t>e</w:t>
      </w:r>
      <w:r w:rsidR="006C6682">
        <w:rPr>
          <w:rFonts w:ascii="Times New Roman" w:hAnsi="Times New Roman" w:cs="Times New Roman"/>
        </w:rPr>
        <w:t xml:space="preserve"> avec</w:t>
      </w:r>
      <w:r>
        <w:rPr>
          <w:rFonts w:ascii="Times New Roman" w:hAnsi="Times New Roman" w:cs="Times New Roman"/>
        </w:rPr>
        <w:t xml:space="preserve"> </w:t>
      </w:r>
      <w:r w:rsidR="006C6682">
        <w:rPr>
          <w:rFonts w:ascii="Times New Roman" w:hAnsi="Times New Roman" w:cs="Times New Roman"/>
        </w:rPr>
        <w:t>le nom de la discipline</w:t>
      </w:r>
      <w:r>
        <w:rPr>
          <w:rFonts w:ascii="Times New Roman" w:hAnsi="Times New Roman" w:cs="Times New Roman"/>
        </w:rPr>
        <w:t xml:space="preserve"> </w:t>
      </w:r>
      <w:r w:rsidR="00A26230">
        <w:rPr>
          <w:rFonts w:ascii="Times New Roman" w:hAnsi="Times New Roman" w:cs="Times New Roman"/>
        </w:rPr>
        <w:t>et à une limite de participant</w:t>
      </w:r>
      <w:r w:rsidR="007C3B3A">
        <w:rPr>
          <w:rFonts w:ascii="Times New Roman" w:hAnsi="Times New Roman" w:cs="Times New Roman"/>
        </w:rPr>
        <w:t xml:space="preserve"> </w:t>
      </w:r>
      <w:bookmarkStart w:id="6" w:name="_Toc46479933"/>
    </w:p>
    <w:p w:rsidR="00977D78" w:rsidRPr="00C920F3" w:rsidRDefault="00977D78" w:rsidP="000D6A3C">
      <w:pPr>
        <w:pStyle w:val="Titre1"/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lastRenderedPageBreak/>
        <w:t>Les contraintes sur les données</w:t>
      </w:r>
      <w:bookmarkEnd w:id="6"/>
    </w:p>
    <w:p w:rsidR="00C920F3" w:rsidRDefault="00C920F3" w:rsidP="00C920F3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46311832"/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yellow"/>
        </w:rPr>
        <w:t>athlète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est enregistré dans une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green"/>
        </w:rPr>
        <w:t>fédérations sportives</w:t>
      </w: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fédération sportive enregistre 0 ou plusieurs athlètes</w:t>
      </w: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pratique 1 ou plusieurs </w:t>
      </w:r>
      <w:r w:rsidRPr="00680960">
        <w:rPr>
          <w:rFonts w:ascii="Times New Roman" w:hAnsi="Times New Roman" w:cs="Times New Roman"/>
          <w:color w:val="000000" w:themeColor="text1"/>
          <w:sz w:val="22"/>
          <w:szCs w:val="22"/>
          <w:highlight w:val="cyan"/>
        </w:rPr>
        <w:t>disciplines</w:t>
      </w: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Une discipline est pratiquée par 0 ou plusieurs athlètes</w:t>
      </w: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680960" w:rsidRDefault="00680960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s'inscrit à un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magenta"/>
        </w:rPr>
        <w:t>grand-prix</w:t>
      </w:r>
    </w:p>
    <w:p w:rsidR="00BF01DD" w:rsidRDefault="00BF01DD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Un grand prix inscri</w:t>
      </w:r>
      <w:r w:rsidR="0023141B">
        <w:rPr>
          <w:rFonts w:ascii="Times New Roman" w:hAnsi="Times New Roman" w:cs="Times New Roman"/>
          <w:color w:val="000000" w:themeColor="text1"/>
          <w:sz w:val="22"/>
          <w:szCs w:val="22"/>
        </w:rPr>
        <w:t>t 0 ou plusieurs athlètes</w:t>
      </w:r>
    </w:p>
    <w:p w:rsidR="0023141B" w:rsidRDefault="0023141B" w:rsidP="00071DD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Un athlète participe à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blue"/>
        </w:rPr>
        <w:t>rencontres</w:t>
      </w:r>
    </w:p>
    <w:p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rencontre fait participer 0 ou plusieurs </w:t>
      </w:r>
      <w:r w:rsidR="008832FF">
        <w:rPr>
          <w:rFonts w:ascii="Times New Roman" w:hAnsi="Times New Roman" w:cs="Times New Roman"/>
          <w:sz w:val="22"/>
          <w:szCs w:val="22"/>
        </w:rPr>
        <w:t>athlètes</w:t>
      </w:r>
    </w:p>
    <w:p w:rsidR="0023141B" w:rsidRDefault="0023141B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</w:p>
    <w:p w:rsidR="0023141B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concourt dans 1 ou plusieurs </w:t>
      </w:r>
      <w:r w:rsidRPr="0023141B">
        <w:rPr>
          <w:rFonts w:ascii="Times New Roman" w:hAnsi="Times New Roman" w:cs="Times New Roman"/>
          <w:color w:val="FFFFFF" w:themeColor="background1"/>
          <w:sz w:val="22"/>
          <w:szCs w:val="22"/>
          <w:highlight w:val="darkGreen"/>
        </w:rPr>
        <w:t>épreuves</w:t>
      </w:r>
    </w:p>
    <w:p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fait concourir 0 ou plusieurs athlètes</w:t>
      </w:r>
    </w:p>
    <w:p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8832FF" w:rsidRDefault="008832FF" w:rsidP="00071DD7">
      <w:pPr>
        <w:spacing w:after="0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athlète peut battre 0 ou plusieurs </w:t>
      </w:r>
      <w:r w:rsidRPr="008832FF">
        <w:rPr>
          <w:rFonts w:ascii="Times New Roman" w:hAnsi="Times New Roman" w:cs="Times New Roman"/>
          <w:color w:val="FFFFFF" w:themeColor="background1"/>
          <w:sz w:val="22"/>
          <w:szCs w:val="22"/>
          <w:highlight w:val="darkCyan"/>
        </w:rPr>
        <w:t>records</w:t>
      </w:r>
    </w:p>
    <w:p w:rsidR="008832FF" w:rsidRDefault="008832FF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record est battu par 0 ou plusieurs athlètes</w:t>
      </w:r>
    </w:p>
    <w:p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05903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 record concerne 1 </w:t>
      </w:r>
      <w:r w:rsidR="000D6151">
        <w:rPr>
          <w:rFonts w:ascii="Times New Roman" w:hAnsi="Times New Roman" w:cs="Times New Roman"/>
          <w:sz w:val="22"/>
          <w:szCs w:val="22"/>
        </w:rPr>
        <w:t>seule discipline</w:t>
      </w:r>
    </w:p>
    <w:p w:rsidR="000F59BA" w:rsidRDefault="00E05903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peut </w:t>
      </w:r>
      <w:r w:rsidR="000D6151">
        <w:rPr>
          <w:rFonts w:ascii="Times New Roman" w:hAnsi="Times New Roman" w:cs="Times New Roman"/>
          <w:sz w:val="22"/>
          <w:szCs w:val="22"/>
        </w:rPr>
        <w:t>être</w:t>
      </w:r>
      <w:r>
        <w:rPr>
          <w:rFonts w:ascii="Times New Roman" w:hAnsi="Times New Roman" w:cs="Times New Roman"/>
          <w:sz w:val="22"/>
          <w:szCs w:val="22"/>
        </w:rPr>
        <w:t xml:space="preserve"> concernée par 0 ou plusieurs records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 grand prix est constitué de 1 ou plusieurs rencontres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ou plusieurs rencontres constituent un grand prix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rencontre est décomposée en 1 ou plusieurs épreuves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ou plusieurs épreuves composent une rencontre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Une épreuve concerne une discipline</w:t>
      </w:r>
    </w:p>
    <w:p w:rsidR="000F59BA" w:rsidRDefault="000F59B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</w:t>
      </w:r>
      <w:r w:rsidR="00D306BC">
        <w:rPr>
          <w:rFonts w:ascii="Times New Roman" w:hAnsi="Times New Roman" w:cs="Times New Roman"/>
          <w:sz w:val="22"/>
          <w:szCs w:val="22"/>
        </w:rPr>
        <w:t>concerne 0 ou plusieurs épreuves</w:t>
      </w:r>
    </w:p>
    <w:p w:rsidR="00C0152A" w:rsidRDefault="00C0152A" w:rsidP="00071DD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C0152A" w:rsidRDefault="00C0152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Une discipline est pratiquée dans </w:t>
      </w:r>
      <w:r w:rsidR="00C015DF">
        <w:rPr>
          <w:rFonts w:ascii="Times New Roman" w:hAnsi="Times New Roman" w:cs="Times New Roman"/>
          <w:sz w:val="22"/>
          <w:szCs w:val="22"/>
        </w:rPr>
        <w:t xml:space="preserve">1 ou plusieurs </w:t>
      </w:r>
      <w:r w:rsidR="00CA5536">
        <w:rPr>
          <w:rFonts w:ascii="Times New Roman" w:hAnsi="Times New Roman" w:cs="Times New Roman"/>
          <w:sz w:val="22"/>
          <w:szCs w:val="22"/>
        </w:rPr>
        <w:t>stade</w:t>
      </w:r>
      <w:r w:rsidR="00C015DF">
        <w:rPr>
          <w:rFonts w:ascii="Times New Roman" w:hAnsi="Times New Roman" w:cs="Times New Roman"/>
          <w:sz w:val="22"/>
          <w:szCs w:val="22"/>
        </w:rPr>
        <w:t>s</w:t>
      </w:r>
    </w:p>
    <w:p w:rsidR="00C0152A" w:rsidRDefault="00C0152A" w:rsidP="00071DD7">
      <w:p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Dans un stade est pratiqué 0 ou plusieurs disciplines.</w:t>
      </w:r>
    </w:p>
    <w:p w:rsidR="00736371" w:rsidRDefault="00736371" w:rsidP="00C920F3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</w:pPr>
      <w:r w:rsidRPr="00C920F3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br w:type="page"/>
      </w:r>
    </w:p>
    <w:p w:rsidR="00C0152A" w:rsidRPr="00E05903" w:rsidRDefault="00C0152A" w:rsidP="00C920F3">
      <w:pPr>
        <w:rPr>
          <w:rFonts w:ascii="Times New Roman" w:hAnsi="Times New Roman" w:cs="Times New Roman"/>
          <w:sz w:val="22"/>
          <w:szCs w:val="22"/>
        </w:rPr>
      </w:pPr>
    </w:p>
    <w:p w:rsidR="00566437" w:rsidRPr="00C920F3" w:rsidRDefault="009E2417" w:rsidP="000D6A3C">
      <w:pPr>
        <w:pStyle w:val="Titre1"/>
        <w:rPr>
          <w:rFonts w:ascii="Times New Roman" w:hAnsi="Times New Roman" w:cs="Times New Roman"/>
        </w:rPr>
      </w:pPr>
      <w:bookmarkStart w:id="8" w:name="_Toc46479934"/>
      <w:r w:rsidRPr="00C920F3">
        <w:rPr>
          <w:rFonts w:ascii="Times New Roman" w:hAnsi="Times New Roman" w:cs="Times New Roman"/>
        </w:rPr>
        <w:t>Dictionnaire</w:t>
      </w:r>
      <w:bookmarkEnd w:id="7"/>
      <w:bookmarkEnd w:id="8"/>
    </w:p>
    <w:p w:rsidR="00790503" w:rsidRPr="00C920F3" w:rsidRDefault="00790503" w:rsidP="00790503">
      <w:pPr>
        <w:rPr>
          <w:rFonts w:ascii="Times New Roman" w:hAnsi="Times New Roman" w:cs="Times New Roman"/>
        </w:rPr>
      </w:pPr>
    </w:p>
    <w:bookmarkStart w:id="9" w:name="_GoBack"/>
    <w:bookmarkStart w:id="10" w:name="_MON_1656923216"/>
    <w:bookmarkEnd w:id="10"/>
    <w:p w:rsidR="008110BD" w:rsidRPr="00542FBE" w:rsidRDefault="00276D3E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12571" w:dyaOrig="11639" w14:anchorId="1603FB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629.35pt;height:588.65pt" o:ole="">
            <v:imagedata r:id="rId8" o:title=""/>
          </v:shape>
          <o:OLEObject Type="Embed" ProgID="Excel.Sheet.12" ShapeID="_x0000_i1117" DrawAspect="Content" ObjectID="_1657441031" r:id="rId9"/>
        </w:object>
      </w:r>
      <w:bookmarkStart w:id="11" w:name="_Toc46311833"/>
      <w:bookmarkEnd w:id="9"/>
      <w:r w:rsidR="008110BD" w:rsidRPr="00C920F3">
        <w:rPr>
          <w:rFonts w:ascii="Times New Roman" w:hAnsi="Times New Roman" w:cs="Times New Roman"/>
          <w:b/>
          <w:bCs/>
          <w:color w:val="000000" w:themeColor="text1"/>
          <w:u w:val="single"/>
        </w:rPr>
        <w:br w:type="page"/>
      </w:r>
    </w:p>
    <w:p w:rsidR="009C625A" w:rsidRPr="00C920F3" w:rsidRDefault="009C625A" w:rsidP="00163F97">
      <w:pPr>
        <w:pStyle w:val="Titre1"/>
        <w:rPr>
          <w:rFonts w:ascii="Times New Roman" w:hAnsi="Times New Roman" w:cs="Times New Roman"/>
        </w:rPr>
      </w:pPr>
      <w:bookmarkStart w:id="12" w:name="_Toc46479935"/>
      <w:r w:rsidRPr="00C920F3">
        <w:rPr>
          <w:rFonts w:ascii="Times New Roman" w:hAnsi="Times New Roman" w:cs="Times New Roman"/>
        </w:rPr>
        <w:lastRenderedPageBreak/>
        <w:t>Matrice</w:t>
      </w:r>
      <w:bookmarkEnd w:id="11"/>
      <w:bookmarkEnd w:id="12"/>
    </w:p>
    <w:p w:rsidR="008521C0" w:rsidRPr="00C920F3" w:rsidRDefault="008521C0" w:rsidP="008521C0">
      <w:pPr>
        <w:rPr>
          <w:rFonts w:ascii="Times New Roman" w:hAnsi="Times New Roman" w:cs="Times New Roman"/>
        </w:rPr>
      </w:pPr>
    </w:p>
    <w:bookmarkStart w:id="13" w:name="_MON_1656923244"/>
    <w:bookmarkEnd w:id="13"/>
    <w:p w:rsidR="00566437" w:rsidRPr="00C920F3" w:rsidRDefault="00566437">
      <w:pPr>
        <w:rPr>
          <w:rFonts w:ascii="Times New Roman" w:hAnsi="Times New Roman" w:cs="Times New Roman"/>
        </w:rPr>
      </w:pPr>
      <w:r w:rsidRPr="00C920F3">
        <w:rPr>
          <w:rFonts w:ascii="Times New Roman" w:hAnsi="Times New Roman" w:cs="Times New Roman"/>
        </w:rPr>
        <w:object w:dxaOrig="9138" w:dyaOrig="2925" w14:anchorId="11A32D87">
          <v:shape id="_x0000_i1026" type="#_x0000_t75" style="width:457.35pt;height:146.65pt" o:ole="">
            <v:imagedata r:id="rId10" o:title=""/>
          </v:shape>
          <o:OLEObject Type="Embed" ProgID="Excel.Sheet.12" ShapeID="_x0000_i1026" DrawAspect="Content" ObjectID="_1657441032" r:id="rId11"/>
        </w:object>
      </w:r>
    </w:p>
    <w:p w:rsidR="008A4913" w:rsidRPr="00C920F3" w:rsidRDefault="00FA59C9">
      <w:pPr>
        <w:rPr>
          <w:rFonts w:ascii="Times New Roman" w:hAnsi="Times New Roman" w:cs="Times New Roman"/>
        </w:rPr>
      </w:pPr>
    </w:p>
    <w:sectPr w:rsidR="008A4913" w:rsidRPr="00C920F3" w:rsidSect="00BD6D9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9C9" w:rsidRDefault="00FA59C9" w:rsidP="00BD6D90">
      <w:pPr>
        <w:spacing w:after="0" w:line="240" w:lineRule="auto"/>
      </w:pPr>
      <w:r>
        <w:separator/>
      </w:r>
    </w:p>
  </w:endnote>
  <w:endnote w:type="continuationSeparator" w:id="0">
    <w:p w:rsidR="00FA59C9" w:rsidRDefault="00FA59C9" w:rsidP="00BD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BD6D90">
      <w:tc>
        <w:tcPr>
          <w:tcW w:w="2500" w:type="pct"/>
          <w:shd w:val="clear" w:color="auto" w:fill="4472C4" w:themeFill="accent1"/>
          <w:vAlign w:val="center"/>
        </w:tcPr>
        <w:p w:rsidR="00BD6D90" w:rsidRDefault="00FA59C9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re"/>
              <w:tag w:val=""/>
              <w:id w:val="-578829839"/>
              <w:placeholder>
                <w:docPart w:val="19CC0EC0F0044DE6BD8C49763858F46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A722B">
                <w:rPr>
                  <w:caps/>
                  <w:color w:val="FFFFFF" w:themeColor="background1"/>
                  <w:sz w:val="18"/>
                  <w:szCs w:val="18"/>
                </w:rPr>
                <w:t>Merise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D6D90" w:rsidRDefault="00BD6D90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Jonathan JEANNIARD</w:t>
              </w:r>
            </w:p>
          </w:sdtContent>
        </w:sdt>
      </w:tc>
    </w:tr>
  </w:tbl>
  <w:p w:rsidR="00BD6D90" w:rsidRDefault="00BD6D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9C9" w:rsidRDefault="00FA59C9" w:rsidP="00BD6D90">
      <w:pPr>
        <w:spacing w:after="0" w:line="240" w:lineRule="auto"/>
      </w:pPr>
      <w:r>
        <w:separator/>
      </w:r>
    </w:p>
  </w:footnote>
  <w:footnote w:type="continuationSeparator" w:id="0">
    <w:p w:rsidR="00FA59C9" w:rsidRDefault="00FA59C9" w:rsidP="00BD6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BD6D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D325B43" wp14:editId="2FE3C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6D90" w:rsidRDefault="00BD6D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25B43" id="Groupe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">
              <v:group id="Groupe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BD6D90" w:rsidRDefault="00BD6D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AED7CEA"/>
    <w:multiLevelType w:val="hybridMultilevel"/>
    <w:tmpl w:val="385EDD16"/>
    <w:lvl w:ilvl="0" w:tplc="C21EAA5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7E"/>
    <w:rsid w:val="000117B8"/>
    <w:rsid w:val="000161DD"/>
    <w:rsid w:val="0003516D"/>
    <w:rsid w:val="000425E9"/>
    <w:rsid w:val="00071DD7"/>
    <w:rsid w:val="00082FCE"/>
    <w:rsid w:val="000A2850"/>
    <w:rsid w:val="000D6151"/>
    <w:rsid w:val="000D6A3C"/>
    <w:rsid w:val="000E27DD"/>
    <w:rsid w:val="000F57EF"/>
    <w:rsid w:val="000F59BA"/>
    <w:rsid w:val="000F61D7"/>
    <w:rsid w:val="0015200D"/>
    <w:rsid w:val="0015471E"/>
    <w:rsid w:val="00163F97"/>
    <w:rsid w:val="00164153"/>
    <w:rsid w:val="001A4A01"/>
    <w:rsid w:val="001B73E4"/>
    <w:rsid w:val="001D2048"/>
    <w:rsid w:val="001D2EEF"/>
    <w:rsid w:val="001D6E74"/>
    <w:rsid w:val="001E175D"/>
    <w:rsid w:val="00202E31"/>
    <w:rsid w:val="00214117"/>
    <w:rsid w:val="00223449"/>
    <w:rsid w:val="0023141B"/>
    <w:rsid w:val="00232B3B"/>
    <w:rsid w:val="00247373"/>
    <w:rsid w:val="00252AF9"/>
    <w:rsid w:val="0025737E"/>
    <w:rsid w:val="0026590F"/>
    <w:rsid w:val="00273182"/>
    <w:rsid w:val="00276D3E"/>
    <w:rsid w:val="002C1F23"/>
    <w:rsid w:val="002F6FEB"/>
    <w:rsid w:val="00313B02"/>
    <w:rsid w:val="00320EFB"/>
    <w:rsid w:val="003505B1"/>
    <w:rsid w:val="00354868"/>
    <w:rsid w:val="003600D6"/>
    <w:rsid w:val="00377904"/>
    <w:rsid w:val="00397763"/>
    <w:rsid w:val="003B5798"/>
    <w:rsid w:val="003C696C"/>
    <w:rsid w:val="003D6F2A"/>
    <w:rsid w:val="003E50C8"/>
    <w:rsid w:val="00426098"/>
    <w:rsid w:val="00474B25"/>
    <w:rsid w:val="004768C9"/>
    <w:rsid w:val="00496CB6"/>
    <w:rsid w:val="005041E9"/>
    <w:rsid w:val="00512BB4"/>
    <w:rsid w:val="00513E1F"/>
    <w:rsid w:val="00516569"/>
    <w:rsid w:val="00533755"/>
    <w:rsid w:val="00542FBE"/>
    <w:rsid w:val="00557DC3"/>
    <w:rsid w:val="00560644"/>
    <w:rsid w:val="00565A9E"/>
    <w:rsid w:val="00566437"/>
    <w:rsid w:val="00594218"/>
    <w:rsid w:val="005B3962"/>
    <w:rsid w:val="005B5499"/>
    <w:rsid w:val="005C1872"/>
    <w:rsid w:val="005C63BB"/>
    <w:rsid w:val="005D0E95"/>
    <w:rsid w:val="005D490B"/>
    <w:rsid w:val="006024C7"/>
    <w:rsid w:val="00640F74"/>
    <w:rsid w:val="00650716"/>
    <w:rsid w:val="00652AFF"/>
    <w:rsid w:val="00652D7D"/>
    <w:rsid w:val="00661581"/>
    <w:rsid w:val="006732EE"/>
    <w:rsid w:val="00680960"/>
    <w:rsid w:val="0068671F"/>
    <w:rsid w:val="00695A5C"/>
    <w:rsid w:val="006B6119"/>
    <w:rsid w:val="006B6320"/>
    <w:rsid w:val="006C6682"/>
    <w:rsid w:val="006C6D53"/>
    <w:rsid w:val="0071385A"/>
    <w:rsid w:val="00736371"/>
    <w:rsid w:val="00762281"/>
    <w:rsid w:val="007804C0"/>
    <w:rsid w:val="0078630B"/>
    <w:rsid w:val="00790503"/>
    <w:rsid w:val="0079089A"/>
    <w:rsid w:val="00793D1B"/>
    <w:rsid w:val="007A0AE7"/>
    <w:rsid w:val="007A28F6"/>
    <w:rsid w:val="007C21DF"/>
    <w:rsid w:val="007C3609"/>
    <w:rsid w:val="007C3B3A"/>
    <w:rsid w:val="007C5163"/>
    <w:rsid w:val="008110BD"/>
    <w:rsid w:val="00832B1C"/>
    <w:rsid w:val="008521C0"/>
    <w:rsid w:val="0085247B"/>
    <w:rsid w:val="008530F0"/>
    <w:rsid w:val="00855627"/>
    <w:rsid w:val="00871719"/>
    <w:rsid w:val="00872D6C"/>
    <w:rsid w:val="008832FF"/>
    <w:rsid w:val="008852C0"/>
    <w:rsid w:val="0088720E"/>
    <w:rsid w:val="008C0966"/>
    <w:rsid w:val="008C6310"/>
    <w:rsid w:val="008F2CCD"/>
    <w:rsid w:val="008F5F53"/>
    <w:rsid w:val="009505CF"/>
    <w:rsid w:val="0095099B"/>
    <w:rsid w:val="009521E6"/>
    <w:rsid w:val="0097203F"/>
    <w:rsid w:val="00977D78"/>
    <w:rsid w:val="00980085"/>
    <w:rsid w:val="0098618C"/>
    <w:rsid w:val="00990A6E"/>
    <w:rsid w:val="00991855"/>
    <w:rsid w:val="009956A7"/>
    <w:rsid w:val="009A00AD"/>
    <w:rsid w:val="009B6570"/>
    <w:rsid w:val="009C625A"/>
    <w:rsid w:val="009E2417"/>
    <w:rsid w:val="009F163D"/>
    <w:rsid w:val="00A26230"/>
    <w:rsid w:val="00A84264"/>
    <w:rsid w:val="00A97E21"/>
    <w:rsid w:val="00AA0621"/>
    <w:rsid w:val="00AA0A6D"/>
    <w:rsid w:val="00AC5D44"/>
    <w:rsid w:val="00AE505C"/>
    <w:rsid w:val="00AF37DC"/>
    <w:rsid w:val="00B228FE"/>
    <w:rsid w:val="00B32F2C"/>
    <w:rsid w:val="00B36519"/>
    <w:rsid w:val="00B37A9C"/>
    <w:rsid w:val="00B441E6"/>
    <w:rsid w:val="00B87004"/>
    <w:rsid w:val="00BB4714"/>
    <w:rsid w:val="00BC2CA9"/>
    <w:rsid w:val="00BD6D90"/>
    <w:rsid w:val="00BF01DD"/>
    <w:rsid w:val="00BF270D"/>
    <w:rsid w:val="00C0152A"/>
    <w:rsid w:val="00C015DF"/>
    <w:rsid w:val="00C412DD"/>
    <w:rsid w:val="00C56B8E"/>
    <w:rsid w:val="00C61B35"/>
    <w:rsid w:val="00C86919"/>
    <w:rsid w:val="00C920F3"/>
    <w:rsid w:val="00C96C68"/>
    <w:rsid w:val="00C96ECB"/>
    <w:rsid w:val="00CA5536"/>
    <w:rsid w:val="00CC2E10"/>
    <w:rsid w:val="00D02DFC"/>
    <w:rsid w:val="00D1245A"/>
    <w:rsid w:val="00D204C1"/>
    <w:rsid w:val="00D221F2"/>
    <w:rsid w:val="00D306BC"/>
    <w:rsid w:val="00D45319"/>
    <w:rsid w:val="00D5489A"/>
    <w:rsid w:val="00D66F66"/>
    <w:rsid w:val="00D85E26"/>
    <w:rsid w:val="00DA1293"/>
    <w:rsid w:val="00DD0A2A"/>
    <w:rsid w:val="00DF1297"/>
    <w:rsid w:val="00E04B02"/>
    <w:rsid w:val="00E05903"/>
    <w:rsid w:val="00E242E0"/>
    <w:rsid w:val="00E333C0"/>
    <w:rsid w:val="00E57C40"/>
    <w:rsid w:val="00E70628"/>
    <w:rsid w:val="00E97B03"/>
    <w:rsid w:val="00EA722B"/>
    <w:rsid w:val="00EC0A5C"/>
    <w:rsid w:val="00EC1537"/>
    <w:rsid w:val="00ED1160"/>
    <w:rsid w:val="00ED21EF"/>
    <w:rsid w:val="00ED2BD0"/>
    <w:rsid w:val="00ED5838"/>
    <w:rsid w:val="00ED6B28"/>
    <w:rsid w:val="00EE4A4D"/>
    <w:rsid w:val="00F22F28"/>
    <w:rsid w:val="00F35CC5"/>
    <w:rsid w:val="00F5700D"/>
    <w:rsid w:val="00F70EA4"/>
    <w:rsid w:val="00F92EBC"/>
    <w:rsid w:val="00FA59C9"/>
    <w:rsid w:val="00FA6CC9"/>
    <w:rsid w:val="00FC5871"/>
    <w:rsid w:val="00FE5FE1"/>
    <w:rsid w:val="00FE7E88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B2DC"/>
  <w15:chartTrackingRefBased/>
  <w15:docId w15:val="{752DFDCA-695F-4BBB-BC93-B9C26C53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E1F"/>
  </w:style>
  <w:style w:type="paragraph" w:styleId="Titre1">
    <w:name w:val="heading 1"/>
    <w:basedOn w:val="Normal"/>
    <w:next w:val="Normal"/>
    <w:link w:val="Titre1Car"/>
    <w:uiPriority w:val="9"/>
    <w:qFormat/>
    <w:rsid w:val="00513E1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3E1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13E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13E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13E1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13E1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13E1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13E1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13E1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13E1F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3E1F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513E1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548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13E1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513E1F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513E1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13E1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13E1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13E1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13E1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13E1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13E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13E1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13E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13E1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13E1F"/>
    <w:rPr>
      <w:b/>
      <w:bCs/>
    </w:rPr>
  </w:style>
  <w:style w:type="character" w:styleId="Accentuation">
    <w:name w:val="Emphasis"/>
    <w:basedOn w:val="Policepardfaut"/>
    <w:uiPriority w:val="20"/>
    <w:qFormat/>
    <w:rsid w:val="00513E1F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13E1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13E1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13E1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13E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513E1F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513E1F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513E1F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13E1F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13E1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CC0EC0F0044DE6BD8C49763858F4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C5B6BE-152F-4D19-8C5A-5FD747B147AB}"/>
      </w:docPartPr>
      <w:docPartBody>
        <w:p w:rsidR="0041158F" w:rsidRDefault="00015D11">
          <w:pPr>
            <w:pStyle w:val="19CC0EC0F0044DE6BD8C49763858F46B"/>
          </w:pPr>
          <w:r w:rsidRPr="00E128A0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1"/>
    <w:rsid w:val="00015D11"/>
    <w:rsid w:val="0024440C"/>
    <w:rsid w:val="0041158F"/>
    <w:rsid w:val="005D4AD3"/>
    <w:rsid w:val="00BF123E"/>
    <w:rsid w:val="00EE1A83"/>
    <w:rsid w:val="00F0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9CC0EC0F0044DE6BD8C49763858F46B">
    <w:name w:val="19CC0EC0F0044DE6BD8C49763858F4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62A48-E840-4067-B6D8-A723AD1B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4728</TotalTime>
  <Pages>1</Pages>
  <Words>585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Merise</vt:lpstr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</dc:title>
  <dc:subject>Exercice sur le Grand Prix</dc:subject>
  <dc:creator>Jonathan JEANNIARD</dc:creator>
  <cp:keywords/>
  <dc:description/>
  <cp:lastModifiedBy>Jonathan JEANNIARD</cp:lastModifiedBy>
  <cp:revision>133</cp:revision>
  <dcterms:created xsi:type="dcterms:W3CDTF">2020-07-22T13:48:00Z</dcterms:created>
  <dcterms:modified xsi:type="dcterms:W3CDTF">2020-07-28T09:30:00Z</dcterms:modified>
  <cp:category>Dictionnaire</cp:category>
</cp:coreProperties>
</file>