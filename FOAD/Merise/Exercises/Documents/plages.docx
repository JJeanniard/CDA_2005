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48"/>
          <w:szCs w:val="48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  <w:sz w:val="21"/>
          <w:szCs w:val="21"/>
        </w:rPr>
      </w:sdtEndPr>
      <w:sdtContent>
        <w:sdt>
          <w:sdtPr>
            <w:rPr>
              <w:color w:val="FFFFFF" w:themeColor="background1"/>
              <w:sz w:val="48"/>
              <w:szCs w:val="48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5E06EC" w:rsidRDefault="00EB0BD9" w:rsidP="00977D78">
              <w:pPr>
                <w:pStyle w:val="Sansinterligne"/>
                <w:rPr>
                  <w:rFonts w:asciiTheme="majorHAnsi" w:eastAsiaTheme="majorEastAsia" w:hAnsiTheme="majorHAnsi" w:cstheme="majorBidi"/>
                  <w:caps/>
                  <w:color w:val="FFFFFF" w:themeColor="background1"/>
                  <w:sz w:val="48"/>
                  <w:szCs w:val="48"/>
                </w:rPr>
              </w:pPr>
              <w:r>
                <w:rPr>
                  <w:color w:val="FFFFFF" w:themeColor="background1"/>
                  <w:sz w:val="48"/>
                  <w:szCs w:val="48"/>
                </w:rPr>
                <w:t>Exercice sur la</w:t>
              </w:r>
              <w:r w:rsidR="00246148">
                <w:rPr>
                  <w:color w:val="FFFFFF" w:themeColor="background1"/>
                  <w:sz w:val="48"/>
                  <w:szCs w:val="48"/>
                </w:rPr>
                <w:t xml:space="preserve"> plage</w:t>
              </w:r>
            </w:p>
          </w:sdtContent>
        </w:sdt>
        <w:p w:rsidR="00BD6D90" w:rsidRDefault="00977D78" w:rsidP="00977D78">
          <w:r>
            <w:rPr>
              <w:noProof/>
            </w:rPr>
            <w:t xml:space="preserve"> </w:t>
          </w:r>
          <w:r w:rsidR="00BD6D9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72260B95DF8F46708B9ABAADC163F2A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72260B95DF8F46708B9ABAADC163F2A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Default="00977D78"/>
        <w:p w:rsidR="00977D78" w:rsidRDefault="00977D78"/>
        <w:p w:rsidR="00977D78" w:rsidRDefault="00977D7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Default="00496CB6">
              <w:pPr>
                <w:pStyle w:val="En-ttedetabledesmatires"/>
              </w:pPr>
              <w:r>
                <w:t>Table des matières</w:t>
              </w:r>
            </w:p>
            <w:p w:rsidR="00781ADA" w:rsidRDefault="00496CB6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r w:rsidRPr="009D017C">
                <w:rPr>
                  <w:color w:val="FFFFFF" w:themeColor="background1"/>
                </w:rPr>
                <w:fldChar w:fldCharType="begin"/>
              </w:r>
              <w:r w:rsidRPr="009D017C">
                <w:rPr>
                  <w:color w:val="FFFFFF" w:themeColor="background1"/>
                </w:rPr>
                <w:instrText xml:space="preserve"> TOC \o "1-3" \h \z \u </w:instrText>
              </w:r>
              <w:r w:rsidRPr="009D017C">
                <w:rPr>
                  <w:color w:val="FFFFFF" w:themeColor="background1"/>
                </w:rPr>
                <w:fldChar w:fldCharType="separate"/>
              </w:r>
              <w:hyperlink w:anchor="_Toc46757111" w:history="1">
                <w:r w:rsidR="00781ADA" w:rsidRPr="00144115">
                  <w:rPr>
                    <w:rStyle w:val="Lienhypertexte"/>
                    <w:b/>
                    <w:bCs/>
                    <w:noProof/>
                  </w:rPr>
                  <w:t>Questions Client</w:t>
                </w:r>
                <w:r w:rsidR="00781ADA">
                  <w:rPr>
                    <w:noProof/>
                    <w:webHidden/>
                  </w:rPr>
                  <w:tab/>
                </w:r>
                <w:r w:rsidR="00781ADA">
                  <w:rPr>
                    <w:noProof/>
                    <w:webHidden/>
                  </w:rPr>
                  <w:fldChar w:fldCharType="begin"/>
                </w:r>
                <w:r w:rsidR="00781ADA">
                  <w:rPr>
                    <w:noProof/>
                    <w:webHidden/>
                  </w:rPr>
                  <w:instrText xml:space="preserve"> PAGEREF _Toc46757111 \h </w:instrText>
                </w:r>
                <w:r w:rsidR="00781ADA">
                  <w:rPr>
                    <w:noProof/>
                    <w:webHidden/>
                  </w:rPr>
                </w:r>
                <w:r w:rsidR="00781ADA">
                  <w:rPr>
                    <w:noProof/>
                    <w:webHidden/>
                  </w:rPr>
                  <w:fldChar w:fldCharType="separate"/>
                </w:r>
                <w:r w:rsidR="00781ADA">
                  <w:rPr>
                    <w:noProof/>
                    <w:webHidden/>
                  </w:rPr>
                  <w:t>1</w:t>
                </w:r>
                <w:r w:rsidR="00781ADA">
                  <w:rPr>
                    <w:noProof/>
                    <w:webHidden/>
                  </w:rPr>
                  <w:fldChar w:fldCharType="end"/>
                </w:r>
              </w:hyperlink>
            </w:p>
            <w:p w:rsidR="00781ADA" w:rsidRDefault="00814680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57112" w:history="1">
                <w:r w:rsidR="00781ADA" w:rsidRPr="00144115">
                  <w:rPr>
                    <w:rStyle w:val="Lienhypertexte"/>
                    <w:b/>
                    <w:bCs/>
                    <w:noProof/>
                  </w:rPr>
                  <w:t>Les contraintes sur les données</w:t>
                </w:r>
                <w:r w:rsidR="00781ADA">
                  <w:rPr>
                    <w:noProof/>
                    <w:webHidden/>
                  </w:rPr>
                  <w:tab/>
                </w:r>
                <w:r w:rsidR="00781ADA">
                  <w:rPr>
                    <w:noProof/>
                    <w:webHidden/>
                  </w:rPr>
                  <w:fldChar w:fldCharType="begin"/>
                </w:r>
                <w:r w:rsidR="00781ADA">
                  <w:rPr>
                    <w:noProof/>
                    <w:webHidden/>
                  </w:rPr>
                  <w:instrText xml:space="preserve"> PAGEREF _Toc46757112 \h </w:instrText>
                </w:r>
                <w:r w:rsidR="00781ADA">
                  <w:rPr>
                    <w:noProof/>
                    <w:webHidden/>
                  </w:rPr>
                </w:r>
                <w:r w:rsidR="00781ADA">
                  <w:rPr>
                    <w:noProof/>
                    <w:webHidden/>
                  </w:rPr>
                  <w:fldChar w:fldCharType="separate"/>
                </w:r>
                <w:r w:rsidR="00781ADA">
                  <w:rPr>
                    <w:noProof/>
                    <w:webHidden/>
                  </w:rPr>
                  <w:t>1</w:t>
                </w:r>
                <w:r w:rsidR="00781ADA">
                  <w:rPr>
                    <w:noProof/>
                    <w:webHidden/>
                  </w:rPr>
                  <w:fldChar w:fldCharType="end"/>
                </w:r>
              </w:hyperlink>
            </w:p>
            <w:p w:rsidR="00781ADA" w:rsidRDefault="00814680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57113" w:history="1">
                <w:r w:rsidR="00781ADA" w:rsidRPr="00144115">
                  <w:rPr>
                    <w:rStyle w:val="Lienhypertexte"/>
                    <w:b/>
                    <w:bCs/>
                    <w:noProof/>
                  </w:rPr>
                  <w:t>Dictionnaire</w:t>
                </w:r>
                <w:r w:rsidR="00781ADA">
                  <w:rPr>
                    <w:noProof/>
                    <w:webHidden/>
                  </w:rPr>
                  <w:tab/>
                </w:r>
                <w:r w:rsidR="00781ADA">
                  <w:rPr>
                    <w:noProof/>
                    <w:webHidden/>
                  </w:rPr>
                  <w:fldChar w:fldCharType="begin"/>
                </w:r>
                <w:r w:rsidR="00781ADA">
                  <w:rPr>
                    <w:noProof/>
                    <w:webHidden/>
                  </w:rPr>
                  <w:instrText xml:space="preserve"> PAGEREF _Toc46757113 \h </w:instrText>
                </w:r>
                <w:r w:rsidR="00781ADA">
                  <w:rPr>
                    <w:noProof/>
                    <w:webHidden/>
                  </w:rPr>
                </w:r>
                <w:r w:rsidR="00781ADA">
                  <w:rPr>
                    <w:noProof/>
                    <w:webHidden/>
                  </w:rPr>
                  <w:fldChar w:fldCharType="separate"/>
                </w:r>
                <w:r w:rsidR="00781ADA">
                  <w:rPr>
                    <w:noProof/>
                    <w:webHidden/>
                  </w:rPr>
                  <w:t>2</w:t>
                </w:r>
                <w:r w:rsidR="00781ADA">
                  <w:rPr>
                    <w:noProof/>
                    <w:webHidden/>
                  </w:rPr>
                  <w:fldChar w:fldCharType="end"/>
                </w:r>
              </w:hyperlink>
            </w:p>
            <w:p w:rsidR="00781ADA" w:rsidRDefault="00814680">
              <w:pPr>
                <w:pStyle w:val="TM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6757114" w:history="1">
                <w:r w:rsidR="00781ADA" w:rsidRPr="00144115">
                  <w:rPr>
                    <w:rStyle w:val="Lienhypertexte"/>
                    <w:b/>
                    <w:bCs/>
                    <w:noProof/>
                  </w:rPr>
                  <w:t>Matrice (Dépendance fonctionnelles simples, associer aux attribues)</w:t>
                </w:r>
                <w:r w:rsidR="00781ADA">
                  <w:rPr>
                    <w:noProof/>
                    <w:webHidden/>
                  </w:rPr>
                  <w:tab/>
                </w:r>
                <w:r w:rsidR="00781ADA">
                  <w:rPr>
                    <w:noProof/>
                    <w:webHidden/>
                  </w:rPr>
                  <w:fldChar w:fldCharType="begin"/>
                </w:r>
                <w:r w:rsidR="00781ADA">
                  <w:rPr>
                    <w:noProof/>
                    <w:webHidden/>
                  </w:rPr>
                  <w:instrText xml:space="preserve"> PAGEREF _Toc46757114 \h </w:instrText>
                </w:r>
                <w:r w:rsidR="00781ADA">
                  <w:rPr>
                    <w:noProof/>
                    <w:webHidden/>
                  </w:rPr>
                </w:r>
                <w:r w:rsidR="00781ADA">
                  <w:rPr>
                    <w:noProof/>
                    <w:webHidden/>
                  </w:rPr>
                  <w:fldChar w:fldCharType="separate"/>
                </w:r>
                <w:r w:rsidR="00781ADA">
                  <w:rPr>
                    <w:noProof/>
                    <w:webHidden/>
                  </w:rPr>
                  <w:t>2</w:t>
                </w:r>
                <w:r w:rsidR="00781ADA">
                  <w:rPr>
                    <w:noProof/>
                    <w:webHidden/>
                  </w:rPr>
                  <w:fldChar w:fldCharType="end"/>
                </w:r>
              </w:hyperlink>
            </w:p>
            <w:p w:rsidR="00496CB6" w:rsidRDefault="00496CB6">
              <w:r w:rsidRPr="009D017C">
                <w:rPr>
                  <w:b/>
                  <w:bCs/>
                  <w:color w:val="FFFFFF" w:themeColor="background1"/>
                </w:rPr>
                <w:fldChar w:fldCharType="end"/>
              </w:r>
            </w:p>
          </w:sdtContent>
        </w:sdt>
        <w:p w:rsidR="00977D78" w:rsidRDefault="00977D78"/>
        <w:p w:rsidR="00977D78" w:rsidRDefault="00977D78"/>
        <w:p w:rsidR="00BD6D90" w:rsidRDefault="00BD6D90">
          <w:r>
            <w:br w:type="page"/>
          </w:r>
        </w:p>
      </w:sdtContent>
    </w:sdt>
    <w:p w:rsidR="00991855" w:rsidRPr="002C41F3" w:rsidRDefault="00991855" w:rsidP="00C835A3">
      <w:pPr>
        <w:pStyle w:val="Titre1"/>
        <w:rPr>
          <w:b/>
          <w:bCs/>
        </w:rPr>
      </w:pPr>
      <w:bookmarkStart w:id="0" w:name="_Toc46311733"/>
      <w:bookmarkStart w:id="1" w:name="_Toc46311831"/>
      <w:bookmarkStart w:id="2" w:name="_Toc46757111"/>
      <w:r w:rsidRPr="002C41F3">
        <w:rPr>
          <w:b/>
          <w:bCs/>
        </w:rPr>
        <w:lastRenderedPageBreak/>
        <w:t>Questions Client</w:t>
      </w:r>
      <w:bookmarkEnd w:id="0"/>
      <w:bookmarkEnd w:id="1"/>
      <w:bookmarkEnd w:id="2"/>
    </w:p>
    <w:p w:rsidR="009D017C" w:rsidRPr="009D017C" w:rsidRDefault="009D017C" w:rsidP="009D017C"/>
    <w:p w:rsidR="009D017C" w:rsidRPr="009D017C" w:rsidRDefault="00274DDE" w:rsidP="005E0809">
      <w:pPr>
        <w:spacing w:after="0"/>
      </w:pPr>
      <w:r>
        <w:t>E</w:t>
      </w:r>
      <w:r w:rsidRPr="009D017C">
        <w:t>st</w:t>
      </w:r>
      <w:r>
        <w:t xml:space="preserve">-ce </w:t>
      </w:r>
      <w:r w:rsidR="00F0571A" w:rsidRPr="009D017C">
        <w:t>qu'une</w:t>
      </w:r>
      <w:r w:rsidR="009D017C" w:rsidRPr="009D017C">
        <w:t xml:space="preserve"> ville peu avoir </w:t>
      </w:r>
      <w:r w:rsidR="00CE0212" w:rsidRPr="009D017C">
        <w:t>plusieurs plages</w:t>
      </w:r>
      <w:r w:rsidR="00875261" w:rsidRPr="009D017C">
        <w:t xml:space="preserve"> ?</w:t>
      </w:r>
    </w:p>
    <w:p w:rsidR="009D017C" w:rsidRPr="009D017C" w:rsidRDefault="00283889" w:rsidP="005E0809">
      <w:pPr>
        <w:spacing w:after="0"/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"oui". </w:t>
      </w:r>
    </w:p>
    <w:p w:rsidR="000A1BA2" w:rsidRDefault="000A1BA2" w:rsidP="005E0809">
      <w:pPr>
        <w:spacing w:after="0"/>
      </w:pPr>
    </w:p>
    <w:p w:rsidR="009D017C" w:rsidRPr="009D017C" w:rsidRDefault="009D017C" w:rsidP="005E0809">
      <w:pPr>
        <w:spacing w:after="0"/>
      </w:pPr>
      <w:r w:rsidRPr="009D017C">
        <w:t xml:space="preserve">Combien de touristes en moyen avez-vous dans les </w:t>
      </w:r>
      <w:r w:rsidR="00AE3EF2" w:rsidRPr="009D017C">
        <w:t>villes ?</w:t>
      </w:r>
      <w:r w:rsidRPr="009D017C">
        <w:t xml:space="preserve"> </w:t>
      </w:r>
    </w:p>
    <w:p w:rsidR="009D017C" w:rsidRPr="009D017C" w:rsidRDefault="009D017C" w:rsidP="005E0809">
      <w:pPr>
        <w:spacing w:after="0"/>
      </w:pPr>
      <w:r w:rsidRPr="009D017C">
        <w:t xml:space="preserve">Quel est la longueur maximum d'une de vos </w:t>
      </w:r>
      <w:r w:rsidR="00AE3EF2" w:rsidRPr="009D017C">
        <w:t>plages ?</w:t>
      </w:r>
    </w:p>
    <w:p w:rsidR="009D017C" w:rsidRPr="009D017C" w:rsidRDefault="009D017C" w:rsidP="005E0809">
      <w:pPr>
        <w:spacing w:after="0"/>
      </w:pPr>
      <w:r w:rsidRPr="009D017C">
        <w:t>Comment nommé vous vos plages</w:t>
      </w:r>
      <w:r w:rsidR="00AE3EF2">
        <w:t xml:space="preserve"> </w:t>
      </w:r>
      <w:r w:rsidRPr="009D017C">
        <w:t>?</w:t>
      </w:r>
    </w:p>
    <w:p w:rsidR="009D017C" w:rsidRPr="009D017C" w:rsidRDefault="00283889" w:rsidP="005E0809">
      <w:pPr>
        <w:spacing w:after="0"/>
        <w:rPr>
          <w:color w:val="FF0000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"leurs nom".</w:t>
      </w:r>
    </w:p>
    <w:p w:rsidR="009D017C" w:rsidRPr="009D017C" w:rsidRDefault="009D017C" w:rsidP="005E0809">
      <w:pPr>
        <w:spacing w:after="0"/>
      </w:pPr>
      <w:r w:rsidRPr="009D017C">
        <w:t xml:space="preserve">Un même code postal peut </w:t>
      </w:r>
      <w:r w:rsidR="00FA4903" w:rsidRPr="009D017C">
        <w:t>être</w:t>
      </w:r>
      <w:r w:rsidRPr="009D017C">
        <w:t xml:space="preserve"> attribue à une ou </w:t>
      </w:r>
      <w:r w:rsidR="007C797B" w:rsidRPr="009D017C">
        <w:t>plusieur</w:t>
      </w:r>
      <w:r w:rsidR="007C797B">
        <w:t>s</w:t>
      </w:r>
      <w:r w:rsidR="007C797B" w:rsidRPr="009D017C">
        <w:t xml:space="preserve"> villes</w:t>
      </w:r>
      <w:r w:rsidRPr="009D017C">
        <w:t xml:space="preserve">, nommé vous les villes par le </w:t>
      </w:r>
      <w:r w:rsidR="00FA4903" w:rsidRPr="009D017C">
        <w:t>nom ?</w:t>
      </w:r>
    </w:p>
    <w:p w:rsidR="00977D78" w:rsidRDefault="00283889" w:rsidP="005E0809">
      <w:pPr>
        <w:spacing w:after="0"/>
        <w:rPr>
          <w:rFonts w:cstheme="minorHAnsi"/>
        </w:rPr>
      </w:pPr>
      <w:r w:rsidRPr="009D017C">
        <w:rPr>
          <w:color w:val="FF0000"/>
        </w:rPr>
        <w:t>Réponse</w:t>
      </w:r>
      <w:r w:rsidR="009D017C" w:rsidRPr="009D017C">
        <w:rPr>
          <w:color w:val="FF0000"/>
        </w:rPr>
        <w:t xml:space="preserve"> client "leur nom".</w:t>
      </w:r>
    </w:p>
    <w:p w:rsidR="001A6DF9" w:rsidRDefault="005A11BB" w:rsidP="005E0809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 suivie par département est attitré par un responsable régional ou départemental ? </w:t>
      </w:r>
    </w:p>
    <w:p w:rsidR="00DB6F5A" w:rsidRDefault="00D1576B" w:rsidP="005E0809">
      <w:pPr>
        <w:pStyle w:val="Default"/>
        <w:rPr>
          <w:rFonts w:asciiTheme="minorHAnsi" w:hAnsiTheme="minorHAnsi" w:cstheme="minorHAnsi"/>
          <w:color w:val="FF0000"/>
          <w:sz w:val="22"/>
          <w:szCs w:val="22"/>
        </w:rPr>
      </w:pPr>
      <w:r w:rsidRPr="005B6287">
        <w:rPr>
          <w:rFonts w:asciiTheme="minorHAnsi" w:hAnsiTheme="minorHAnsi" w:cstheme="minorHAnsi"/>
          <w:color w:val="FF0000"/>
          <w:sz w:val="22"/>
          <w:szCs w:val="22"/>
        </w:rPr>
        <w:t>Réponse client 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région</w:t>
      </w:r>
      <w:r w:rsidRPr="005B6287">
        <w:rPr>
          <w:rFonts w:asciiTheme="minorHAnsi" w:hAnsiTheme="minorHAnsi" w:cstheme="minorHAnsi"/>
          <w:color w:val="FF0000"/>
          <w:sz w:val="22"/>
          <w:szCs w:val="22"/>
        </w:rPr>
        <w:t>"</w:t>
      </w:r>
      <w:r w:rsidR="005B6287" w:rsidRPr="005B6287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DB6F5A" w:rsidRPr="00D105AE" w:rsidRDefault="00DB6F5A" w:rsidP="005E0809">
      <w:pPr>
        <w:spacing w:after="0" w:line="240" w:lineRule="auto"/>
        <w:rPr>
          <w:rFonts w:eastAsia="Times New Roman" w:cstheme="minorHAnsi"/>
          <w:lang w:eastAsia="fr-FR"/>
        </w:rPr>
      </w:pPr>
      <w:r w:rsidRPr="00DB6F5A">
        <w:rPr>
          <w:rFonts w:eastAsia="Times New Roman" w:cstheme="minorHAnsi"/>
          <w:lang w:eastAsia="fr-FR"/>
        </w:rPr>
        <w:t xml:space="preserve">Si un département est responsable du suivie des villes et plages, </w:t>
      </w:r>
      <w:r w:rsidR="00D105AE" w:rsidRPr="00D105AE">
        <w:rPr>
          <w:rFonts w:eastAsia="Times New Roman" w:cstheme="minorHAnsi"/>
          <w:lang w:eastAsia="fr-FR"/>
        </w:rPr>
        <w:t>nommons-nous</w:t>
      </w:r>
      <w:r w:rsidRPr="00DB6F5A">
        <w:rPr>
          <w:rFonts w:eastAsia="Times New Roman" w:cstheme="minorHAnsi"/>
          <w:lang w:eastAsia="fr-FR"/>
        </w:rPr>
        <w:t xml:space="preserve"> </w:t>
      </w:r>
      <w:r w:rsidR="00B219FD" w:rsidRPr="00DB6F5A">
        <w:rPr>
          <w:rFonts w:eastAsia="Times New Roman" w:cstheme="minorHAnsi"/>
          <w:lang w:eastAsia="fr-FR"/>
        </w:rPr>
        <w:t>les départements</w:t>
      </w:r>
      <w:r w:rsidRPr="00DB6F5A">
        <w:rPr>
          <w:rFonts w:eastAsia="Times New Roman" w:cstheme="minorHAnsi"/>
          <w:lang w:eastAsia="fr-FR"/>
        </w:rPr>
        <w:t xml:space="preserve"> par </w:t>
      </w:r>
      <w:r w:rsidR="005E0809" w:rsidRPr="00DB6F5A">
        <w:rPr>
          <w:rFonts w:eastAsia="Times New Roman" w:cstheme="minorHAnsi"/>
          <w:lang w:eastAsia="fr-FR"/>
        </w:rPr>
        <w:t>l'identifiant</w:t>
      </w:r>
      <w:r w:rsidRPr="00DB6F5A">
        <w:rPr>
          <w:rFonts w:eastAsia="Times New Roman" w:cstheme="minorHAnsi"/>
          <w:lang w:eastAsia="fr-FR"/>
        </w:rPr>
        <w:t xml:space="preserve"> et </w:t>
      </w:r>
      <w:r w:rsidRPr="00D105AE">
        <w:rPr>
          <w:rFonts w:eastAsia="Times New Roman" w:cstheme="minorHAnsi"/>
          <w:lang w:eastAsia="fr-FR"/>
        </w:rPr>
        <w:t>nom ?</w:t>
      </w:r>
    </w:p>
    <w:p w:rsidR="00934B32" w:rsidRPr="000A1BA2" w:rsidRDefault="00DB6F5A" w:rsidP="000A1BA2">
      <w:pPr>
        <w:spacing w:after="0" w:line="240" w:lineRule="auto"/>
        <w:rPr>
          <w:rFonts w:eastAsia="Times New Roman" w:cstheme="minorHAnsi"/>
          <w:color w:val="FF0000"/>
          <w:sz w:val="22"/>
          <w:szCs w:val="22"/>
          <w:lang w:eastAsia="fr-FR"/>
        </w:rPr>
      </w:pPr>
      <w:r w:rsidRPr="00D105AE">
        <w:rPr>
          <w:rFonts w:eastAsia="Times New Roman" w:cstheme="minorHAnsi"/>
          <w:color w:val="FF0000"/>
          <w:lang w:eastAsia="fr-FR"/>
        </w:rPr>
        <w:t>Réponse client "yes"</w:t>
      </w:r>
    </w:p>
    <w:p w:rsidR="00977D78" w:rsidRPr="002C41F3" w:rsidRDefault="00977D78" w:rsidP="00C835A3">
      <w:pPr>
        <w:pStyle w:val="Titre1"/>
        <w:rPr>
          <w:b/>
          <w:bCs/>
          <w:color w:val="000000" w:themeColor="text1"/>
          <w:u w:val="single"/>
        </w:rPr>
      </w:pPr>
      <w:bookmarkStart w:id="3" w:name="_Toc46757112"/>
      <w:r w:rsidRPr="002C41F3">
        <w:rPr>
          <w:b/>
          <w:bCs/>
        </w:rPr>
        <w:t>Les contraintes sur les données</w:t>
      </w:r>
      <w:bookmarkEnd w:id="3"/>
    </w:p>
    <w:p w:rsidR="001A6DF9" w:rsidRDefault="001A6DF9" w:rsidP="001A6DF9"/>
    <w:p w:rsidR="009C625A" w:rsidRDefault="009B4059">
      <w:r>
        <w:t xml:space="preserve">Une ville a </w:t>
      </w:r>
      <w:r w:rsidRPr="0054219F">
        <w:rPr>
          <w:b/>
          <w:bCs/>
        </w:rPr>
        <w:t>une ou plusieurs</w:t>
      </w:r>
      <w:r>
        <w:t xml:space="preserve"> plages.</w:t>
      </w:r>
    </w:p>
    <w:p w:rsidR="007F2E67" w:rsidRDefault="009B4059">
      <w:r>
        <w:t>Une plage appartient</w:t>
      </w:r>
      <w:r w:rsidR="00774718">
        <w:t xml:space="preserve"> à</w:t>
      </w:r>
      <w:r>
        <w:t xml:space="preserve"> </w:t>
      </w:r>
      <w:r w:rsidR="00C22299">
        <w:t xml:space="preserve">seulement </w:t>
      </w:r>
      <w:r w:rsidRPr="00C22299">
        <w:rPr>
          <w:b/>
          <w:bCs/>
        </w:rPr>
        <w:t xml:space="preserve">une </w:t>
      </w:r>
      <w:r w:rsidR="00C22299" w:rsidRPr="00C22299">
        <w:rPr>
          <w:b/>
          <w:bCs/>
        </w:rPr>
        <w:t xml:space="preserve">et une seule </w:t>
      </w:r>
      <w:r w:rsidR="00C22299" w:rsidRPr="00AD568E">
        <w:t>ville</w:t>
      </w:r>
      <w:r>
        <w:t>.</w:t>
      </w:r>
    </w:p>
    <w:p w:rsidR="0054219F" w:rsidRPr="00EB4E43" w:rsidRDefault="00C22299">
      <w:pPr>
        <w:rPr>
          <w:i/>
          <w:iCs/>
        </w:rPr>
      </w:pPr>
      <w:r w:rsidRPr="00EB4E43">
        <w:rPr>
          <w:i/>
          <w:iCs/>
        </w:rPr>
        <w:t xml:space="preserve">Un département </w:t>
      </w:r>
      <w:r w:rsidR="00774718" w:rsidRPr="00EB4E43">
        <w:rPr>
          <w:i/>
          <w:iCs/>
        </w:rPr>
        <w:t>a</w:t>
      </w:r>
      <w:r w:rsidRPr="00EB4E43">
        <w:rPr>
          <w:i/>
          <w:iCs/>
        </w:rPr>
        <w:t xml:space="preserve"> </w:t>
      </w:r>
      <w:r w:rsidRPr="00EB4E43">
        <w:rPr>
          <w:b/>
          <w:bCs/>
          <w:i/>
          <w:iCs/>
        </w:rPr>
        <w:t>une ou</w:t>
      </w:r>
      <w:r w:rsidR="007070E2" w:rsidRPr="00EB4E43">
        <w:rPr>
          <w:b/>
          <w:bCs/>
          <w:i/>
          <w:iCs/>
        </w:rPr>
        <w:t xml:space="preserve"> plusieurs</w:t>
      </w:r>
      <w:r w:rsidR="007070E2" w:rsidRPr="00EB4E43">
        <w:rPr>
          <w:i/>
          <w:iCs/>
        </w:rPr>
        <w:t xml:space="preserve"> villes.</w:t>
      </w:r>
    </w:p>
    <w:p w:rsidR="007F2E67" w:rsidRPr="00EB4E43" w:rsidRDefault="00774718">
      <w:pPr>
        <w:rPr>
          <w:i/>
          <w:iCs/>
        </w:rPr>
      </w:pPr>
      <w:r w:rsidRPr="00EB4E43">
        <w:rPr>
          <w:i/>
          <w:iCs/>
        </w:rPr>
        <w:t xml:space="preserve">Une ville fait partie </w:t>
      </w:r>
      <w:r w:rsidR="00D15BF4" w:rsidRPr="00EB4E43">
        <w:rPr>
          <w:i/>
          <w:iCs/>
        </w:rPr>
        <w:t>d'</w:t>
      </w:r>
      <w:r w:rsidR="00D15BF4" w:rsidRPr="00EB4E43">
        <w:rPr>
          <w:b/>
          <w:bCs/>
          <w:i/>
          <w:iCs/>
        </w:rPr>
        <w:t>un</w:t>
      </w:r>
      <w:r w:rsidRPr="00EB4E43">
        <w:rPr>
          <w:b/>
          <w:bCs/>
          <w:i/>
          <w:iCs/>
        </w:rPr>
        <w:t xml:space="preserve"> et un seul</w:t>
      </w:r>
      <w:r w:rsidRPr="00EB4E43">
        <w:rPr>
          <w:i/>
          <w:iCs/>
        </w:rPr>
        <w:t xml:space="preserve"> département</w:t>
      </w:r>
      <w:r w:rsidR="00953FA5" w:rsidRPr="00EB4E43">
        <w:rPr>
          <w:i/>
          <w:iCs/>
        </w:rPr>
        <w:t>.</w:t>
      </w:r>
    </w:p>
    <w:p w:rsidR="0054219F" w:rsidRDefault="005A11BB">
      <w:r>
        <w:t xml:space="preserve">Un responsable suit </w:t>
      </w:r>
      <w:r w:rsidRPr="005A11BB">
        <w:rPr>
          <w:b/>
          <w:bCs/>
        </w:rPr>
        <w:t>plusieurs</w:t>
      </w:r>
      <w:r>
        <w:t xml:space="preserve"> départements de </w:t>
      </w:r>
      <w:r w:rsidRPr="00A045C9">
        <w:rPr>
          <w:highlight w:val="yellow"/>
        </w:rPr>
        <w:t>sa région</w:t>
      </w:r>
      <w:r>
        <w:t>.</w:t>
      </w:r>
    </w:p>
    <w:p w:rsidR="005A11BB" w:rsidRDefault="004537CE">
      <w:r>
        <w:t xml:space="preserve">Un département est </w:t>
      </w:r>
      <w:r w:rsidR="00A045C9">
        <w:t>suivi</w:t>
      </w:r>
      <w:r>
        <w:t xml:space="preserve"> par </w:t>
      </w:r>
      <w:r w:rsidRPr="00A045C9">
        <w:rPr>
          <w:b/>
          <w:bCs/>
        </w:rPr>
        <w:t>un et un seul</w:t>
      </w:r>
      <w:r>
        <w:t xml:space="preserve"> responsable</w:t>
      </w:r>
      <w:r w:rsidR="00A045C9">
        <w:t xml:space="preserve"> de la région duquel il fait partie.</w:t>
      </w:r>
    </w:p>
    <w:p w:rsidR="00EB4E43" w:rsidRDefault="00EB4E43"/>
    <w:p w:rsidR="00F22622" w:rsidRPr="00EB4E43" w:rsidRDefault="00F22622">
      <w:r w:rsidRPr="004A1AF3">
        <w:rPr>
          <w:color w:val="FF0000"/>
        </w:rPr>
        <w:t>Correction :</w:t>
      </w:r>
    </w:p>
    <w:p w:rsidR="00C716C3" w:rsidRPr="004A1AF3" w:rsidRDefault="00C71329">
      <w:pPr>
        <w:rPr>
          <w:color w:val="FF0000"/>
        </w:rPr>
      </w:pPr>
      <w:r w:rsidRPr="004A1AF3">
        <w:rPr>
          <w:color w:val="FF0000"/>
        </w:rPr>
        <w:t xml:space="preserve">Une </w:t>
      </w:r>
      <w:r w:rsidR="00071D0A" w:rsidRPr="004A1AF3">
        <w:rPr>
          <w:color w:val="FF0000"/>
        </w:rPr>
        <w:t>plage</w:t>
      </w:r>
      <w:r w:rsidRPr="004A1AF3">
        <w:rPr>
          <w:color w:val="FF0000"/>
        </w:rPr>
        <w:t xml:space="preserve"> est possédée</w:t>
      </w:r>
      <w:r w:rsidR="00F40EEC" w:rsidRPr="004A1AF3">
        <w:rPr>
          <w:color w:val="FF0000"/>
        </w:rPr>
        <w:t xml:space="preserve"> par une et une seule</w:t>
      </w:r>
    </w:p>
    <w:p w:rsidR="002E5E15" w:rsidRPr="004A1AF3" w:rsidRDefault="00C716C3">
      <w:pPr>
        <w:rPr>
          <w:color w:val="FF0000"/>
        </w:rPr>
      </w:pPr>
      <w:r w:rsidRPr="004A1AF3">
        <w:rPr>
          <w:color w:val="FF0000"/>
        </w:rPr>
        <w:t>Une ville possède 0 ou plusieurs plages</w:t>
      </w:r>
    </w:p>
    <w:p w:rsidR="002E5E15" w:rsidRPr="004A1AF3" w:rsidRDefault="002E5E15">
      <w:pPr>
        <w:rPr>
          <w:color w:val="C45911" w:themeColor="accent2" w:themeShade="BF"/>
        </w:rPr>
      </w:pPr>
      <w:r w:rsidRPr="004A1AF3">
        <w:rPr>
          <w:color w:val="C45911" w:themeColor="accent2" w:themeShade="BF"/>
        </w:rPr>
        <w:t>Une plage est constituée d'1 ou plusieurs natures de terrain</w:t>
      </w:r>
    </w:p>
    <w:p w:rsidR="00B362E0" w:rsidRPr="004A1AF3" w:rsidRDefault="002E5E15">
      <w:pPr>
        <w:rPr>
          <w:color w:val="C45911" w:themeColor="accent2" w:themeShade="BF"/>
        </w:rPr>
      </w:pPr>
      <w:r w:rsidRPr="004A1AF3">
        <w:rPr>
          <w:color w:val="C45911" w:themeColor="accent2" w:themeShade="BF"/>
        </w:rPr>
        <w:t>Un nature de terrain constitue une ou plusieurs plages</w:t>
      </w:r>
    </w:p>
    <w:p w:rsidR="00B362E0" w:rsidRPr="004A1AF3" w:rsidRDefault="00B362E0">
      <w:pPr>
        <w:rPr>
          <w:color w:val="FF0000"/>
        </w:rPr>
      </w:pPr>
      <w:r w:rsidRPr="004A1AF3">
        <w:rPr>
          <w:color w:val="FF0000"/>
        </w:rPr>
        <w:t>Un responsable région gère 1 ou plusieurs départements de sa région</w:t>
      </w:r>
    </w:p>
    <w:p w:rsidR="00B362E0" w:rsidRDefault="00B362E0">
      <w:pPr>
        <w:rPr>
          <w:color w:val="FF0000"/>
        </w:rPr>
      </w:pPr>
      <w:r w:rsidRPr="004A1AF3">
        <w:rPr>
          <w:color w:val="FF0000"/>
        </w:rPr>
        <w:t>Un département d'une région est géré par un responsable et 1 seul</w:t>
      </w:r>
    </w:p>
    <w:p w:rsidR="004A1AF3" w:rsidRPr="00EB4E43" w:rsidRDefault="004A1AF3">
      <w:pPr>
        <w:rPr>
          <w:color w:val="C45911" w:themeColor="accent2" w:themeShade="BF"/>
        </w:rPr>
      </w:pPr>
      <w:r w:rsidRPr="00EB4E43">
        <w:rPr>
          <w:color w:val="C45911" w:themeColor="accent2" w:themeShade="BF"/>
        </w:rPr>
        <w:t xml:space="preserve">Un département intègre une ou </w:t>
      </w:r>
      <w:r w:rsidR="007E412A" w:rsidRPr="00EB4E43">
        <w:rPr>
          <w:color w:val="C45911" w:themeColor="accent2" w:themeShade="BF"/>
        </w:rPr>
        <w:t>plusieurs</w:t>
      </w:r>
      <w:r w:rsidRPr="00EB4E43">
        <w:rPr>
          <w:color w:val="C45911" w:themeColor="accent2" w:themeShade="BF"/>
        </w:rPr>
        <w:t xml:space="preserve"> villes</w:t>
      </w:r>
    </w:p>
    <w:p w:rsidR="004A1AF3" w:rsidRPr="00EB4E43" w:rsidRDefault="004A1AF3">
      <w:pPr>
        <w:rPr>
          <w:color w:val="C45911" w:themeColor="accent2" w:themeShade="BF"/>
        </w:rPr>
      </w:pPr>
      <w:r w:rsidRPr="00EB4E43">
        <w:rPr>
          <w:color w:val="C45911" w:themeColor="accent2" w:themeShade="BF"/>
        </w:rPr>
        <w:t>Une ville est intégrée dans un seul département</w:t>
      </w:r>
    </w:p>
    <w:p w:rsidR="00DA3202" w:rsidRPr="00485E1E" w:rsidRDefault="00DA3202">
      <w:r>
        <w:br w:type="page"/>
      </w:r>
    </w:p>
    <w:p w:rsidR="00566437" w:rsidRPr="002C41F3" w:rsidRDefault="009E2417" w:rsidP="009544CB">
      <w:pPr>
        <w:pStyle w:val="Titre1"/>
        <w:rPr>
          <w:b/>
          <w:bCs/>
        </w:rPr>
      </w:pPr>
      <w:bookmarkStart w:id="4" w:name="_Toc46311832"/>
      <w:bookmarkStart w:id="5" w:name="_Toc46757113"/>
      <w:r w:rsidRPr="002C41F3">
        <w:rPr>
          <w:b/>
          <w:bCs/>
        </w:rPr>
        <w:lastRenderedPageBreak/>
        <w:t>Dictionnaire</w:t>
      </w:r>
      <w:bookmarkEnd w:id="4"/>
      <w:bookmarkEnd w:id="5"/>
    </w:p>
    <w:p w:rsidR="00331714" w:rsidRPr="00331714" w:rsidRDefault="00331714" w:rsidP="00331714"/>
    <w:bookmarkStart w:id="6" w:name="_MON_1656923216"/>
    <w:bookmarkEnd w:id="6"/>
    <w:p w:rsidR="008110BD" w:rsidRDefault="0018290A">
      <w:r>
        <w:object w:dxaOrig="12420" w:dyaOrig="2925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494.65pt;height:146.65pt" o:ole="">
            <v:imagedata r:id="rId9" o:title=""/>
          </v:shape>
          <o:OLEObject Type="Embed" ProgID="Excel.Sheet.12" ShapeID="_x0000_i1138" DrawAspect="Content" ObjectID="_1657375477" r:id="rId10"/>
        </w:object>
      </w:r>
      <w:bookmarkStart w:id="7" w:name="_Toc46311833"/>
    </w:p>
    <w:p w:rsidR="00DA3202" w:rsidRPr="0018290A" w:rsidRDefault="007B6B3B">
      <w:pPr>
        <w:rPr>
          <w:color w:val="FF0000"/>
        </w:rPr>
      </w:pPr>
      <w:r w:rsidRPr="0018290A">
        <w:rPr>
          <w:color w:val="FF0000"/>
        </w:rPr>
        <w:t>Correction :</w:t>
      </w:r>
    </w:p>
    <w:bookmarkStart w:id="8" w:name="_MON_1657373632"/>
    <w:bookmarkEnd w:id="8"/>
    <w:p w:rsidR="007B6B3B" w:rsidRPr="00C82678" w:rsidRDefault="0018290A">
      <w:r>
        <w:object w:dxaOrig="11782" w:dyaOrig="4958">
          <v:shape id="_x0000_i1133" type="#_x0000_t75" style="width:589.35pt;height:248pt" o:ole="">
            <v:imagedata r:id="rId11" o:title=""/>
          </v:shape>
          <o:OLEObject Type="Embed" ProgID="Excel.Sheet.12" ShapeID="_x0000_i1133" DrawAspect="Content" ObjectID="_1657375478" r:id="rId12"/>
        </w:object>
      </w:r>
    </w:p>
    <w:p w:rsidR="0018290A" w:rsidRDefault="0018290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6"/>
          <w:szCs w:val="36"/>
        </w:rPr>
      </w:pPr>
      <w:bookmarkStart w:id="9" w:name="_Toc46757114"/>
      <w:r>
        <w:rPr>
          <w:b/>
          <w:bCs/>
        </w:rPr>
        <w:br w:type="page"/>
      </w:r>
    </w:p>
    <w:p w:rsidR="009C625A" w:rsidRPr="002C41F3" w:rsidRDefault="009C625A" w:rsidP="00071D0A">
      <w:pPr>
        <w:pStyle w:val="Titre1"/>
        <w:rPr>
          <w:b/>
          <w:bCs/>
        </w:rPr>
      </w:pPr>
      <w:r w:rsidRPr="002C41F3">
        <w:rPr>
          <w:b/>
          <w:bCs/>
        </w:rPr>
        <w:lastRenderedPageBreak/>
        <w:t>Matrice</w:t>
      </w:r>
      <w:r w:rsidR="00E76BA1" w:rsidRPr="002C41F3">
        <w:rPr>
          <w:b/>
          <w:bCs/>
        </w:rPr>
        <w:t xml:space="preserve"> (</w:t>
      </w:r>
      <w:r w:rsidR="00E76BA1" w:rsidRPr="002C41F3">
        <w:rPr>
          <w:b/>
          <w:bCs/>
          <w:sz w:val="28"/>
          <w:szCs w:val="28"/>
        </w:rPr>
        <w:t xml:space="preserve">Dépendance fonctionnelles simples, associer </w:t>
      </w:r>
      <w:r w:rsidR="007F3736" w:rsidRPr="002C41F3">
        <w:rPr>
          <w:b/>
          <w:bCs/>
          <w:sz w:val="28"/>
          <w:szCs w:val="28"/>
        </w:rPr>
        <w:t>au</w:t>
      </w:r>
      <w:r w:rsidR="00071D0A" w:rsidRPr="002C41F3">
        <w:rPr>
          <w:b/>
          <w:bCs/>
          <w:sz w:val="28"/>
          <w:szCs w:val="28"/>
        </w:rPr>
        <w:t>x</w:t>
      </w:r>
      <w:r w:rsidR="007F3736" w:rsidRPr="002C41F3">
        <w:rPr>
          <w:b/>
          <w:bCs/>
          <w:sz w:val="28"/>
          <w:szCs w:val="28"/>
        </w:rPr>
        <w:t xml:space="preserve"> attribues</w:t>
      </w:r>
      <w:r w:rsidR="00E76BA1" w:rsidRPr="002C41F3">
        <w:rPr>
          <w:b/>
          <w:bCs/>
        </w:rPr>
        <w:t>)</w:t>
      </w:r>
      <w:bookmarkEnd w:id="7"/>
      <w:bookmarkEnd w:id="9"/>
    </w:p>
    <w:p w:rsidR="00101CD6" w:rsidRPr="00101CD6" w:rsidRDefault="00101CD6" w:rsidP="00101CD6"/>
    <w:bookmarkStart w:id="10" w:name="_MON_1656923244"/>
    <w:bookmarkEnd w:id="10"/>
    <w:p w:rsidR="00566437" w:rsidRDefault="007B6B3B">
      <w:r>
        <w:object w:dxaOrig="17823" w:dyaOrig="4086" w14:anchorId="11A32D87">
          <v:shape id="_x0000_i1050" type="#_x0000_t75" style="width:775.35pt;height:208.65pt" o:ole="">
            <v:imagedata r:id="rId13" o:title=""/>
          </v:shape>
          <o:OLEObject Type="Embed" ProgID="Excel.Sheet.12" ShapeID="_x0000_i1050" DrawAspect="Content" ObjectID="_1657375479" r:id="rId14"/>
        </w:object>
      </w:r>
    </w:p>
    <w:p w:rsidR="00404986" w:rsidRDefault="00404986" w:rsidP="00DA3202">
      <w:pPr>
        <w:rPr>
          <w:color w:val="C00000"/>
        </w:rPr>
      </w:pPr>
      <w:r>
        <w:rPr>
          <w:color w:val="C00000"/>
        </w:rPr>
        <w:t>Correction :</w:t>
      </w:r>
    </w:p>
    <w:p w:rsidR="00404986" w:rsidRPr="00404986" w:rsidRDefault="00B713A5" w:rsidP="00DA3202">
      <w:pPr>
        <w:rPr>
          <w:color w:val="C00000"/>
        </w:rPr>
      </w:pPr>
      <w:r>
        <w:rPr>
          <w:color w:val="C00000"/>
        </w:rPr>
        <w:object w:dxaOrig="9138" w:dyaOrig="3952">
          <v:shape id="_x0000_i1156" type="#_x0000_t75" style="width:456.65pt;height:197.35pt" o:ole="">
            <v:imagedata r:id="rId15" o:title=""/>
          </v:shape>
          <o:OLEObject Type="Embed" ProgID="Excel.Sheet.12" ShapeID="_x0000_i1156" DrawAspect="Content" ObjectID="_1657375480" r:id="rId16"/>
        </w:object>
      </w:r>
    </w:p>
    <w:p w:rsidR="00404986" w:rsidRDefault="00404986" w:rsidP="00DA3202">
      <w:pPr>
        <w:rPr>
          <w:color w:val="FFFFFF" w:themeColor="background1"/>
          <w:highlight w:val="darkRed"/>
        </w:rPr>
      </w:pPr>
    </w:p>
    <w:p w:rsidR="0015679D" w:rsidRPr="00B713A5" w:rsidRDefault="005E0809" w:rsidP="00DA3202">
      <w:pPr>
        <w:rPr>
          <w:color w:val="FFFFFF" w:themeColor="background1"/>
        </w:rPr>
      </w:pPr>
      <w:r w:rsidRPr="002E41DA">
        <w:rPr>
          <w:color w:val="FFFFFF" w:themeColor="background1"/>
          <w:highlight w:val="darkRed"/>
        </w:rPr>
        <w:t>Supprimer</w:t>
      </w:r>
      <w:r w:rsidR="0015679D" w:rsidRPr="002E41DA">
        <w:rPr>
          <w:color w:val="FFFFFF" w:themeColor="background1"/>
          <w:highlight w:val="darkRed"/>
        </w:rPr>
        <w:t xml:space="preserve"> les</w:t>
      </w:r>
      <w:r w:rsidR="00020427" w:rsidRPr="002E41DA">
        <w:rPr>
          <w:color w:val="FFFFFF" w:themeColor="background1"/>
          <w:highlight w:val="darkRed"/>
        </w:rPr>
        <w:t xml:space="preserve"> multi de</w:t>
      </w:r>
      <w:r w:rsidR="0015679D" w:rsidRPr="002E41DA">
        <w:rPr>
          <w:color w:val="FFFFFF" w:themeColor="background1"/>
          <w:highlight w:val="darkRed"/>
        </w:rPr>
        <w:t xml:space="preserve"> 1 </w:t>
      </w:r>
      <w:r w:rsidRPr="002E41DA">
        <w:rPr>
          <w:color w:val="FFFFFF" w:themeColor="background1"/>
          <w:highlight w:val="darkRed"/>
        </w:rPr>
        <w:t>des lignes</w:t>
      </w:r>
      <w:r w:rsidR="00020427" w:rsidRPr="002E41DA">
        <w:rPr>
          <w:color w:val="FFFFFF" w:themeColor="background1"/>
          <w:highlight w:val="darkRed"/>
        </w:rPr>
        <w:t>, à l'aide des contrainte de donnée</w:t>
      </w:r>
      <w:r w:rsidR="00CF67E5" w:rsidRPr="002E41DA">
        <w:rPr>
          <w:color w:val="FFFFFF" w:themeColor="background1"/>
          <w:highlight w:val="darkRed"/>
        </w:rPr>
        <w:t>.</w:t>
      </w:r>
    </w:p>
    <w:p w:rsidR="00314099" w:rsidRPr="002E41DA" w:rsidRDefault="00314099" w:rsidP="00DA3202">
      <w:proofErr w:type="gramStart"/>
      <w:r w:rsidRPr="004906DB">
        <w:t>pl</w:t>
      </w:r>
      <w:proofErr w:type="gramEnd"/>
      <w:r w:rsidRPr="004906DB">
        <w:t>_name -&gt; pl_longueur, pl_nature_tr</w:t>
      </w:r>
    </w:p>
    <w:p w:rsidR="00DA3202" w:rsidRPr="00E30349" w:rsidRDefault="00B72909" w:rsidP="00DA3202">
      <w:pPr>
        <w:rPr>
          <w:lang w:val="en-GB"/>
        </w:rPr>
      </w:pPr>
      <w:r w:rsidRPr="00E30349">
        <w:rPr>
          <w:lang w:val="en-GB"/>
        </w:rPr>
        <w:t>v</w:t>
      </w:r>
      <w:r w:rsidR="00DA3202" w:rsidRPr="00E30349">
        <w:rPr>
          <w:lang w:val="en-GB"/>
        </w:rPr>
        <w:t>l_name</w:t>
      </w:r>
      <w:r w:rsidR="004906DB" w:rsidRPr="00E30349">
        <w:rPr>
          <w:lang w:val="en-GB"/>
        </w:rPr>
        <w:t>.vl_name</w:t>
      </w:r>
      <w:r w:rsidR="00DA3202" w:rsidRPr="00E30349">
        <w:rPr>
          <w:lang w:val="en-GB"/>
        </w:rPr>
        <w:t xml:space="preserve"> -&gt; </w:t>
      </w:r>
      <w:r w:rsidR="00E30349" w:rsidRPr="00E30349">
        <w:rPr>
          <w:lang w:val="en-GB"/>
        </w:rPr>
        <w:t xml:space="preserve">vl_name, </w:t>
      </w:r>
      <w:r w:rsidR="00DA3202" w:rsidRPr="00E30349">
        <w:rPr>
          <w:lang w:val="en-GB"/>
        </w:rPr>
        <w:t>vl_postal</w:t>
      </w:r>
      <w:r w:rsidR="00314099" w:rsidRPr="00E30349">
        <w:rPr>
          <w:lang w:val="en-GB"/>
        </w:rPr>
        <w:t>,</w:t>
      </w:r>
      <w:r w:rsidR="00E30349" w:rsidRPr="00E30349">
        <w:rPr>
          <w:lang w:val="en-GB"/>
        </w:rPr>
        <w:t xml:space="preserve"> vl_nbr_touriste,</w:t>
      </w:r>
      <w:r w:rsidR="00314099" w:rsidRPr="00E30349">
        <w:rPr>
          <w:lang w:val="en-GB"/>
        </w:rPr>
        <w:t xml:space="preserve"> pl_name</w:t>
      </w:r>
    </w:p>
    <w:p w:rsidR="00B72909" w:rsidRPr="00E30349" w:rsidRDefault="00B72909" w:rsidP="00DA3202">
      <w:pPr>
        <w:rPr>
          <w:lang w:val="en-GB"/>
        </w:rPr>
      </w:pPr>
      <w:r w:rsidRPr="00E30349">
        <w:rPr>
          <w:lang w:val="en-GB"/>
        </w:rPr>
        <w:t>dp_postal -&gt; dp_name, vl_name</w:t>
      </w:r>
      <w:r w:rsidR="00E30349">
        <w:rPr>
          <w:lang w:val="en-GB"/>
        </w:rPr>
        <w:t>.vl_postal</w:t>
      </w:r>
    </w:p>
    <w:p w:rsidR="00B713A5" w:rsidRPr="00B713A5" w:rsidRDefault="00B608B9">
      <w:proofErr w:type="gramStart"/>
      <w:r>
        <w:t>r</w:t>
      </w:r>
      <w:r w:rsidRPr="004906DB">
        <w:t>espon</w:t>
      </w:r>
      <w:proofErr w:type="gramEnd"/>
      <w:r w:rsidR="00B72909" w:rsidRPr="004906DB">
        <w:t>_name</w:t>
      </w:r>
      <w:r w:rsidR="00C81051" w:rsidRPr="004906DB">
        <w:t>.</w:t>
      </w:r>
      <w:r w:rsidR="00B72909" w:rsidRPr="004906DB">
        <w:t>respon_prenom</w:t>
      </w:r>
      <w:r w:rsidR="00F373C5" w:rsidRPr="004906DB">
        <w:t xml:space="preserve"> -&gt; dp_postal</w:t>
      </w:r>
    </w:p>
    <w:p w:rsidR="00B713A5" w:rsidRPr="00195052" w:rsidRDefault="00B713A5">
      <w:pPr>
        <w:rPr>
          <w:color w:val="C00000"/>
        </w:rPr>
      </w:pPr>
      <w:r w:rsidRPr="00195052">
        <w:rPr>
          <w:color w:val="C00000"/>
        </w:rPr>
        <w:t>Correction :</w:t>
      </w:r>
    </w:p>
    <w:p w:rsidR="00B713A5" w:rsidRPr="00195052" w:rsidRDefault="00B713A5" w:rsidP="00B713A5">
      <w:pPr>
        <w:rPr>
          <w:sz w:val="20"/>
          <w:szCs w:val="20"/>
        </w:rPr>
      </w:pPr>
      <w:proofErr w:type="spellStart"/>
      <w:r w:rsidRPr="00195052">
        <w:rPr>
          <w:b/>
          <w:bCs/>
          <w:sz w:val="20"/>
          <w:szCs w:val="20"/>
        </w:rPr>
        <w:t>Beach_name</w:t>
      </w:r>
      <w:proofErr w:type="spellEnd"/>
      <w:r w:rsidRPr="00195052">
        <w:rPr>
          <w:sz w:val="20"/>
          <w:szCs w:val="20"/>
        </w:rPr>
        <w:t xml:space="preserve"> </w:t>
      </w:r>
      <w:r w:rsidRPr="00195052">
        <w:rPr>
          <w:sz w:val="20"/>
          <w:szCs w:val="20"/>
        </w:rPr>
        <w:tab/>
      </w:r>
      <w:r w:rsidRPr="00195052">
        <w:rPr>
          <w:sz w:val="20"/>
          <w:szCs w:val="20"/>
        </w:rPr>
        <w:sym w:font="Wingdings" w:char="F0E0"/>
      </w:r>
      <w:r w:rsidRPr="00195052">
        <w:rPr>
          <w:sz w:val="20"/>
          <w:szCs w:val="20"/>
        </w:rPr>
        <w:t xml:space="preserve"> </w:t>
      </w:r>
      <w:proofErr w:type="spellStart"/>
      <w:r w:rsidRPr="00195052">
        <w:rPr>
          <w:sz w:val="20"/>
          <w:szCs w:val="20"/>
        </w:rPr>
        <w:t>beach_length</w:t>
      </w:r>
      <w:proofErr w:type="spellEnd"/>
      <w:r w:rsidRPr="00195052">
        <w:rPr>
          <w:sz w:val="20"/>
          <w:szCs w:val="20"/>
        </w:rPr>
        <w:t xml:space="preserve">, </w:t>
      </w:r>
      <w:proofErr w:type="spellStart"/>
      <w:r w:rsidRPr="00195052">
        <w:rPr>
          <w:sz w:val="20"/>
          <w:szCs w:val="20"/>
        </w:rPr>
        <w:t>city_zipcode</w:t>
      </w:r>
      <w:proofErr w:type="spellEnd"/>
    </w:p>
    <w:p w:rsidR="00B713A5" w:rsidRPr="00195052" w:rsidRDefault="00B713A5" w:rsidP="00B713A5">
      <w:pPr>
        <w:rPr>
          <w:sz w:val="20"/>
          <w:szCs w:val="20"/>
        </w:rPr>
      </w:pPr>
      <w:proofErr w:type="spellStart"/>
      <w:r w:rsidRPr="00195052">
        <w:rPr>
          <w:b/>
          <w:bCs/>
          <w:sz w:val="20"/>
          <w:szCs w:val="20"/>
        </w:rPr>
        <w:t>City_zipcode</w:t>
      </w:r>
      <w:proofErr w:type="spellEnd"/>
      <w:r w:rsidRPr="00195052">
        <w:rPr>
          <w:sz w:val="20"/>
          <w:szCs w:val="20"/>
        </w:rPr>
        <w:t xml:space="preserve"> </w:t>
      </w:r>
      <w:r w:rsidRPr="00195052">
        <w:rPr>
          <w:sz w:val="20"/>
          <w:szCs w:val="20"/>
        </w:rPr>
        <w:tab/>
      </w:r>
      <w:r w:rsidRPr="00195052">
        <w:rPr>
          <w:sz w:val="20"/>
          <w:szCs w:val="20"/>
        </w:rPr>
        <w:sym w:font="Wingdings" w:char="F0E0"/>
      </w:r>
      <w:r w:rsidRPr="00195052">
        <w:rPr>
          <w:sz w:val="20"/>
          <w:szCs w:val="20"/>
        </w:rPr>
        <w:t xml:space="preserve"> </w:t>
      </w:r>
      <w:proofErr w:type="spellStart"/>
      <w:r w:rsidRPr="00195052">
        <w:rPr>
          <w:sz w:val="20"/>
          <w:szCs w:val="20"/>
        </w:rPr>
        <w:t>city_name</w:t>
      </w:r>
      <w:proofErr w:type="spellEnd"/>
      <w:r w:rsidRPr="00195052">
        <w:rPr>
          <w:sz w:val="20"/>
          <w:szCs w:val="20"/>
        </w:rPr>
        <w:t xml:space="preserve">, </w:t>
      </w:r>
      <w:proofErr w:type="spellStart"/>
      <w:r w:rsidRPr="00195052">
        <w:rPr>
          <w:sz w:val="20"/>
          <w:szCs w:val="20"/>
        </w:rPr>
        <w:t>city_tourist_nb</w:t>
      </w:r>
      <w:proofErr w:type="spellEnd"/>
      <w:r w:rsidRPr="00195052">
        <w:rPr>
          <w:sz w:val="20"/>
          <w:szCs w:val="20"/>
        </w:rPr>
        <w:t xml:space="preserve">, </w:t>
      </w:r>
      <w:proofErr w:type="spellStart"/>
      <w:r w:rsidRPr="00195052">
        <w:rPr>
          <w:sz w:val="20"/>
          <w:szCs w:val="20"/>
        </w:rPr>
        <w:t>dpt_code</w:t>
      </w:r>
      <w:proofErr w:type="spellEnd"/>
    </w:p>
    <w:p w:rsidR="00B713A5" w:rsidRPr="00195052" w:rsidRDefault="00B713A5" w:rsidP="00B713A5">
      <w:pPr>
        <w:rPr>
          <w:sz w:val="20"/>
          <w:szCs w:val="20"/>
        </w:rPr>
      </w:pPr>
      <w:proofErr w:type="spellStart"/>
      <w:r w:rsidRPr="00195052">
        <w:rPr>
          <w:b/>
          <w:bCs/>
          <w:sz w:val="20"/>
          <w:szCs w:val="20"/>
        </w:rPr>
        <w:t>Dpt_code</w:t>
      </w:r>
      <w:proofErr w:type="spellEnd"/>
      <w:r w:rsidRPr="00195052">
        <w:rPr>
          <w:sz w:val="20"/>
          <w:szCs w:val="20"/>
        </w:rPr>
        <w:t xml:space="preserve"> </w:t>
      </w:r>
      <w:r w:rsidRPr="00195052">
        <w:rPr>
          <w:sz w:val="20"/>
          <w:szCs w:val="20"/>
        </w:rPr>
        <w:tab/>
      </w:r>
      <w:r w:rsidRPr="00195052">
        <w:rPr>
          <w:sz w:val="20"/>
          <w:szCs w:val="20"/>
        </w:rPr>
        <w:sym w:font="Wingdings" w:char="F0E0"/>
      </w:r>
      <w:r w:rsidRPr="00195052">
        <w:rPr>
          <w:sz w:val="20"/>
          <w:szCs w:val="20"/>
        </w:rPr>
        <w:t xml:space="preserve"> </w:t>
      </w:r>
      <w:proofErr w:type="spellStart"/>
      <w:r w:rsidRPr="00195052">
        <w:rPr>
          <w:sz w:val="20"/>
          <w:szCs w:val="20"/>
        </w:rPr>
        <w:t>dpt_</w:t>
      </w:r>
      <w:proofErr w:type="gramStart"/>
      <w:r w:rsidRPr="00195052">
        <w:rPr>
          <w:sz w:val="20"/>
          <w:szCs w:val="20"/>
        </w:rPr>
        <w:t>name</w:t>
      </w:r>
      <w:proofErr w:type="spellEnd"/>
      <w:r w:rsidRPr="00195052">
        <w:rPr>
          <w:sz w:val="20"/>
          <w:szCs w:val="20"/>
        </w:rPr>
        <w:t xml:space="preserve">,  </w:t>
      </w:r>
      <w:proofErr w:type="spellStart"/>
      <w:r w:rsidRPr="00195052">
        <w:rPr>
          <w:sz w:val="20"/>
          <w:szCs w:val="20"/>
        </w:rPr>
        <w:t>resp</w:t>
      </w:r>
      <w:proofErr w:type="gramEnd"/>
      <w:r w:rsidRPr="00195052">
        <w:rPr>
          <w:sz w:val="20"/>
          <w:szCs w:val="20"/>
        </w:rPr>
        <w:t>_id</w:t>
      </w:r>
      <w:proofErr w:type="spellEnd"/>
    </w:p>
    <w:p w:rsidR="00B713A5" w:rsidRPr="00FB1E40" w:rsidRDefault="00B713A5">
      <w:pPr>
        <w:rPr>
          <w:sz w:val="20"/>
          <w:szCs w:val="20"/>
        </w:rPr>
      </w:pPr>
      <w:proofErr w:type="spellStart"/>
      <w:r w:rsidRPr="00195052">
        <w:rPr>
          <w:b/>
          <w:bCs/>
          <w:sz w:val="20"/>
          <w:szCs w:val="20"/>
        </w:rPr>
        <w:t>Resp_id</w:t>
      </w:r>
      <w:proofErr w:type="spellEnd"/>
      <w:r w:rsidRPr="00195052">
        <w:rPr>
          <w:sz w:val="20"/>
          <w:szCs w:val="20"/>
        </w:rPr>
        <w:t xml:space="preserve"> </w:t>
      </w:r>
      <w:r w:rsidRPr="00195052">
        <w:rPr>
          <w:sz w:val="20"/>
          <w:szCs w:val="20"/>
        </w:rPr>
        <w:tab/>
      </w:r>
      <w:r w:rsidRPr="00195052">
        <w:rPr>
          <w:sz w:val="20"/>
          <w:szCs w:val="20"/>
        </w:rPr>
        <w:tab/>
      </w:r>
      <w:r w:rsidRPr="00195052">
        <w:rPr>
          <w:sz w:val="20"/>
          <w:szCs w:val="20"/>
        </w:rPr>
        <w:sym w:font="Wingdings" w:char="F0E0"/>
      </w:r>
      <w:r w:rsidRPr="00195052">
        <w:rPr>
          <w:sz w:val="20"/>
          <w:szCs w:val="20"/>
        </w:rPr>
        <w:t xml:space="preserve"> </w:t>
      </w:r>
      <w:proofErr w:type="spellStart"/>
      <w:r w:rsidRPr="00195052">
        <w:rPr>
          <w:sz w:val="20"/>
          <w:szCs w:val="20"/>
        </w:rPr>
        <w:t>resp_lastname</w:t>
      </w:r>
      <w:proofErr w:type="spellEnd"/>
      <w:r w:rsidRPr="00195052">
        <w:rPr>
          <w:sz w:val="20"/>
          <w:szCs w:val="20"/>
        </w:rPr>
        <w:t xml:space="preserve">, </w:t>
      </w:r>
      <w:proofErr w:type="spellStart"/>
      <w:r w:rsidRPr="00195052">
        <w:rPr>
          <w:sz w:val="20"/>
          <w:szCs w:val="20"/>
        </w:rPr>
        <w:t>resp_firstname</w:t>
      </w:r>
      <w:bookmarkStart w:id="11" w:name="_GoBack"/>
      <w:bookmarkEnd w:id="11"/>
      <w:proofErr w:type="spellEnd"/>
    </w:p>
    <w:sectPr w:rsidR="00B713A5" w:rsidRPr="00FB1E40" w:rsidSect="00BD6D90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680" w:rsidRDefault="00814680" w:rsidP="00BD6D90">
      <w:pPr>
        <w:spacing w:after="0" w:line="240" w:lineRule="auto"/>
      </w:pPr>
      <w:r>
        <w:separator/>
      </w:r>
    </w:p>
  </w:endnote>
  <w:endnote w:type="continuationSeparator" w:id="0">
    <w:p w:rsidR="00814680" w:rsidRDefault="00814680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sdt>
        <w:sdtPr>
          <w:rPr>
            <w:caps/>
            <w:color w:val="FFFFFF" w:themeColor="background1"/>
            <w:sz w:val="18"/>
            <w:szCs w:val="18"/>
          </w:rPr>
          <w:alias w:val="Date de publication"/>
          <w:tag w:val=""/>
          <w:id w:val="1399718848"/>
          <w:placeholder>
            <w:docPart w:val="9FBDB85A3EC84A2B95BAFD5251B79613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7-27T00:00:00Z">
            <w:dateFormat w:val="dd/MM/yyyy"/>
            <w:lid w:val="en-GB"/>
            <w:storeMappedDataAs w:val="dateTime"/>
            <w:calendar w:val="gregorian"/>
          </w:date>
        </w:sdtPr>
        <w:sdtEndPr/>
        <w:sdtContent>
          <w:tc>
            <w:tcPr>
              <w:tcW w:w="2500" w:type="pct"/>
              <w:shd w:val="clear" w:color="auto" w:fill="4472C4" w:themeFill="accent1"/>
              <w:vAlign w:val="center"/>
            </w:tcPr>
            <w:p w:rsidR="00BD6D90" w:rsidRDefault="002C41F3">
              <w:pPr>
                <w:pStyle w:val="Pieddepage"/>
                <w:spacing w:before="80" w:after="80"/>
                <w:jc w:val="both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GB"/>
                </w:rPr>
                <w:t>27/07/2020</w:t>
              </w:r>
            </w:p>
          </w:tc>
        </w:sdtContent>
      </w:sdt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680" w:rsidRDefault="00814680" w:rsidP="00BD6D90">
      <w:pPr>
        <w:spacing w:after="0" w:line="240" w:lineRule="auto"/>
      </w:pPr>
      <w:r>
        <w:separator/>
      </w:r>
    </w:p>
  </w:footnote>
  <w:footnote w:type="continuationSeparator" w:id="0">
    <w:p w:rsidR="00814680" w:rsidRDefault="00814680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Pr="005E06EC" w:rsidRDefault="00814680">
    <w:pPr>
      <w:pStyle w:val="En-tte"/>
    </w:pPr>
    <w:sdt>
      <w:sdtPr>
        <w:alias w:val="Titre "/>
        <w:tag w:val=""/>
        <w:id w:val="-764771592"/>
        <w:placeholder>
          <w:docPart w:val="7EC38CD327784631AFF1A3F6D8536C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46148">
          <w:t>Exercice sur la plage</w:t>
        </w:r>
      </w:sdtContent>
    </w:sdt>
    <w:r w:rsidR="00BD6D90" w:rsidRPr="005E06E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46"/>
    <w:rsid w:val="00002ED8"/>
    <w:rsid w:val="00020427"/>
    <w:rsid w:val="00020B2E"/>
    <w:rsid w:val="00033E9F"/>
    <w:rsid w:val="00071D0A"/>
    <w:rsid w:val="000A1BA2"/>
    <w:rsid w:val="000B57B0"/>
    <w:rsid w:val="000C034E"/>
    <w:rsid w:val="000F61D7"/>
    <w:rsid w:val="00101CD6"/>
    <w:rsid w:val="0015471E"/>
    <w:rsid w:val="0015679D"/>
    <w:rsid w:val="00164FCB"/>
    <w:rsid w:val="0018290A"/>
    <w:rsid w:val="00195052"/>
    <w:rsid w:val="001A6DF9"/>
    <w:rsid w:val="00211A62"/>
    <w:rsid w:val="0024172B"/>
    <w:rsid w:val="00246148"/>
    <w:rsid w:val="00247373"/>
    <w:rsid w:val="0025789C"/>
    <w:rsid w:val="00264185"/>
    <w:rsid w:val="00274DDE"/>
    <w:rsid w:val="00283889"/>
    <w:rsid w:val="002B3711"/>
    <w:rsid w:val="002C41F3"/>
    <w:rsid w:val="002E41DA"/>
    <w:rsid w:val="002E5E15"/>
    <w:rsid w:val="002E68F8"/>
    <w:rsid w:val="002F2EB7"/>
    <w:rsid w:val="00310546"/>
    <w:rsid w:val="00313B02"/>
    <w:rsid w:val="00314099"/>
    <w:rsid w:val="00331714"/>
    <w:rsid w:val="003505B1"/>
    <w:rsid w:val="00354868"/>
    <w:rsid w:val="003B5798"/>
    <w:rsid w:val="00404986"/>
    <w:rsid w:val="004537CE"/>
    <w:rsid w:val="00485E1E"/>
    <w:rsid w:val="004906DB"/>
    <w:rsid w:val="00496CB6"/>
    <w:rsid w:val="004A1AF3"/>
    <w:rsid w:val="004C1B4D"/>
    <w:rsid w:val="00516569"/>
    <w:rsid w:val="0054219F"/>
    <w:rsid w:val="00566437"/>
    <w:rsid w:val="0057002F"/>
    <w:rsid w:val="005A11BB"/>
    <w:rsid w:val="005B5499"/>
    <w:rsid w:val="005B6287"/>
    <w:rsid w:val="005E06EC"/>
    <w:rsid w:val="005E0809"/>
    <w:rsid w:val="00631208"/>
    <w:rsid w:val="00635869"/>
    <w:rsid w:val="00635B7E"/>
    <w:rsid w:val="00652D7D"/>
    <w:rsid w:val="00664054"/>
    <w:rsid w:val="006D7C97"/>
    <w:rsid w:val="007070E2"/>
    <w:rsid w:val="00734103"/>
    <w:rsid w:val="00737C2C"/>
    <w:rsid w:val="00774718"/>
    <w:rsid w:val="00781ADA"/>
    <w:rsid w:val="0078640C"/>
    <w:rsid w:val="00793D1B"/>
    <w:rsid w:val="007A0AE7"/>
    <w:rsid w:val="007B5A69"/>
    <w:rsid w:val="007B5EA8"/>
    <w:rsid w:val="007B6B3B"/>
    <w:rsid w:val="007C797B"/>
    <w:rsid w:val="007E412A"/>
    <w:rsid w:val="007F2E67"/>
    <w:rsid w:val="007F3736"/>
    <w:rsid w:val="008110BD"/>
    <w:rsid w:val="00814680"/>
    <w:rsid w:val="0082301C"/>
    <w:rsid w:val="0083649E"/>
    <w:rsid w:val="00861BEF"/>
    <w:rsid w:val="00875261"/>
    <w:rsid w:val="00886979"/>
    <w:rsid w:val="008C0966"/>
    <w:rsid w:val="008E7C01"/>
    <w:rsid w:val="009164F5"/>
    <w:rsid w:val="0091713F"/>
    <w:rsid w:val="00934B32"/>
    <w:rsid w:val="00953FA5"/>
    <w:rsid w:val="009544CB"/>
    <w:rsid w:val="0097203F"/>
    <w:rsid w:val="00977D78"/>
    <w:rsid w:val="00991855"/>
    <w:rsid w:val="009956A7"/>
    <w:rsid w:val="009B4059"/>
    <w:rsid w:val="009C625A"/>
    <w:rsid w:val="009D017C"/>
    <w:rsid w:val="009E2417"/>
    <w:rsid w:val="00A045C9"/>
    <w:rsid w:val="00A06E71"/>
    <w:rsid w:val="00A2751F"/>
    <w:rsid w:val="00A6567C"/>
    <w:rsid w:val="00A83838"/>
    <w:rsid w:val="00AC3A47"/>
    <w:rsid w:val="00AC46A3"/>
    <w:rsid w:val="00AD254F"/>
    <w:rsid w:val="00AD568E"/>
    <w:rsid w:val="00AE3EF2"/>
    <w:rsid w:val="00B219FD"/>
    <w:rsid w:val="00B362E0"/>
    <w:rsid w:val="00B608B9"/>
    <w:rsid w:val="00B713A5"/>
    <w:rsid w:val="00B72909"/>
    <w:rsid w:val="00BD6D90"/>
    <w:rsid w:val="00BE5C0E"/>
    <w:rsid w:val="00C12B1B"/>
    <w:rsid w:val="00C20F49"/>
    <w:rsid w:val="00C22299"/>
    <w:rsid w:val="00C36948"/>
    <w:rsid w:val="00C71329"/>
    <w:rsid w:val="00C716C3"/>
    <w:rsid w:val="00C81051"/>
    <w:rsid w:val="00C82678"/>
    <w:rsid w:val="00C835A3"/>
    <w:rsid w:val="00CB6DEB"/>
    <w:rsid w:val="00CE0212"/>
    <w:rsid w:val="00CE2272"/>
    <w:rsid w:val="00CF1196"/>
    <w:rsid w:val="00CF67E5"/>
    <w:rsid w:val="00D105AE"/>
    <w:rsid w:val="00D1576B"/>
    <w:rsid w:val="00D15BF4"/>
    <w:rsid w:val="00D221F2"/>
    <w:rsid w:val="00D44E21"/>
    <w:rsid w:val="00DA3202"/>
    <w:rsid w:val="00DB6F5A"/>
    <w:rsid w:val="00DE167E"/>
    <w:rsid w:val="00DF1297"/>
    <w:rsid w:val="00E242E0"/>
    <w:rsid w:val="00E30349"/>
    <w:rsid w:val="00E76BA1"/>
    <w:rsid w:val="00E97838"/>
    <w:rsid w:val="00EB0BD9"/>
    <w:rsid w:val="00EB4E43"/>
    <w:rsid w:val="00EE4A4D"/>
    <w:rsid w:val="00EF71C6"/>
    <w:rsid w:val="00F0571A"/>
    <w:rsid w:val="00F22622"/>
    <w:rsid w:val="00F373C5"/>
    <w:rsid w:val="00F40EEC"/>
    <w:rsid w:val="00F81BF4"/>
    <w:rsid w:val="00FA4903"/>
    <w:rsid w:val="00FB1E40"/>
    <w:rsid w:val="00FF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1689F"/>
  <w15:chartTrackingRefBased/>
  <w15:docId w15:val="{150B18A9-2633-4DB3-B341-59995C5A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22"/>
  </w:style>
  <w:style w:type="paragraph" w:styleId="Titre1">
    <w:name w:val="heading 1"/>
    <w:basedOn w:val="Normal"/>
    <w:next w:val="Normal"/>
    <w:link w:val="Titre1Car"/>
    <w:uiPriority w:val="9"/>
    <w:qFormat/>
    <w:rsid w:val="00F2262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262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2262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2262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2262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262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262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262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262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2262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262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2622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F226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F2262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F2262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F2262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2262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262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262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F2262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2262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226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F2262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26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F2262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F22622"/>
    <w:rPr>
      <w:b/>
      <w:bCs/>
    </w:rPr>
  </w:style>
  <w:style w:type="character" w:styleId="Accentuation">
    <w:name w:val="Emphasis"/>
    <w:basedOn w:val="Policepardfaut"/>
    <w:uiPriority w:val="20"/>
    <w:qFormat/>
    <w:rsid w:val="00F2262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F2262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2262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262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26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F2262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2262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22622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F22622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22622"/>
    <w:rPr>
      <w:b/>
      <w:bCs/>
      <w:smallCaps/>
    </w:rPr>
  </w:style>
  <w:style w:type="paragraph" w:customStyle="1" w:styleId="DecimalAligned">
    <w:name w:val="Decimal Aligned"/>
    <w:basedOn w:val="Normal"/>
    <w:uiPriority w:val="40"/>
    <w:qFormat/>
    <w:rsid w:val="00B713A5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B713A5"/>
    <w:pPr>
      <w:spacing w:after="0" w:line="240" w:lineRule="auto"/>
    </w:pPr>
    <w:rPr>
      <w:rFonts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B713A5"/>
    <w:rPr>
      <w:rFonts w:cs="Times New Roman"/>
      <w:sz w:val="20"/>
      <w:szCs w:val="20"/>
      <w:lang w:eastAsia="fr-FR"/>
    </w:rPr>
  </w:style>
  <w:style w:type="table" w:styleId="Trameclaire-Accent1">
    <w:name w:val="Light Shading Accent 1"/>
    <w:basedOn w:val="TableauNormal"/>
    <w:uiPriority w:val="60"/>
    <w:rsid w:val="00B713A5"/>
    <w:pPr>
      <w:spacing w:after="0" w:line="240" w:lineRule="auto"/>
    </w:pPr>
    <w:rPr>
      <w:color w:val="2F5496" w:themeColor="accent1" w:themeShade="BF"/>
      <w:sz w:val="22"/>
      <w:szCs w:val="22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Excel_Worksheet1.xls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3.xlsx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260B95DF8F46708B9ABAADC163F2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FDBE9B-BCB4-4FFE-8A6B-B56C3BC5C478}"/>
      </w:docPartPr>
      <w:docPartBody>
        <w:p w:rsidR="00795DDA" w:rsidRDefault="00612547">
          <w:pPr>
            <w:pStyle w:val="72260B95DF8F46708B9ABAADC163F2A9"/>
          </w:pPr>
          <w:r w:rsidRPr="00E128A0">
            <w:rPr>
              <w:rStyle w:val="Textedelespacerserv"/>
            </w:rPr>
            <w:t>[Auteur ]</w:t>
          </w:r>
        </w:p>
      </w:docPartBody>
    </w:docPart>
    <w:docPart>
      <w:docPartPr>
        <w:name w:val="7EC38CD327784631AFF1A3F6D8536C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BB9897-A125-4D9F-9460-17B5FD3BCF10}"/>
      </w:docPartPr>
      <w:docPartBody>
        <w:p w:rsidR="006C4E69" w:rsidRDefault="00BD4D55">
          <w:r w:rsidRPr="005B3881">
            <w:rPr>
              <w:rStyle w:val="Textedelespacerserv"/>
            </w:rPr>
            <w:t>[Titre ]</w:t>
          </w:r>
        </w:p>
      </w:docPartBody>
    </w:docPart>
    <w:docPart>
      <w:docPartPr>
        <w:name w:val="9FBDB85A3EC84A2B95BAFD5251B796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2A96DB-7CF6-4EE5-AC8D-65A78B9180E2}"/>
      </w:docPartPr>
      <w:docPartBody>
        <w:p w:rsidR="006C4E69" w:rsidRDefault="00BD4D55">
          <w:r w:rsidRPr="005B3881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47"/>
    <w:rsid w:val="00612547"/>
    <w:rsid w:val="006C4E69"/>
    <w:rsid w:val="006E2AFE"/>
    <w:rsid w:val="00795DDA"/>
    <w:rsid w:val="00977DA6"/>
    <w:rsid w:val="00BD4D55"/>
    <w:rsid w:val="00BE0C2D"/>
    <w:rsid w:val="00D14E1D"/>
    <w:rsid w:val="00E6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D4D55"/>
    <w:rPr>
      <w:color w:val="808080"/>
    </w:rPr>
  </w:style>
  <w:style w:type="paragraph" w:customStyle="1" w:styleId="72260B95DF8F46708B9ABAADC163F2A9">
    <w:name w:val="72260B95DF8F46708B9ABAADC163F2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C031B2-C47F-4153-A06B-B0FFBCC15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525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Exercice sur la plage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sur la plage</dc:title>
  <dc:subject>Exercice sur la plage</dc:subject>
  <dc:creator>Jonathan JEANNIARD</dc:creator>
  <cp:keywords/>
  <dc:description/>
  <cp:lastModifiedBy>Jonathan JEANNIARD</cp:lastModifiedBy>
  <cp:revision>107</cp:revision>
  <dcterms:created xsi:type="dcterms:W3CDTF">2020-07-22T10:11:00Z</dcterms:created>
  <dcterms:modified xsi:type="dcterms:W3CDTF">2020-07-27T15:17:00Z</dcterms:modified>
  <cp:category>Dictionnaire</cp:category>
</cp:coreProperties>
</file>