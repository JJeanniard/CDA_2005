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bookmarkStart w:id="0" w:name="_Toc46311831" w:displacedByCustomXml="next"/>
    <w:bookmarkStart w:id="1" w:name="_Toc46311733" w:displacedByCustomXml="next"/>
    <w:sdt>
      <w:sdtPr>
        <w:id w:val="390770121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:rsidR="007C6CD8" w:rsidRDefault="007C6C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-7620</wp:posOffset>
                    </wp:positionH>
                    <wp:positionV relativeFrom="page">
                      <wp:posOffset>7620</wp:posOffset>
                    </wp:positionV>
                    <wp:extent cx="7566660" cy="10683240"/>
                    <wp:effectExtent l="0" t="0" r="0" b="381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68324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r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7C6CD8" w:rsidRDefault="00E461D5" w:rsidP="007C6CD8">
                                        <w:pPr>
                                          <w:pStyle w:val="Sansinterligne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Cours de chevaux</w:t>
                                        </w:r>
                                      </w:p>
                                    </w:sdtContent>
                                  </w:sdt>
                                  <w:p w:rsidR="009839EC" w:rsidRDefault="009839EC" w:rsidP="00221D82"/>
                                  <w:sdt>
                                    <w:sdtPr>
                                      <w:rPr>
                                        <w:rFonts w:asciiTheme="minorHAnsi" w:eastAsiaTheme="minorEastAsia" w:hAnsiTheme="minorHAnsi" w:cstheme="minorBidi"/>
                                        <w:color w:val="auto"/>
                                        <w:sz w:val="21"/>
                                        <w:szCs w:val="21"/>
                                      </w:rPr>
                                      <w:id w:val="-180205381"/>
                                      <w:docPartObj>
                                        <w:docPartGallery w:val="Table of Content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p w:rsidR="009839EC" w:rsidRDefault="009839EC">
                                        <w:pPr>
                                          <w:pStyle w:val="En-ttedetabledesmatires"/>
                                        </w:pPr>
                                        <w:r>
                                          <w:t>Table des matières</w:t>
                                        </w:r>
                                      </w:p>
                                      <w:p w:rsidR="009839EC" w:rsidRDefault="009839E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r>
                                          <w:fldChar w:fldCharType="begin"/>
                                        </w:r>
                                        <w:r>
                                          <w:instrText xml:space="preserve"> TOC \o "1-3" \h \z \u </w:instrText>
                                        </w:r>
                                        <w:r>
                                          <w:fldChar w:fldCharType="separate"/>
                                        </w:r>
                                        <w:hyperlink w:anchor="_Toc46905595" w:history="1">
                                          <w:r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Questions Client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_Toc46905595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Default="00050621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6905596" w:history="1">
                                          <w:r w:rsidR="009839EC"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Les contraintes sur les données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_Toc46905596 \h </w:instrTex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Default="00050621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6905597" w:history="1">
                                          <w:r w:rsidR="009839EC"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Dictionnaire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_Toc46905597 \h </w:instrTex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Default="00050621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6905598" w:history="1">
                                          <w:r w:rsidR="009839EC"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Matrice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_Toc46905598 \h </w:instrTex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Pr="00221D82" w:rsidRDefault="009839EC" w:rsidP="00221D82"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6CD8" w:rsidRDefault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eur "/>
                                    <w:tag w:val=""/>
                                    <w:id w:val="-19982501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C6CD8" w:rsidRPr="007C6CD8" w:rsidRDefault="005A0F7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48" o:spid="_x0000_s1026" style="position:absolute;margin-left:-.6pt;margin-top:.6pt;width:595.8pt;height:841.2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7C6CD8" w:rsidRDefault="00E461D5" w:rsidP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Cours de chevaux</w:t>
                                  </w:r>
                                </w:p>
                              </w:sdtContent>
                            </w:sdt>
                            <w:p w:rsidR="009839EC" w:rsidRDefault="009839EC" w:rsidP="00221D82"/>
                            <w:sdt>
                              <w:sdtPr>
                                <w:rPr>
                                  <w:rFonts w:asciiTheme="minorHAnsi" w:eastAsiaTheme="minorEastAsia" w:hAnsiTheme="minorHAnsi" w:cstheme="minorBidi"/>
                                  <w:color w:val="auto"/>
                                  <w:sz w:val="21"/>
                                  <w:szCs w:val="21"/>
                                </w:rPr>
                                <w:id w:val="-180205381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p w:rsidR="009839EC" w:rsidRDefault="009839EC">
                                  <w:pPr>
                                    <w:pStyle w:val="En-ttedetabledesmatires"/>
                                  </w:pPr>
                                  <w:r>
                                    <w:t>Table des matières</w:t>
                                  </w:r>
                                </w:p>
                                <w:p w:rsidR="009839EC" w:rsidRDefault="009839EC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TOC \o "1-3" \h \z \u </w:instrText>
                                  </w:r>
                                  <w:r>
                                    <w:fldChar w:fldCharType="separate"/>
                                  </w:r>
                                  <w:hyperlink w:anchor="_Toc46905595" w:history="1">
                                    <w:r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Questions Client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_Toc46905595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Default="00050621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6905596" w:history="1">
                                    <w:r w:rsidR="009839EC"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Les contraintes sur les données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_Toc46905596 \h </w:instrTex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Default="00050621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6905597" w:history="1">
                                    <w:r w:rsidR="009839EC"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Dictionnaire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_Toc46905597 \h </w:instrTex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Default="00050621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6905598" w:history="1">
                                    <w:r w:rsidR="009839EC"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Matrice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_Toc46905598 \h </w:instrTex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Pr="00221D82" w:rsidRDefault="009839EC" w:rsidP="00221D82"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7C6CD8" w:rsidRDefault="007C6CD8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eur "/>
                              <w:tag w:val=""/>
                              <w:id w:val="-19982501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C6CD8" w:rsidRPr="007C6CD8" w:rsidRDefault="005A0F78">
                                <w:pPr>
                                  <w:pStyle w:val="Sansinterligne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C6CD8" w:rsidRDefault="007C6CD8">
          <w:pPr>
            <w:rPr>
              <w:color w:val="FFFFFF" w:themeColor="background1"/>
              <w:sz w:val="48"/>
              <w:szCs w:val="48"/>
            </w:rPr>
          </w:pPr>
          <w:r>
            <w:rPr>
              <w:color w:val="FFFFFF" w:themeColor="background1"/>
              <w:sz w:val="48"/>
              <w:szCs w:val="48"/>
            </w:rPr>
            <w:br w:type="page"/>
          </w:r>
        </w:p>
      </w:sdtContent>
    </w:sdt>
    <w:p w:rsidR="00991855" w:rsidRDefault="00991855" w:rsidP="00ED71A6">
      <w:pPr>
        <w:pStyle w:val="Titre1"/>
        <w:rPr>
          <w:b/>
          <w:bCs/>
          <w:color w:val="8EAADB" w:themeColor="accent1" w:themeTint="99"/>
        </w:rPr>
      </w:pPr>
      <w:bookmarkStart w:id="2" w:name="_Toc46905595"/>
      <w:r w:rsidRPr="00ED71A6">
        <w:rPr>
          <w:b/>
          <w:bCs/>
          <w:color w:val="8EAADB" w:themeColor="accent1" w:themeTint="99"/>
        </w:rPr>
        <w:lastRenderedPageBreak/>
        <w:t>Questions Client</w:t>
      </w:r>
      <w:bookmarkEnd w:id="1"/>
      <w:bookmarkEnd w:id="0"/>
      <w:bookmarkEnd w:id="2"/>
    </w:p>
    <w:p w:rsidR="00991855" w:rsidRDefault="00991855">
      <w:pPr>
        <w:rPr>
          <w:sz w:val="28"/>
          <w:szCs w:val="28"/>
        </w:rPr>
      </w:pPr>
    </w:p>
    <w:p w:rsidR="00E461D5" w:rsidRDefault="00E461D5" w:rsidP="00977D78">
      <w:pPr>
        <w:pStyle w:val="Default"/>
        <w:rPr>
          <w:sz w:val="28"/>
          <w:szCs w:val="28"/>
        </w:rPr>
      </w:pPr>
    </w:p>
    <w:p w:rsidR="00E461D5" w:rsidRPr="00E461D5" w:rsidRDefault="00E461D5" w:rsidP="00E461D5">
      <w:pPr>
        <w:pStyle w:val="Titre1"/>
        <w:rPr>
          <w:b/>
          <w:bCs/>
          <w:color w:val="8EAADB" w:themeColor="accent1" w:themeTint="99"/>
        </w:rPr>
      </w:pPr>
      <w:r w:rsidRPr="00E461D5">
        <w:rPr>
          <w:b/>
          <w:bCs/>
          <w:color w:val="8EAADB" w:themeColor="accent1" w:themeTint="99"/>
        </w:rPr>
        <w:t>Demande client</w:t>
      </w:r>
    </w:p>
    <w:p w:rsidR="00E461D5" w:rsidRDefault="00E461D5" w:rsidP="00977D78">
      <w:pPr>
        <w:pStyle w:val="Default"/>
        <w:rPr>
          <w:sz w:val="28"/>
          <w:szCs w:val="28"/>
        </w:rPr>
      </w:pPr>
    </w:p>
    <w:p w:rsidR="00E461D5" w:rsidRDefault="00E461D5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Un parieur assidu des champs de courses et des bases de données, voudrait mémoriser, dans une base de données relationnelle, </w:t>
      </w:r>
      <w:r w:rsidRPr="00E461D5">
        <w:rPr>
          <w:color w:val="000000" w:themeColor="text1"/>
          <w:sz w:val="28"/>
          <w:szCs w:val="28"/>
          <w:highlight w:val="yellow"/>
        </w:rPr>
        <w:t>les courses de chevaux</w:t>
      </w:r>
      <w:r>
        <w:rPr>
          <w:color w:val="FFFFFF" w:themeColor="background1"/>
          <w:sz w:val="28"/>
          <w:szCs w:val="28"/>
        </w:rPr>
        <w:t xml:space="preserve">, </w:t>
      </w:r>
      <w:r w:rsidRPr="00E461D5">
        <w:rPr>
          <w:color w:val="000000" w:themeColor="text1"/>
          <w:sz w:val="28"/>
          <w:szCs w:val="28"/>
          <w:highlight w:val="yellow"/>
        </w:rPr>
        <w:t>les paris</w:t>
      </w:r>
      <w:r w:rsidRPr="00E461D5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qu'il a faits et </w:t>
      </w:r>
      <w:r w:rsidRPr="00E461D5">
        <w:rPr>
          <w:color w:val="000000" w:themeColor="text1"/>
          <w:sz w:val="28"/>
          <w:szCs w:val="28"/>
          <w:highlight w:val="yellow"/>
        </w:rPr>
        <w:t>les résultats</w:t>
      </w:r>
      <w:r>
        <w:rPr>
          <w:color w:val="FFFFFF" w:themeColor="background1"/>
          <w:sz w:val="28"/>
          <w:szCs w:val="28"/>
        </w:rPr>
        <w:t>.</w:t>
      </w:r>
    </w:p>
    <w:p w:rsidR="00E461D5" w:rsidRDefault="00E461D5" w:rsidP="00977D78">
      <w:pPr>
        <w:pStyle w:val="Default"/>
        <w:rPr>
          <w:color w:val="FFFFFF" w:themeColor="background1"/>
          <w:sz w:val="28"/>
          <w:szCs w:val="28"/>
        </w:rPr>
      </w:pPr>
    </w:p>
    <w:p w:rsidR="00BC019B" w:rsidRPr="00152827" w:rsidRDefault="00BC019B" w:rsidP="00977D78">
      <w:pPr>
        <w:pStyle w:val="Default"/>
        <w:rPr>
          <w:color w:val="auto"/>
          <w:sz w:val="28"/>
          <w:szCs w:val="28"/>
        </w:rPr>
      </w:pPr>
      <w:r>
        <w:rPr>
          <w:color w:val="FFFFFF" w:themeColor="background1"/>
          <w:sz w:val="28"/>
          <w:szCs w:val="28"/>
        </w:rPr>
        <w:t>Plus précisément, il veut enregistrer les informations suivantes pour</w:t>
      </w:r>
      <w:r w:rsidRPr="00152827">
        <w:rPr>
          <w:color w:val="000000" w:themeColor="text1"/>
          <w:sz w:val="28"/>
          <w:szCs w:val="28"/>
        </w:rPr>
        <w:t xml:space="preserve"> </w:t>
      </w:r>
      <w:r w:rsidRPr="00152827">
        <w:rPr>
          <w:color w:val="000000" w:themeColor="text1"/>
          <w:sz w:val="28"/>
          <w:szCs w:val="28"/>
          <w:highlight w:val="darkGray"/>
        </w:rPr>
        <w:t>chaque coures</w:t>
      </w:r>
      <w:r w:rsidRPr="00152827">
        <w:rPr>
          <w:color w:val="000000" w:themeColor="text1"/>
          <w:sz w:val="28"/>
          <w:szCs w:val="28"/>
        </w:rPr>
        <w:t xml:space="preserve"> </w:t>
      </w:r>
      <w:r w:rsidRPr="00152827">
        <w:rPr>
          <w:color w:val="FFFFFF" w:themeColor="background1"/>
          <w:sz w:val="28"/>
          <w:szCs w:val="28"/>
        </w:rPr>
        <w:t>:</w:t>
      </w:r>
    </w:p>
    <w:p w:rsidR="00EB3F88" w:rsidRDefault="00EB3F88" w:rsidP="00977D78">
      <w:pPr>
        <w:pStyle w:val="Default"/>
        <w:rPr>
          <w:color w:val="FFFFFF" w:themeColor="background1"/>
          <w:sz w:val="28"/>
          <w:szCs w:val="28"/>
        </w:rPr>
      </w:pPr>
    </w:p>
    <w:p w:rsidR="00EB3F88" w:rsidRPr="00EB3F88" w:rsidRDefault="00EB3F88" w:rsidP="00EB3F88">
      <w:pPr>
        <w:pStyle w:val="Default"/>
        <w:numPr>
          <w:ilvl w:val="0"/>
          <w:numId w:val="4"/>
        </w:numPr>
        <w:rPr>
          <w:color w:val="auto"/>
        </w:rPr>
      </w:pPr>
      <w:r w:rsidRPr="00152827">
        <w:rPr>
          <w:color w:val="000000" w:themeColor="text1"/>
          <w:sz w:val="28"/>
          <w:szCs w:val="28"/>
          <w:highlight w:val="yellow"/>
        </w:rPr>
        <w:t>Le nom</w:t>
      </w:r>
      <w:r w:rsidRPr="00152827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et </w:t>
      </w:r>
      <w:r w:rsidRPr="00152827">
        <w:rPr>
          <w:color w:val="000000" w:themeColor="text1"/>
          <w:sz w:val="28"/>
          <w:szCs w:val="28"/>
          <w:highlight w:val="yellow"/>
        </w:rPr>
        <w:t>la date</w:t>
      </w:r>
      <w:r w:rsidRPr="00152827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(ex : Prix d'Amérique, 21-07-92)</w:t>
      </w:r>
    </w:p>
    <w:p w:rsidR="00EB3F88" w:rsidRPr="00EB3F88" w:rsidRDefault="00EB3F88" w:rsidP="00EB3F88">
      <w:pPr>
        <w:pStyle w:val="Default"/>
        <w:numPr>
          <w:ilvl w:val="0"/>
          <w:numId w:val="4"/>
        </w:numPr>
        <w:rPr>
          <w:color w:val="auto"/>
        </w:rPr>
      </w:pPr>
      <w:r w:rsidRPr="00152827">
        <w:rPr>
          <w:color w:val="000000" w:themeColor="text1"/>
          <w:sz w:val="28"/>
          <w:szCs w:val="28"/>
          <w:highlight w:val="yellow"/>
        </w:rPr>
        <w:t>Le numéro</w:t>
      </w:r>
      <w:r>
        <w:rPr>
          <w:color w:val="FFFFFF" w:themeColor="background1"/>
          <w:sz w:val="28"/>
          <w:szCs w:val="28"/>
        </w:rPr>
        <w:t xml:space="preserve">, </w:t>
      </w:r>
      <w:r w:rsidRPr="00152827">
        <w:rPr>
          <w:color w:val="000000" w:themeColor="text1"/>
          <w:sz w:val="28"/>
          <w:szCs w:val="28"/>
          <w:highlight w:val="yellow"/>
        </w:rPr>
        <w:t>le nom des chevaux</w:t>
      </w:r>
      <w:r w:rsidRPr="00152827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partants</w:t>
      </w:r>
    </w:p>
    <w:p w:rsidR="00195A22" w:rsidRPr="00195A22" w:rsidRDefault="00EB3F88" w:rsidP="00EB3F88">
      <w:pPr>
        <w:pStyle w:val="Default"/>
        <w:numPr>
          <w:ilvl w:val="0"/>
          <w:numId w:val="4"/>
        </w:numPr>
        <w:rPr>
          <w:color w:val="auto"/>
        </w:rPr>
      </w:pPr>
      <w:r w:rsidRPr="00152827">
        <w:rPr>
          <w:color w:val="000000" w:themeColor="text1"/>
          <w:sz w:val="28"/>
          <w:szCs w:val="28"/>
          <w:highlight w:val="yellow"/>
        </w:rPr>
        <w:t>Ses paris</w:t>
      </w:r>
      <w:r>
        <w:rPr>
          <w:color w:val="FFFFFF" w:themeColor="background1"/>
          <w:sz w:val="28"/>
          <w:szCs w:val="28"/>
        </w:rPr>
        <w:t xml:space="preserve">, avec </w:t>
      </w:r>
      <w:r w:rsidR="00195A22">
        <w:rPr>
          <w:color w:val="FFFFFF" w:themeColor="background1"/>
          <w:sz w:val="28"/>
          <w:szCs w:val="28"/>
        </w:rPr>
        <w:t>pour chacun :</w:t>
      </w:r>
    </w:p>
    <w:p w:rsidR="00195A22" w:rsidRPr="00195A22" w:rsidRDefault="00195A22" w:rsidP="00195A22">
      <w:pPr>
        <w:pStyle w:val="Default"/>
        <w:numPr>
          <w:ilvl w:val="0"/>
          <w:numId w:val="5"/>
        </w:numPr>
        <w:rPr>
          <w:color w:val="auto"/>
        </w:rPr>
      </w:pPr>
      <w:r w:rsidRPr="00152827">
        <w:rPr>
          <w:color w:val="000000" w:themeColor="text1"/>
          <w:sz w:val="28"/>
          <w:szCs w:val="28"/>
          <w:highlight w:val="yellow"/>
        </w:rPr>
        <w:t>Le type</w:t>
      </w:r>
      <w:r w:rsidRPr="00152827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de pari (couplé, tiercé, quarté, quinté …).</w:t>
      </w:r>
    </w:p>
    <w:p w:rsidR="00977D78" w:rsidRDefault="00195A22" w:rsidP="00195A22">
      <w:pPr>
        <w:pStyle w:val="Default"/>
        <w:numPr>
          <w:ilvl w:val="0"/>
          <w:numId w:val="6"/>
        </w:numPr>
        <w:rPr>
          <w:color w:val="auto"/>
        </w:rPr>
      </w:pPr>
      <w:r>
        <w:rPr>
          <w:color w:val="auto"/>
        </w:rPr>
        <w:t>Couplé = Pari sur 2 chevaux (1</w:t>
      </w:r>
      <w:r w:rsidRPr="00195A22">
        <w:rPr>
          <w:color w:val="auto"/>
          <w:vertAlign w:val="superscript"/>
        </w:rPr>
        <w:t>er</w:t>
      </w:r>
      <w:r>
        <w:rPr>
          <w:color w:val="auto"/>
        </w:rPr>
        <w:t xml:space="preserve"> et 2</w:t>
      </w:r>
      <w:r w:rsidRPr="00195A22">
        <w:rPr>
          <w:color w:val="auto"/>
          <w:vertAlign w:val="superscript"/>
        </w:rPr>
        <w:t>nd</w:t>
      </w:r>
      <w:r>
        <w:rPr>
          <w:color w:val="auto"/>
        </w:rPr>
        <w:t>)</w:t>
      </w:r>
    </w:p>
    <w:p w:rsidR="00195A22" w:rsidRDefault="00195A22" w:rsidP="00195A22">
      <w:pPr>
        <w:pStyle w:val="Default"/>
        <w:numPr>
          <w:ilvl w:val="0"/>
          <w:numId w:val="6"/>
        </w:numPr>
        <w:rPr>
          <w:color w:val="auto"/>
        </w:rPr>
      </w:pPr>
      <w:r>
        <w:rPr>
          <w:color w:val="auto"/>
        </w:rPr>
        <w:t>Tiercé = Pari sur 3 chevaux (1</w:t>
      </w:r>
      <w:r w:rsidRPr="00195A22">
        <w:rPr>
          <w:color w:val="auto"/>
          <w:vertAlign w:val="superscript"/>
        </w:rPr>
        <w:t>er</w:t>
      </w:r>
      <w:r>
        <w:rPr>
          <w:color w:val="auto"/>
        </w:rPr>
        <w:t>, 2</w:t>
      </w:r>
      <w:r w:rsidRPr="00195A22">
        <w:rPr>
          <w:color w:val="auto"/>
          <w:vertAlign w:val="superscript"/>
        </w:rPr>
        <w:t>ème</w:t>
      </w:r>
      <w:r>
        <w:rPr>
          <w:color w:val="auto"/>
        </w:rPr>
        <w:t>, et 3</w:t>
      </w:r>
      <w:r w:rsidRPr="00195A22">
        <w:rPr>
          <w:color w:val="auto"/>
          <w:vertAlign w:val="superscript"/>
        </w:rPr>
        <w:t>ème</w:t>
      </w:r>
      <w:r>
        <w:rPr>
          <w:color w:val="auto"/>
        </w:rPr>
        <w:t>)</w:t>
      </w:r>
    </w:p>
    <w:p w:rsidR="00152827" w:rsidRDefault="00152827" w:rsidP="00195A22">
      <w:pPr>
        <w:pStyle w:val="Default"/>
        <w:numPr>
          <w:ilvl w:val="0"/>
          <w:numId w:val="6"/>
        </w:numPr>
        <w:rPr>
          <w:color w:val="auto"/>
        </w:rPr>
      </w:pPr>
      <w:proofErr w:type="spellStart"/>
      <w:r>
        <w:rPr>
          <w:color w:val="auto"/>
        </w:rPr>
        <w:t>Etc</w:t>
      </w:r>
      <w:proofErr w:type="spellEnd"/>
      <w:r>
        <w:rPr>
          <w:color w:val="auto"/>
        </w:rPr>
        <w:t xml:space="preserve"> …</w:t>
      </w:r>
    </w:p>
    <w:p w:rsidR="00152827" w:rsidRDefault="00152827" w:rsidP="00152827">
      <w:pPr>
        <w:pStyle w:val="Default"/>
        <w:numPr>
          <w:ilvl w:val="0"/>
          <w:numId w:val="5"/>
        </w:numPr>
        <w:rPr>
          <w:color w:val="FFFFFF" w:themeColor="background1"/>
          <w:sz w:val="28"/>
          <w:szCs w:val="28"/>
        </w:rPr>
      </w:pPr>
      <w:r w:rsidRPr="00152827">
        <w:rPr>
          <w:color w:val="FFFFFF" w:themeColor="background1"/>
          <w:sz w:val="28"/>
          <w:szCs w:val="28"/>
        </w:rPr>
        <w:t>La somme jouée et les numéros de chevaux dans l'ordre du pari.</w:t>
      </w:r>
    </w:p>
    <w:p w:rsidR="003B7C7C" w:rsidRDefault="003B7C7C" w:rsidP="003B7C7C">
      <w:pPr>
        <w:pStyle w:val="Default"/>
        <w:rPr>
          <w:color w:val="FFFFFF" w:themeColor="background1"/>
          <w:sz w:val="28"/>
          <w:szCs w:val="28"/>
        </w:rPr>
      </w:pPr>
    </w:p>
    <w:p w:rsidR="003B7C7C" w:rsidRDefault="003B7C7C" w:rsidP="003B7C7C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Une fois la jouée, on enregistre aussi : </w:t>
      </w:r>
    </w:p>
    <w:p w:rsidR="003B7C7C" w:rsidRDefault="003B7C7C" w:rsidP="003B7C7C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Le </w:t>
      </w:r>
      <w:r w:rsidR="005B3551">
        <w:rPr>
          <w:color w:val="FFFFFF" w:themeColor="background1"/>
          <w:sz w:val="28"/>
          <w:szCs w:val="28"/>
        </w:rPr>
        <w:t>résultat</w:t>
      </w:r>
      <w:r>
        <w:rPr>
          <w:color w:val="FFFFFF" w:themeColor="background1"/>
          <w:sz w:val="28"/>
          <w:szCs w:val="28"/>
        </w:rPr>
        <w:t xml:space="preserve"> : l'ordre d'arrivée des chevaux.</w:t>
      </w:r>
    </w:p>
    <w:p w:rsidR="003B7C7C" w:rsidRDefault="003B7C7C" w:rsidP="003B7C7C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Le gain total du parieur pour la course (couplé = somme jouée x 2, tiercé = somme jouée * 3, </w:t>
      </w:r>
      <w:proofErr w:type="spellStart"/>
      <w:r>
        <w:rPr>
          <w:color w:val="FFFFFF" w:themeColor="background1"/>
          <w:sz w:val="28"/>
          <w:szCs w:val="28"/>
        </w:rPr>
        <w:t>etc</w:t>
      </w:r>
      <w:proofErr w:type="spellEnd"/>
      <w:r>
        <w:rPr>
          <w:color w:val="FFFFFF" w:themeColor="background1"/>
          <w:sz w:val="28"/>
          <w:szCs w:val="28"/>
        </w:rPr>
        <w:t xml:space="preserve"> …).</w:t>
      </w:r>
    </w:p>
    <w:p w:rsidR="005B3551" w:rsidRDefault="005B3551" w:rsidP="005B3551">
      <w:pPr>
        <w:pStyle w:val="Default"/>
        <w:rPr>
          <w:color w:val="FFFFFF" w:themeColor="background1"/>
          <w:sz w:val="28"/>
          <w:szCs w:val="28"/>
        </w:rPr>
      </w:pPr>
      <w:bookmarkStart w:id="3" w:name="_GoBack"/>
      <w:bookmarkEnd w:id="3"/>
    </w:p>
    <w:p w:rsidR="00CD66FD" w:rsidRPr="00152827" w:rsidRDefault="00CD66FD" w:rsidP="00CD66FD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Les noms de chevaux sont uniques et les noms de coures sont unique (à un instant donné).</w:t>
      </w:r>
    </w:p>
    <w:p w:rsidR="00ED71A6" w:rsidRPr="00ED71A6" w:rsidRDefault="00977D78" w:rsidP="00ED71A6">
      <w:pPr>
        <w:pStyle w:val="Titre1"/>
        <w:rPr>
          <w:b/>
          <w:bCs/>
          <w:color w:val="8EAADB" w:themeColor="accent1" w:themeTint="99"/>
        </w:rPr>
      </w:pPr>
      <w:bookmarkStart w:id="4" w:name="_Toc46905596"/>
      <w:r w:rsidRPr="00ED71A6">
        <w:rPr>
          <w:b/>
          <w:bCs/>
          <w:color w:val="8EAADB" w:themeColor="accent1" w:themeTint="99"/>
        </w:rPr>
        <w:t>Les contraintes sur les données</w:t>
      </w:r>
      <w:bookmarkEnd w:id="4"/>
    </w:p>
    <w:p w:rsidR="009C625A" w:rsidRDefault="009C625A">
      <w:pPr>
        <w:rPr>
          <w:sz w:val="28"/>
          <w:szCs w:val="28"/>
        </w:rPr>
      </w:pPr>
    </w:p>
    <w:p w:rsidR="007C6CD8" w:rsidRDefault="007C6CD8">
      <w:pPr>
        <w:rPr>
          <w:sz w:val="28"/>
          <w:szCs w:val="28"/>
        </w:rPr>
      </w:pPr>
    </w:p>
    <w:p w:rsidR="007C6CD8" w:rsidRDefault="007C6CD8">
      <w:pPr>
        <w:rPr>
          <w:sz w:val="28"/>
          <w:szCs w:val="28"/>
        </w:rPr>
        <w:sectPr w:rsidR="007C6CD8" w:rsidSect="00453E4C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1417" w:left="1417" w:header="709" w:footer="709" w:gutter="0"/>
          <w:pgNumType w:start="0"/>
          <w:cols w:space="708"/>
          <w:titlePg/>
          <w:docGrid w:linePitch="360"/>
        </w:sectPr>
      </w:pPr>
    </w:p>
    <w:p w:rsidR="00566437" w:rsidRDefault="009E2417" w:rsidP="00ED71A6">
      <w:pPr>
        <w:pStyle w:val="Titre1"/>
        <w:rPr>
          <w:b/>
          <w:bCs/>
          <w:color w:val="8EAADB" w:themeColor="accent1" w:themeTint="99"/>
        </w:rPr>
      </w:pPr>
      <w:bookmarkStart w:id="5" w:name="_Toc46311832"/>
      <w:bookmarkStart w:id="6" w:name="_Toc46905597"/>
      <w:r w:rsidRPr="00ED71A6">
        <w:rPr>
          <w:b/>
          <w:bCs/>
          <w:color w:val="8EAADB" w:themeColor="accent1" w:themeTint="99"/>
        </w:rPr>
        <w:lastRenderedPageBreak/>
        <w:t>Dictionnaire</w:t>
      </w:r>
      <w:bookmarkEnd w:id="5"/>
      <w:bookmarkEnd w:id="6"/>
    </w:p>
    <w:p w:rsidR="00ED71A6" w:rsidRPr="00ED71A6" w:rsidRDefault="00ED71A6" w:rsidP="00ED71A6"/>
    <w:p w:rsidR="00566437" w:rsidRDefault="00566437"/>
    <w:p w:rsidR="00D0773C" w:rsidRDefault="00D0773C">
      <w:pPr>
        <w:rPr>
          <w:b/>
          <w:bCs/>
          <w:color w:val="000000" w:themeColor="text1"/>
          <w:u w:val="single"/>
        </w:rPr>
      </w:pPr>
      <w:bookmarkStart w:id="7" w:name="_Toc46311833"/>
    </w:p>
    <w:p w:rsidR="007C6CD8" w:rsidRDefault="007C6CD8">
      <w:pPr>
        <w:rPr>
          <w:b/>
          <w:bCs/>
          <w:color w:val="000000" w:themeColor="text1"/>
          <w:u w:val="single"/>
        </w:rPr>
      </w:pPr>
    </w:p>
    <w:p w:rsidR="007C6CD8" w:rsidRDefault="007C6CD8">
      <w:pPr>
        <w:rPr>
          <w:b/>
          <w:bCs/>
          <w:color w:val="000000" w:themeColor="text1"/>
          <w:u w:val="single"/>
        </w:rPr>
        <w:sectPr w:rsidR="007C6CD8" w:rsidSect="007C6CD8">
          <w:headerReference w:type="first" r:id="rId12"/>
          <w:pgSz w:w="16838" w:h="11906" w:orient="landscape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:rsidR="008110BD" w:rsidRDefault="008110BD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u w:val="single"/>
        </w:rPr>
      </w:pPr>
    </w:p>
    <w:p w:rsidR="009C625A" w:rsidRDefault="009C625A" w:rsidP="00ED71A6">
      <w:pPr>
        <w:pStyle w:val="Titre1"/>
        <w:rPr>
          <w:b/>
          <w:bCs/>
          <w:color w:val="8EAADB" w:themeColor="accent1" w:themeTint="99"/>
        </w:rPr>
      </w:pPr>
      <w:bookmarkStart w:id="8" w:name="_Toc46905598"/>
      <w:r w:rsidRPr="00ED71A6">
        <w:rPr>
          <w:b/>
          <w:bCs/>
          <w:color w:val="8EAADB" w:themeColor="accent1" w:themeTint="99"/>
        </w:rPr>
        <w:t>Matrice</w:t>
      </w:r>
      <w:bookmarkEnd w:id="7"/>
      <w:bookmarkEnd w:id="8"/>
    </w:p>
    <w:p w:rsidR="00ED71A6" w:rsidRPr="00ED71A6" w:rsidRDefault="00ED71A6" w:rsidP="00ED71A6"/>
    <w:p w:rsidR="00566437" w:rsidRDefault="00566437"/>
    <w:p w:rsidR="008A4913" w:rsidRDefault="00050621"/>
    <w:sectPr w:rsidR="008A4913" w:rsidSect="007C6CD8">
      <w:headerReference w:type="first" r:id="rId13"/>
      <w:pgSz w:w="11906" w:h="16838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621" w:rsidRDefault="00050621" w:rsidP="00BD6D90">
      <w:r>
        <w:separator/>
      </w:r>
    </w:p>
  </w:endnote>
  <w:endnote w:type="continuationSeparator" w:id="0">
    <w:p w:rsidR="00050621" w:rsidRDefault="00050621" w:rsidP="00BD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A4D" w:rsidRDefault="00050621" w:rsidP="00FC4112">
    <w:pPr>
      <w:pStyle w:val="Pieddepage"/>
      <w:shd w:val="clear" w:color="auto" w:fill="A8D08D" w:themeFill="accent6" w:themeFillTint="99"/>
      <w:spacing w:line="276" w:lineRule="auto"/>
    </w:pPr>
    <w:sdt>
      <w:sdtPr>
        <w:alias w:val="Date de publication"/>
        <w:tag w:val=""/>
        <w:id w:val="-253367172"/>
        <w:placeholder/>
        <w:dataBinding w:prefixMappings="xmlns:ns0='http://schemas.microsoft.com/office/2006/coverPageProps' " w:xpath="/ns0:CoverPageProperties[1]/ns0:PublishDate[1]" w:storeItemID="{55AF091B-3C7A-41E3-B477-F2FDAA23CFDA}"/>
        <w:date w:fullDate="2020-07-29T00:00:00Z">
          <w:dateFormat w:val="dd/MM/yyyy"/>
          <w:lid w:val="en-GB"/>
          <w:storeMappedDataAs w:val="dateTime"/>
          <w:calendar w:val="gregorian"/>
        </w:date>
      </w:sdtPr>
      <w:sdtEndPr/>
      <w:sdtContent>
        <w:r w:rsidR="00881A4D">
          <w:rPr>
            <w:lang w:val="en-GB"/>
          </w:rPr>
          <w:t>29/07/2020</w:t>
        </w:r>
      </w:sdtContent>
    </w:sdt>
    <w:r w:rsidR="00881A4D">
      <w:ptab w:relativeTo="margin" w:alignment="center" w:leader="none"/>
    </w:r>
    <w:r w:rsidR="00881A4D">
      <w:ptab w:relativeTo="margin" w:alignment="right" w:leader="none"/>
    </w:r>
    <w:sdt>
      <w:sdtPr>
        <w:alias w:val="Auteur "/>
        <w:tag w:val=""/>
        <w:id w:val="910587325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81A4D">
          <w:t>Jonathan JEANNIARD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E4C" w:rsidRDefault="00050621" w:rsidP="00FC4112">
    <w:pPr>
      <w:pStyle w:val="Pieddepage"/>
      <w:shd w:val="clear" w:color="auto" w:fill="A8D08D" w:themeFill="accent6" w:themeFillTint="99"/>
      <w:spacing w:line="276" w:lineRule="auto"/>
    </w:pPr>
    <w:sdt>
      <w:sdtPr>
        <w:alias w:val="Date de publication"/>
        <w:tag w:val=""/>
        <w:id w:val="-3664901"/>
        <w:placeholder/>
        <w:dataBinding w:prefixMappings="xmlns:ns0='http://schemas.microsoft.com/office/2006/coverPageProps' " w:xpath="/ns0:CoverPageProperties[1]/ns0:PublishDate[1]" w:storeItemID="{55AF091B-3C7A-41E3-B477-F2FDAA23CFDA}"/>
        <w:date w:fullDate="2020-07-29T00:00:00Z">
          <w:dateFormat w:val="dd/MM/yyyy"/>
          <w:lid w:val="en-GB"/>
          <w:storeMappedDataAs w:val="dateTime"/>
          <w:calendar w:val="gregorian"/>
        </w:date>
      </w:sdtPr>
      <w:sdtEndPr/>
      <w:sdtContent>
        <w:r w:rsidR="00FC4112">
          <w:rPr>
            <w:lang w:val="en-GB"/>
          </w:rPr>
          <w:t>29/07/2020</w:t>
        </w:r>
      </w:sdtContent>
    </w:sdt>
    <w:r w:rsidR="00FC4112">
      <w:ptab w:relativeTo="margin" w:alignment="center" w:leader="none"/>
    </w:r>
    <w:r w:rsidR="00FC4112">
      <w:ptab w:relativeTo="margin" w:alignment="right" w:leader="none"/>
    </w:r>
    <w:sdt>
      <w:sdtPr>
        <w:alias w:val="Auteur "/>
        <w:tag w:val=""/>
        <w:id w:val="-821266339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C4112">
          <w:t>Jonathan JEANNIARD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621" w:rsidRDefault="00050621" w:rsidP="00BD6D90">
      <w:r>
        <w:separator/>
      </w:r>
    </w:p>
  </w:footnote>
  <w:footnote w:type="continuationSeparator" w:id="0">
    <w:p w:rsidR="00050621" w:rsidRDefault="00050621" w:rsidP="00BD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D90" w:rsidRDefault="0021395D" w:rsidP="005801D1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6" name="Zone de text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95D" w:rsidRPr="0021395D" w:rsidRDefault="00050621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-1617747256"/>
                              <w:placeholder>
                                <w:docPart w:val="B7FC5DAEFE7E40A983B269A19528BA5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461D5">
                                <w:rPr>
                                  <w:color w:val="FFFFFF" w:themeColor="background1"/>
                                </w:rPr>
                                <w:t>Cours de chevaux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6" type="#_x0000_t202" style="position:absolute;margin-left:0;margin-top:0;width:468pt;height:13.7pt;z-index:25167360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" o:allowincell="f" filled="f" stroked="f">
              <v:textbox style="mso-fit-shape-to-text:t" inset=",0,,0">
                <w:txbxContent>
                  <w:p w:rsidR="0021395D" w:rsidRPr="0021395D" w:rsidRDefault="00050621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-1617747256"/>
                        <w:placeholder>
                          <w:docPart w:val="B7FC5DAEFE7E40A983B269A19528BA5E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461D5">
                          <w:rPr>
                            <w:color w:val="FFFFFF" w:themeColor="background1"/>
                          </w:rPr>
                          <w:t>Cours de chevaux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1395D" w:rsidRPr="0021395D" w:rsidRDefault="0021395D">
                          <w:r w:rsidRPr="0021395D">
                            <w:fldChar w:fldCharType="begin"/>
                          </w:r>
                          <w:r w:rsidRPr="0021395D">
                            <w:instrText>PAGE   \* MERGEFORMAT</w:instrText>
                          </w:r>
                          <w:r w:rsidRPr="0021395D">
                            <w:fldChar w:fldCharType="separate"/>
                          </w:r>
                          <w:r w:rsidRPr="0021395D">
                            <w:t>2</w:t>
                          </w:r>
                          <w:r w:rsidRPr="0021395D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21" o:spid="_x0000_s1037" type="#_x0000_t202" style="position:absolute;margin-left:20.6pt;margin-top:0;width:71.8pt;height:13.45pt;z-index:25167257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X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jSVq/Q7aE4kGkK2MD05+ukAf3A2kH1r7r8fBCrOzHtLwt9U&#10;s1n0e9rQDz6P7i5RYSVB1FwG5CxvNiG/joNDve+oxmXIdzSmrU4SxnlmPmfiZM7U6PkhRfc/36dT&#10;v577+icA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Jkl3dc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:rsidR="0021395D" w:rsidRPr="0021395D" w:rsidRDefault="0021395D">
                    <w:r w:rsidRPr="0021395D">
                      <w:fldChar w:fldCharType="begin"/>
                    </w:r>
                    <w:r w:rsidRPr="0021395D">
                      <w:instrText>PAGE   \* MERGEFORMAT</w:instrText>
                    </w:r>
                    <w:r w:rsidRPr="0021395D">
                      <w:fldChar w:fldCharType="separate"/>
                    </w:r>
                    <w:r w:rsidRPr="0021395D">
                      <w:t>2</w:t>
                    </w:r>
                    <w:r w:rsidRPr="0021395D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F78" w:rsidRDefault="005A0F7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F78" w:rsidRDefault="0021395D">
    <w:pPr>
      <w:pStyle w:val="En-tte"/>
    </w:pP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margin">
                <wp:posOffset>776605</wp:posOffset>
              </wp:positionH>
              <wp:positionV relativeFrom="topMargin">
                <wp:posOffset>365760</wp:posOffset>
              </wp:positionV>
              <wp:extent cx="4983480" cy="162560"/>
              <wp:effectExtent l="0" t="0" r="0" b="889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34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95D" w:rsidRPr="0021395D" w:rsidRDefault="00050621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16650510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461D5">
                                <w:rPr>
                                  <w:color w:val="FFFFFF" w:themeColor="background1"/>
                                </w:rPr>
                                <w:t>Cours de chevaux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8" type="#_x0000_t202" style="position:absolute;margin-left:61.15pt;margin-top:28.8pt;width:392.4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" o:allowincell="f" filled="f" stroked="f">
              <v:textbox inset=",0,,0">
                <w:txbxContent>
                  <w:p w:rsidR="0021395D" w:rsidRPr="0021395D" w:rsidRDefault="00050621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166505100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461D5">
                          <w:rPr>
                            <w:color w:val="FFFFFF" w:themeColor="background1"/>
                          </w:rPr>
                          <w:t>Cours de chevaux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1395D" w:rsidRPr="0021395D" w:rsidRDefault="0021395D">
                          <w:pPr>
                            <w:rPr>
                              <w:color w:val="000000" w:themeColor="text1"/>
                            </w:rPr>
                          </w:pPr>
                          <w:r w:rsidRPr="0021395D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21395D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21395D">
                            <w:rPr>
                              <w:color w:val="000000" w:themeColor="text1"/>
                            </w:rPr>
                            <w:t>2</w: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5" o:spid="_x0000_s1039" type="#_x0000_t202" style="position:absolute;margin-left:20.6pt;margin-top:0;width:71.8pt;height:13.45pt;z-index:2516695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" o:allowincell="f" fillcolor="#a8d08d [1945]" stroked="f">
              <v:textbox style="mso-fit-shape-to-text:t" inset=",0,,0">
                <w:txbxContent>
                  <w:p w:rsidR="0021395D" w:rsidRPr="0021395D" w:rsidRDefault="0021395D">
                    <w:pPr>
                      <w:rPr>
                        <w:color w:val="000000" w:themeColor="text1"/>
                      </w:rPr>
                    </w:pPr>
                    <w:r w:rsidRPr="0021395D">
                      <w:rPr>
                        <w:color w:val="000000" w:themeColor="text1"/>
                      </w:rPr>
                      <w:fldChar w:fldCharType="begin"/>
                    </w:r>
                    <w:r w:rsidRPr="0021395D">
                      <w:rPr>
                        <w:color w:val="000000" w:themeColor="text1"/>
                      </w:rPr>
                      <w:instrText>PAGE   \* MERGEFORMAT</w:instrText>
                    </w:r>
                    <w:r w:rsidRPr="0021395D">
                      <w:rPr>
                        <w:color w:val="000000" w:themeColor="text1"/>
                      </w:rPr>
                      <w:fldChar w:fldCharType="separate"/>
                    </w:r>
                    <w:r w:rsidRPr="0021395D">
                      <w:rPr>
                        <w:color w:val="000000" w:themeColor="text1"/>
                      </w:rPr>
                      <w:t>2</w:t>
                    </w:r>
                    <w:r w:rsidRPr="0021395D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78538B"/>
    <w:multiLevelType w:val="hybridMultilevel"/>
    <w:tmpl w:val="C2DE4EAA"/>
    <w:lvl w:ilvl="0" w:tplc="A906BDEE">
      <w:numFmt w:val="bullet"/>
      <w:lvlText w:val=""/>
      <w:lvlJc w:val="left"/>
      <w:pPr>
        <w:ind w:left="1776" w:hanging="360"/>
      </w:pPr>
      <w:rPr>
        <w:rFonts w:ascii="Symbol" w:eastAsiaTheme="minorEastAsia" w:hAnsi="Symbol" w:cs="Times New Roman" w:hint="default"/>
        <w:color w:val="FFFFFF" w:themeColor="background1"/>
        <w:sz w:val="28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C0212E3"/>
    <w:multiLevelType w:val="hybridMultilevel"/>
    <w:tmpl w:val="9D1E2316"/>
    <w:lvl w:ilvl="0" w:tplc="040C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7720687E"/>
    <w:multiLevelType w:val="hybridMultilevel"/>
    <w:tmpl w:val="36140322"/>
    <w:lvl w:ilvl="0" w:tplc="17242740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  <w:color w:val="FFFFFF" w:themeColor="background1"/>
        <w:sz w:val="2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D5"/>
    <w:rsid w:val="00050621"/>
    <w:rsid w:val="000F61D7"/>
    <w:rsid w:val="00152827"/>
    <w:rsid w:val="0015471E"/>
    <w:rsid w:val="00195A22"/>
    <w:rsid w:val="0021395D"/>
    <w:rsid w:val="00213FEF"/>
    <w:rsid w:val="00221D82"/>
    <w:rsid w:val="00247373"/>
    <w:rsid w:val="00313B02"/>
    <w:rsid w:val="0033622C"/>
    <w:rsid w:val="003505B1"/>
    <w:rsid w:val="00354868"/>
    <w:rsid w:val="003B5798"/>
    <w:rsid w:val="003B7C7C"/>
    <w:rsid w:val="00453E4C"/>
    <w:rsid w:val="00496CB6"/>
    <w:rsid w:val="00516569"/>
    <w:rsid w:val="00566437"/>
    <w:rsid w:val="005801D1"/>
    <w:rsid w:val="005A0F78"/>
    <w:rsid w:val="005B3551"/>
    <w:rsid w:val="005B5499"/>
    <w:rsid w:val="00652D7D"/>
    <w:rsid w:val="007855E8"/>
    <w:rsid w:val="00793D1B"/>
    <w:rsid w:val="007A0AE7"/>
    <w:rsid w:val="007B7730"/>
    <w:rsid w:val="007C6CD8"/>
    <w:rsid w:val="008110BD"/>
    <w:rsid w:val="00881A4D"/>
    <w:rsid w:val="008B131C"/>
    <w:rsid w:val="008C0966"/>
    <w:rsid w:val="0097203F"/>
    <w:rsid w:val="00977D78"/>
    <w:rsid w:val="009839EC"/>
    <w:rsid w:val="00991855"/>
    <w:rsid w:val="009956A7"/>
    <w:rsid w:val="009C625A"/>
    <w:rsid w:val="009E2417"/>
    <w:rsid w:val="00AD140E"/>
    <w:rsid w:val="00B001B0"/>
    <w:rsid w:val="00BC019B"/>
    <w:rsid w:val="00BD6D90"/>
    <w:rsid w:val="00C928A4"/>
    <w:rsid w:val="00CD66FD"/>
    <w:rsid w:val="00D0773C"/>
    <w:rsid w:val="00D221F2"/>
    <w:rsid w:val="00DC352B"/>
    <w:rsid w:val="00DF1297"/>
    <w:rsid w:val="00E242E0"/>
    <w:rsid w:val="00E461D5"/>
    <w:rsid w:val="00EB3F88"/>
    <w:rsid w:val="00ED71A6"/>
    <w:rsid w:val="00EE4A4D"/>
    <w:rsid w:val="00FC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B0B84"/>
  <w15:chartTrackingRefBased/>
  <w15:docId w15:val="{1D0D3FD8-9522-4204-908E-2C333041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4C"/>
  </w:style>
  <w:style w:type="paragraph" w:styleId="Titre1">
    <w:name w:val="heading 1"/>
    <w:basedOn w:val="Normal"/>
    <w:next w:val="Normal"/>
    <w:link w:val="Titre1Car"/>
    <w:uiPriority w:val="9"/>
    <w:qFormat/>
    <w:rsid w:val="00ED71A6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1A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1A6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71A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71A6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71A6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71A6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71A6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71A6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D71A6"/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1A6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C6CD8"/>
    <w:pPr>
      <w:tabs>
        <w:tab w:val="right" w:leader="dot" w:pos="9062"/>
      </w:tabs>
      <w:spacing w:after="100"/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D71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D7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D71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D71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71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71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D71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71A6"/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D71A6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D71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71A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D71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D71A6"/>
    <w:rPr>
      <w:b/>
      <w:bCs/>
    </w:rPr>
  </w:style>
  <w:style w:type="character" w:styleId="Accentuation">
    <w:name w:val="Emphasis"/>
    <w:basedOn w:val="Policepardfaut"/>
    <w:uiPriority w:val="20"/>
    <w:qFormat/>
    <w:rsid w:val="00ED71A6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D71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D71A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71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71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D71A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D71A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D71A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D71A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D71A6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C5DAEFE7E40A983B269A19528BA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6F566D-EDC1-42F6-82C8-5AC4194D4BF5}"/>
      </w:docPartPr>
      <w:docPartBody>
        <w:p w:rsidR="00000000" w:rsidRDefault="00A318CF">
          <w:pPr>
            <w:pStyle w:val="B7FC5DAEFE7E40A983B269A19528BA5E"/>
          </w:pPr>
          <w:r w:rsidRPr="00F84FB5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CF"/>
    <w:rsid w:val="00A3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B7FC5DAEFE7E40A983B269A19528BA5E">
    <w:name w:val="B7FC5DAEFE7E40A983B269A19528BA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A1B4CF-6725-47D8-BE74-1302A5E54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21</TotalTime>
  <Pages>4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de chevaux</vt:lpstr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de chevaux</dc:title>
  <dc:subject>Sous-titre</dc:subject>
  <dc:creator>Jonathan JEANNIARD</dc:creator>
  <cp:keywords/>
  <dc:description/>
  <cp:lastModifiedBy>Jonathan JEANNIARD</cp:lastModifiedBy>
  <cp:revision>6</cp:revision>
  <dcterms:created xsi:type="dcterms:W3CDTF">2020-08-04T15:37:00Z</dcterms:created>
  <dcterms:modified xsi:type="dcterms:W3CDTF">2020-08-04T15:58:00Z</dcterms:modified>
  <cp:category>Dictionnaire</cp:category>
</cp:coreProperties>
</file>