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272727" w:themeColor="text1" w:themeTint="D8"/>
  <w:body>
    <w:bookmarkStart w:id="0" w:name="_Toc46311831" w:displacedByCustomXml="next"/>
    <w:bookmarkStart w:id="1" w:name="_Toc46311733" w:displacedByCustomXml="next"/>
    <w:sdt>
      <w:sdtPr>
        <w:id w:val="390770121"/>
        <w:docPartObj>
          <w:docPartGallery w:val="Cover Pages"/>
          <w:docPartUnique/>
        </w:docPartObj>
      </w:sdtPr>
      <w:sdtEndPr>
        <w:rPr>
          <w:color w:val="FFFFFF" w:themeColor="background1"/>
          <w:sz w:val="48"/>
          <w:szCs w:val="48"/>
        </w:rPr>
      </w:sdtEndPr>
      <w:sdtContent>
        <w:p w:rsidR="007C6CD8" w:rsidRDefault="007C6CD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-7620</wp:posOffset>
                    </wp:positionH>
                    <wp:positionV relativeFrom="page">
                      <wp:posOffset>7620</wp:posOffset>
                    </wp:positionV>
                    <wp:extent cx="7566660" cy="10683240"/>
                    <wp:effectExtent l="0" t="0" r="0" b="3810"/>
                    <wp:wrapNone/>
                    <wp:docPr id="48" name="Groupe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566660" cy="1068324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oupe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angle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FFFFFF" w:themeColor="background1"/>
                                        <w:sz w:val="64"/>
                                        <w:szCs w:val="64"/>
                                      </w:rPr>
                                      <w:alias w:val="Titre"/>
                                      <w:tag w:val=""/>
                                      <w:id w:val="1841046763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7C6CD8" w:rsidRDefault="00DA62D0" w:rsidP="007C6CD8">
                                        <w:pPr>
                                          <w:pStyle w:val="Sansinterligne"/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</w:pPr>
                                        <w:r>
                                          <w:rPr>
                                            <w:rFonts w:asciiTheme="majorHAnsi" w:eastAsiaTheme="majorEastAsia" w:hAnsiTheme="majorHAnsi" w:cstheme="majorBidi"/>
                                            <w:caps/>
                                            <w:color w:val="FFFFFF" w:themeColor="background1"/>
                                            <w:sz w:val="64"/>
                                            <w:szCs w:val="64"/>
                                          </w:rPr>
                                          <w:t>Éditeur</w:t>
                                        </w:r>
                                      </w:p>
                                    </w:sdtContent>
                                  </w:sdt>
                                  <w:p w:rsidR="009839EC" w:rsidRDefault="009839EC" w:rsidP="00221D82"/>
                                  <w:sdt>
                                    <w:sdtPr>
                                      <w:rPr>
                                        <w:rFonts w:asciiTheme="minorHAnsi" w:eastAsiaTheme="minorEastAsia" w:hAnsiTheme="minorHAnsi" w:cstheme="minorBidi"/>
                                        <w:color w:val="auto"/>
                                        <w:sz w:val="21"/>
                                        <w:szCs w:val="21"/>
                                      </w:rPr>
                                      <w:id w:val="-180205381"/>
                                      <w:docPartObj>
                                        <w:docPartGallery w:val="Table of Contents"/>
                                        <w:docPartUnique/>
                                      </w:docPartObj>
                                    </w:sdtPr>
                                    <w:sdtEndPr>
                                      <w:rPr>
                                        <w:b/>
                                        <w:bCs/>
                                      </w:rPr>
                                    </w:sdtEndPr>
                                    <w:sdtContent>
                                      <w:p w:rsidR="009839EC" w:rsidRDefault="009839EC">
                                        <w:pPr>
                                          <w:pStyle w:val="En-ttedetabledesmatires"/>
                                        </w:pPr>
                                        <w:r>
                                          <w:t>Table des matières</w:t>
                                        </w:r>
                                      </w:p>
                                      <w:p w:rsidR="009839EC" w:rsidRDefault="009839E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r>
                                          <w:fldChar w:fldCharType="begin"/>
                                        </w:r>
                                        <w:r>
                                          <w:instrText xml:space="preserve"> TOC \o "1-3" \h \z \u </w:instrText>
                                        </w:r>
                                        <w:r>
                                          <w:fldChar w:fldCharType="separate"/>
                                        </w:r>
                                        <w:hyperlink w:anchor="_Toc46905595" w:history="1">
                                          <w:r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Questions Client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_Toc46905595 \h </w:instrTex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3D5B3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6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Les contraintes sur les données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_Toc46905596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3D5B3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7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Dictionnaire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_Toc46905597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1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Default="003D5B3C">
                                        <w:pPr>
                                          <w:pStyle w:val="TM1"/>
                                          <w:rPr>
                                            <w:noProof/>
                                            <w:sz w:val="22"/>
                                            <w:szCs w:val="22"/>
                                            <w:lang w:eastAsia="fr-FR"/>
                                          </w:rPr>
                                        </w:pPr>
                                        <w:hyperlink w:anchor="_Toc46905598" w:history="1">
                                          <w:r w:rsidR="009839EC" w:rsidRPr="005274DD">
                                            <w:rPr>
                                              <w:rStyle w:val="Lienhypertexte"/>
                                              <w:b/>
                                              <w:bCs/>
                                              <w:noProof/>
                                            </w:rPr>
                                            <w:t>Matrice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ab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begin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instrText xml:space="preserve"> PAGEREF _Toc46905598 \h </w:instrTex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separate"/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t>3</w:t>
                                          </w:r>
                                          <w:r w:rsidR="009839EC">
                                            <w:rPr>
                                              <w:noProof/>
                                              <w:webHidden/>
                                            </w:rPr>
                                            <w:fldChar w:fldCharType="end"/>
                                          </w:r>
                                        </w:hyperlink>
                                      </w:p>
                                      <w:p w:rsidR="009839EC" w:rsidRPr="00221D82" w:rsidRDefault="009839EC" w:rsidP="00221D82">
                                        <w:r>
                                          <w:rPr>
                                            <w:b/>
                                            <w:bCs/>
                                          </w:rPr>
                                          <w:fldChar w:fldCharType="end"/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oupe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e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e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e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e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e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Zone de texte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C6CD8" w:rsidRDefault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Auteur "/>
                                    <w:tag w:val=""/>
                                    <w:id w:val="-1998250178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C6CD8" w:rsidRPr="007C6CD8" w:rsidRDefault="005A0F78">
                                      <w:pPr>
                                        <w:pStyle w:val="Sansinterligne"/>
                                        <w:spacing w:before="120"/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Jonathan JEANNIARD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Groupe 48" o:spid="_x0000_s1026" style="position:absolute;margin-left:-.6pt;margin-top:.6pt;width:595.8pt;height:841.2pt;z-index:-251657216;mso-position-horizontal-relative:page;mso-position-vertical-relative:page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">
                    <v:group id="Groupe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angle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FFFFFF" w:themeColor="background1"/>
                                  <w:sz w:val="64"/>
                                  <w:szCs w:val="64"/>
                                </w:rPr>
                                <w:alias w:val="Titre"/>
                                <w:tag w:val=""/>
                                <w:id w:val="1841046763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7C6CD8" w:rsidRDefault="00DA62D0" w:rsidP="007C6CD8">
                                  <w:pPr>
                                    <w:pStyle w:val="Sansinterligne"/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</w:pP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t>Éditeur</w:t>
                                  </w:r>
                                </w:p>
                              </w:sdtContent>
                            </w:sdt>
                            <w:p w:rsidR="009839EC" w:rsidRDefault="009839EC" w:rsidP="00221D82"/>
                            <w:sdt>
                              <w:sdtPr>
                                <w:rPr>
                                  <w:rFonts w:asciiTheme="minorHAnsi" w:eastAsiaTheme="minorEastAsia" w:hAnsiTheme="minorHAnsi" w:cstheme="minorBidi"/>
                                  <w:color w:val="auto"/>
                                  <w:sz w:val="21"/>
                                  <w:szCs w:val="21"/>
                                </w:rPr>
                                <w:id w:val="-180205381"/>
                                <w:docPartObj>
                                  <w:docPartGallery w:val="Table of Contents"/>
                                  <w:docPartUnique/>
                                </w:docPartObj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p w:rsidR="009839EC" w:rsidRDefault="009839EC">
                                  <w:pPr>
                                    <w:pStyle w:val="En-ttedetabledesmatires"/>
                                  </w:pPr>
                                  <w:r>
                                    <w:t>Table des matières</w:t>
                                  </w:r>
                                </w:p>
                                <w:p w:rsidR="009839EC" w:rsidRDefault="009839E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 xml:space="preserve"> TOC \o "1-3" \h \z \u </w:instrText>
                                  </w:r>
                                  <w:r>
                                    <w:fldChar w:fldCharType="separate"/>
                                  </w:r>
                                  <w:hyperlink w:anchor="_Toc46905595" w:history="1">
                                    <w:r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Questions Client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_Toc46905595 \h </w:instrTex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3D5B3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6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Les contraintes sur les données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_Toc46905596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3D5B3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7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Dictionnaire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_Toc46905597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1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Default="003D5B3C">
                                  <w:pPr>
                                    <w:pStyle w:val="TM1"/>
                                    <w:rPr>
                                      <w:noProof/>
                                      <w:sz w:val="22"/>
                                      <w:szCs w:val="22"/>
                                      <w:lang w:eastAsia="fr-FR"/>
                                    </w:rPr>
                                  </w:pPr>
                                  <w:hyperlink w:anchor="_Toc46905598" w:history="1">
                                    <w:r w:rsidR="009839EC" w:rsidRPr="005274DD">
                                      <w:rPr>
                                        <w:rStyle w:val="Lienhypertexte"/>
                                        <w:b/>
                                        <w:bCs/>
                                        <w:noProof/>
                                      </w:rPr>
                                      <w:t>Matrice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ab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begin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instrText xml:space="preserve"> PAGEREF _Toc46905598 \h </w:instrTex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separate"/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t>3</w:t>
                                    </w:r>
                                    <w:r w:rsidR="009839EC">
                                      <w:rPr>
                                        <w:noProof/>
                                        <w:webHidden/>
                                      </w:rPr>
                                      <w:fldChar w:fldCharType="end"/>
                                    </w:r>
                                  </w:hyperlink>
                                </w:p>
                                <w:p w:rsidR="009839EC" w:rsidRPr="00221D82" w:rsidRDefault="009839EC" w:rsidP="00221D82">
                                  <w:r>
                                    <w:rPr>
                                      <w:b/>
                                      <w:bCs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  <v:group id="Groupe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e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e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e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e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e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p w:rsidR="007C6CD8" w:rsidRDefault="007C6CD8">
                            <w:pPr>
                              <w:pStyle w:val="Sansinterligne"/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Auteur "/>
                              <w:tag w:val=""/>
                              <w:id w:val="-1998250178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C6CD8" w:rsidRPr="007C6CD8" w:rsidRDefault="005A0F78">
                                <w:pPr>
                                  <w:pStyle w:val="Sansinterligne"/>
                                  <w:spacing w:before="120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Jonathan JEANNIARD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C6CD8" w:rsidRDefault="007C6CD8">
          <w:pPr>
            <w:rPr>
              <w:color w:val="FFFFFF" w:themeColor="background1"/>
              <w:sz w:val="48"/>
              <w:szCs w:val="48"/>
            </w:rPr>
          </w:pPr>
          <w:r>
            <w:rPr>
              <w:color w:val="FFFFFF" w:themeColor="background1"/>
              <w:sz w:val="48"/>
              <w:szCs w:val="48"/>
            </w:rPr>
            <w:br w:type="page"/>
          </w:r>
        </w:p>
      </w:sdtContent>
    </w:sdt>
    <w:p w:rsidR="00991855" w:rsidRDefault="00991855" w:rsidP="00ED71A6">
      <w:pPr>
        <w:pStyle w:val="Titre1"/>
        <w:rPr>
          <w:b/>
          <w:bCs/>
          <w:color w:val="8EAADB" w:themeColor="accent1" w:themeTint="99"/>
        </w:rPr>
      </w:pPr>
      <w:bookmarkStart w:id="2" w:name="_Toc46905595"/>
      <w:r w:rsidRPr="00ED71A6">
        <w:rPr>
          <w:b/>
          <w:bCs/>
          <w:color w:val="8EAADB" w:themeColor="accent1" w:themeTint="99"/>
        </w:rPr>
        <w:lastRenderedPageBreak/>
        <w:t>Questions Client</w:t>
      </w:r>
      <w:bookmarkEnd w:id="1"/>
      <w:bookmarkEnd w:id="0"/>
      <w:bookmarkEnd w:id="2"/>
    </w:p>
    <w:p w:rsidR="00991855" w:rsidRDefault="00991855">
      <w:pPr>
        <w:rPr>
          <w:sz w:val="28"/>
          <w:szCs w:val="28"/>
        </w:rPr>
      </w:pPr>
    </w:p>
    <w:p w:rsidR="00061D44" w:rsidRPr="00061D44" w:rsidRDefault="00061D44" w:rsidP="00061D44">
      <w:pPr>
        <w:pStyle w:val="Titre1"/>
        <w:rPr>
          <w:b/>
          <w:bCs/>
          <w:color w:val="8EAADB" w:themeColor="accent1" w:themeTint="99"/>
        </w:rPr>
      </w:pPr>
      <w:r w:rsidRPr="00061D44">
        <w:rPr>
          <w:b/>
          <w:bCs/>
          <w:color w:val="8EAADB" w:themeColor="accent1" w:themeTint="99"/>
        </w:rPr>
        <w:t>Demande client</w:t>
      </w:r>
    </w:p>
    <w:p w:rsidR="00061D44" w:rsidRPr="008848CD" w:rsidRDefault="00061D44" w:rsidP="00977D78">
      <w:pPr>
        <w:pStyle w:val="Default"/>
        <w:rPr>
          <w:color w:val="FFFFFF" w:themeColor="background1"/>
          <w:sz w:val="28"/>
          <w:szCs w:val="28"/>
        </w:rPr>
      </w:pPr>
    </w:p>
    <w:p w:rsidR="008848CD" w:rsidRDefault="00061D44" w:rsidP="00977D78">
      <w:pPr>
        <w:pStyle w:val="Default"/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éditeur souhaite installer une base de données pour mémoriser </w:t>
      </w:r>
      <w:r w:rsidR="008848CD">
        <w:rPr>
          <w:color w:val="FFFFFF" w:themeColor="background1"/>
          <w:sz w:val="28"/>
          <w:szCs w:val="28"/>
        </w:rPr>
        <w:t>les informations suivantes</w:t>
      </w:r>
      <w:r>
        <w:rPr>
          <w:color w:val="FFFFFF" w:themeColor="background1"/>
          <w:sz w:val="28"/>
          <w:szCs w:val="28"/>
        </w:rPr>
        <w:t xml:space="preserve"> </w:t>
      </w:r>
      <w:r w:rsidR="008848CD">
        <w:rPr>
          <w:color w:val="FFFFFF" w:themeColor="background1"/>
          <w:sz w:val="28"/>
          <w:szCs w:val="28"/>
        </w:rPr>
        <w:t>:</w:t>
      </w:r>
    </w:p>
    <w:p w:rsidR="008848CD" w:rsidRDefault="008848CD" w:rsidP="00977D78">
      <w:pPr>
        <w:pStyle w:val="Default"/>
        <w:rPr>
          <w:color w:val="FFFFFF" w:themeColor="background1"/>
          <w:sz w:val="28"/>
          <w:szCs w:val="28"/>
        </w:rPr>
      </w:pPr>
    </w:p>
    <w:p w:rsidR="00977D78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8848CD">
        <w:rPr>
          <w:color w:val="000000" w:themeColor="text1"/>
          <w:sz w:val="28"/>
          <w:szCs w:val="28"/>
          <w:highlight w:val="yellow"/>
        </w:rPr>
        <w:t>livres</w:t>
      </w:r>
      <w:r w:rsidRPr="008848CD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sont identifiés par leur </w:t>
      </w:r>
      <w:r w:rsidRPr="008848CD">
        <w:rPr>
          <w:color w:val="000000" w:themeColor="text1"/>
          <w:sz w:val="28"/>
          <w:szCs w:val="28"/>
          <w:highlight w:val="yellow"/>
        </w:rPr>
        <w:t>numéro ISBN</w:t>
      </w:r>
      <w:r>
        <w:rPr>
          <w:color w:val="FFFFFF" w:themeColor="background1"/>
          <w:sz w:val="28"/>
          <w:szCs w:val="28"/>
        </w:rPr>
        <w:t>.</w:t>
      </w:r>
    </w:p>
    <w:p w:rsidR="008848CD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livre possède un </w:t>
      </w:r>
      <w:r w:rsidRPr="00F13320">
        <w:rPr>
          <w:color w:val="000000" w:themeColor="text1"/>
          <w:sz w:val="28"/>
          <w:szCs w:val="28"/>
          <w:highlight w:val="yellow"/>
        </w:rPr>
        <w:t>titre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un </w:t>
      </w:r>
      <w:r w:rsidRPr="00F13320">
        <w:rPr>
          <w:color w:val="000000" w:themeColor="text1"/>
          <w:sz w:val="28"/>
          <w:szCs w:val="28"/>
          <w:highlight w:val="yellow"/>
        </w:rPr>
        <w:t>prix de vente</w:t>
      </w:r>
      <w:r>
        <w:rPr>
          <w:color w:val="FFFFFF" w:themeColor="background1"/>
          <w:sz w:val="28"/>
          <w:szCs w:val="28"/>
        </w:rPr>
        <w:t>.</w:t>
      </w:r>
    </w:p>
    <w:p w:rsidR="008848CD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Il est écrit </w:t>
      </w:r>
      <w:r w:rsidRPr="00C47C76">
        <w:rPr>
          <w:color w:val="FFFFFF" w:themeColor="background1"/>
          <w:sz w:val="28"/>
          <w:szCs w:val="28"/>
          <w:u w:val="single"/>
        </w:rPr>
        <w:t>par un ou plusieurs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auteurs</w:t>
      </w:r>
      <w:r>
        <w:rPr>
          <w:color w:val="FFFFFF" w:themeColor="background1"/>
          <w:sz w:val="28"/>
          <w:szCs w:val="28"/>
        </w:rPr>
        <w:t>.</w:t>
      </w:r>
    </w:p>
    <w:p w:rsidR="008848CD" w:rsidRDefault="008848CD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Chaque livre est </w:t>
      </w:r>
      <w:r w:rsidRPr="0039150B">
        <w:rPr>
          <w:color w:val="FFFFFF" w:themeColor="background1"/>
          <w:sz w:val="28"/>
          <w:szCs w:val="28"/>
        </w:rPr>
        <w:t xml:space="preserve">tiré </w:t>
      </w:r>
      <w:r w:rsidRPr="00C47C76">
        <w:rPr>
          <w:color w:val="FFFFFF" w:themeColor="background1"/>
          <w:sz w:val="28"/>
          <w:szCs w:val="28"/>
          <w:u w:val="single"/>
        </w:rPr>
        <w:t>en une ou plusieurs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éditions</w:t>
      </w:r>
      <w:r>
        <w:rPr>
          <w:color w:val="FFFFFF" w:themeColor="background1"/>
          <w:sz w:val="28"/>
          <w:szCs w:val="28"/>
        </w:rPr>
        <w:t xml:space="preserve">, </w:t>
      </w:r>
      <w:r w:rsidRPr="00F13320">
        <w:rPr>
          <w:color w:val="000000" w:themeColor="text1"/>
          <w:sz w:val="28"/>
          <w:szCs w:val="28"/>
          <w:highlight w:val="yellow"/>
        </w:rPr>
        <w:t>datées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F13320">
        <w:rPr>
          <w:color w:val="000000" w:themeColor="text1"/>
          <w:sz w:val="28"/>
          <w:szCs w:val="28"/>
          <w:highlight w:val="yellow"/>
        </w:rPr>
        <w:t>identifiées par leur ordre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(première édition, seconde édition, …).</w:t>
      </w:r>
    </w:p>
    <w:p w:rsidR="00A23C4A" w:rsidRDefault="00A23C4A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Chaque édition comporte un certain </w:t>
      </w:r>
      <w:r w:rsidRPr="00F13320">
        <w:rPr>
          <w:color w:val="000000" w:themeColor="text1"/>
          <w:sz w:val="28"/>
          <w:szCs w:val="28"/>
          <w:highlight w:val="yellow"/>
        </w:rPr>
        <w:t>nombre d'exemplaires</w:t>
      </w:r>
      <w:r>
        <w:rPr>
          <w:color w:val="FFFFFF" w:themeColor="background1"/>
          <w:sz w:val="28"/>
          <w:szCs w:val="28"/>
        </w:rPr>
        <w:t>.</w:t>
      </w:r>
    </w:p>
    <w:p w:rsidR="00C20563" w:rsidRDefault="00C20563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Un livre </w:t>
      </w:r>
      <w:r w:rsidRPr="00C47C76">
        <w:rPr>
          <w:color w:val="FFFFFF" w:themeColor="background1"/>
          <w:sz w:val="28"/>
          <w:szCs w:val="28"/>
          <w:u w:val="single"/>
        </w:rPr>
        <w:t>peut être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primé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>(Goncourt, Femina, …).</w:t>
      </w:r>
    </w:p>
    <w:p w:rsidR="00C20563" w:rsidRDefault="00C20563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F13320">
        <w:rPr>
          <w:color w:val="000000" w:themeColor="text1"/>
          <w:sz w:val="28"/>
          <w:szCs w:val="28"/>
          <w:highlight w:val="yellow"/>
        </w:rPr>
        <w:t>auteurs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sont identifiés par leur </w:t>
      </w:r>
      <w:r w:rsidRPr="00F13320">
        <w:rPr>
          <w:color w:val="000000" w:themeColor="text1"/>
          <w:sz w:val="28"/>
          <w:szCs w:val="28"/>
          <w:highlight w:val="yellow"/>
        </w:rPr>
        <w:t>nom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F13320">
        <w:rPr>
          <w:color w:val="000000" w:themeColor="text1"/>
          <w:sz w:val="28"/>
          <w:szCs w:val="28"/>
          <w:highlight w:val="yellow"/>
        </w:rPr>
        <w:t>prénom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C47C76">
        <w:rPr>
          <w:color w:val="FFFFFF" w:themeColor="background1"/>
          <w:sz w:val="28"/>
          <w:szCs w:val="28"/>
          <w:u w:val="single"/>
        </w:rPr>
        <w:t>peuvent avoir un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pseudonyme</w:t>
      </w:r>
      <w:r>
        <w:rPr>
          <w:color w:val="FFFFFF" w:themeColor="background1"/>
          <w:sz w:val="28"/>
          <w:szCs w:val="28"/>
        </w:rPr>
        <w:t>.</w:t>
      </w:r>
    </w:p>
    <w:p w:rsidR="00C20563" w:rsidRPr="00F13320" w:rsidRDefault="00C20563" w:rsidP="008848CD">
      <w:pPr>
        <w:pStyle w:val="Default"/>
        <w:numPr>
          <w:ilvl w:val="0"/>
          <w:numId w:val="4"/>
        </w:numPr>
        <w:rPr>
          <w:strike/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Pour chaque livre, un auteur perçoit des </w:t>
      </w:r>
      <w:r w:rsidRPr="00F13320">
        <w:rPr>
          <w:color w:val="000000" w:themeColor="text1"/>
          <w:sz w:val="28"/>
          <w:szCs w:val="28"/>
          <w:highlight w:val="yellow"/>
        </w:rPr>
        <w:t>droits d'auteur</w:t>
      </w:r>
      <w:r>
        <w:rPr>
          <w:color w:val="FFFFFF" w:themeColor="background1"/>
          <w:sz w:val="28"/>
          <w:szCs w:val="28"/>
        </w:rPr>
        <w:t xml:space="preserve">, calculés comme </w:t>
      </w:r>
      <w:r w:rsidRPr="00F13320">
        <w:rPr>
          <w:color w:val="000000" w:themeColor="text1"/>
          <w:sz w:val="28"/>
          <w:szCs w:val="28"/>
          <w:highlight w:val="yellow"/>
        </w:rPr>
        <w:t>un pourcentage du prix de vente</w:t>
      </w:r>
      <w:r w:rsidRPr="00F13320">
        <w:rPr>
          <w:color w:val="000000" w:themeColor="text1"/>
          <w:sz w:val="28"/>
          <w:szCs w:val="28"/>
        </w:rPr>
        <w:t xml:space="preserve"> </w:t>
      </w:r>
      <w:r w:rsidRPr="00F13320">
        <w:rPr>
          <w:strike/>
          <w:color w:val="FFFFFF" w:themeColor="background1"/>
          <w:sz w:val="28"/>
          <w:szCs w:val="28"/>
        </w:rPr>
        <w:t>(il est aussi fonction du nombre d'auteurs, du tirage, …).</w:t>
      </w:r>
    </w:p>
    <w:p w:rsidR="008848CD" w:rsidRPr="008848CD" w:rsidRDefault="005E0C18" w:rsidP="008848CD">
      <w:pPr>
        <w:pStyle w:val="Default"/>
        <w:numPr>
          <w:ilvl w:val="0"/>
          <w:numId w:val="4"/>
        </w:numPr>
        <w:rPr>
          <w:color w:val="FFFFFF" w:themeColor="background1"/>
          <w:sz w:val="28"/>
          <w:szCs w:val="28"/>
        </w:rPr>
      </w:pPr>
      <w:r>
        <w:rPr>
          <w:color w:val="FFFFFF" w:themeColor="background1"/>
          <w:sz w:val="28"/>
          <w:szCs w:val="28"/>
        </w:rPr>
        <w:t xml:space="preserve">Les </w:t>
      </w:r>
      <w:r w:rsidRPr="00F13320">
        <w:rPr>
          <w:color w:val="000000" w:themeColor="text1"/>
          <w:sz w:val="28"/>
          <w:szCs w:val="28"/>
          <w:highlight w:val="yellow"/>
        </w:rPr>
        <w:t>libraires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(identifiés par leur </w:t>
      </w:r>
      <w:r w:rsidRPr="00F13320">
        <w:rPr>
          <w:color w:val="000000" w:themeColor="text1"/>
          <w:sz w:val="28"/>
          <w:szCs w:val="28"/>
          <w:highlight w:val="yellow"/>
        </w:rPr>
        <w:t>nom</w:t>
      </w:r>
      <w:r w:rsidRPr="00F13320">
        <w:rPr>
          <w:color w:val="000000" w:themeColor="text1"/>
          <w:sz w:val="28"/>
          <w:szCs w:val="28"/>
        </w:rPr>
        <w:t xml:space="preserve"> </w:t>
      </w:r>
      <w:r>
        <w:rPr>
          <w:color w:val="FFFFFF" w:themeColor="background1"/>
          <w:sz w:val="28"/>
          <w:szCs w:val="28"/>
        </w:rPr>
        <w:t xml:space="preserve">et </w:t>
      </w:r>
      <w:r w:rsidRPr="00F13320">
        <w:rPr>
          <w:color w:val="000000" w:themeColor="text1"/>
          <w:sz w:val="28"/>
          <w:szCs w:val="28"/>
          <w:highlight w:val="yellow"/>
        </w:rPr>
        <w:t>adresse complète</w:t>
      </w:r>
      <w:r>
        <w:rPr>
          <w:color w:val="FFFFFF" w:themeColor="background1"/>
          <w:sz w:val="28"/>
          <w:szCs w:val="28"/>
        </w:rPr>
        <w:t xml:space="preserve">) </w:t>
      </w:r>
      <w:r w:rsidRPr="00C47C76">
        <w:rPr>
          <w:color w:val="FFFFFF" w:themeColor="background1"/>
          <w:sz w:val="28"/>
          <w:szCs w:val="28"/>
          <w:u w:val="single"/>
        </w:rPr>
        <w:t>peuvent envoyer des</w:t>
      </w:r>
      <w:r>
        <w:rPr>
          <w:color w:val="FFFFFF" w:themeColor="background1"/>
          <w:sz w:val="28"/>
          <w:szCs w:val="28"/>
        </w:rPr>
        <w:t xml:space="preserve"> </w:t>
      </w:r>
      <w:r w:rsidRPr="00F13320">
        <w:rPr>
          <w:color w:val="000000" w:themeColor="text1"/>
          <w:sz w:val="28"/>
          <w:szCs w:val="28"/>
          <w:highlight w:val="yellow"/>
        </w:rPr>
        <w:t>commandes</w:t>
      </w:r>
      <w:r w:rsidRPr="00F13320">
        <w:rPr>
          <w:color w:val="000000" w:themeColor="text1"/>
          <w:sz w:val="28"/>
          <w:szCs w:val="28"/>
        </w:rPr>
        <w:t xml:space="preserve"> </w:t>
      </w:r>
      <w:r w:rsidRPr="00F13320">
        <w:rPr>
          <w:color w:val="FFFFFF" w:themeColor="background1"/>
          <w:sz w:val="28"/>
          <w:szCs w:val="28"/>
          <w:u w:val="single"/>
        </w:rPr>
        <w:t>d'un ou plusieurs</w:t>
      </w:r>
      <w:r>
        <w:rPr>
          <w:color w:val="FFFFFF" w:themeColor="background1"/>
          <w:sz w:val="28"/>
          <w:szCs w:val="28"/>
        </w:rPr>
        <w:t xml:space="preserve"> livres </w:t>
      </w:r>
      <w:r w:rsidRPr="00C47C76">
        <w:rPr>
          <w:strike/>
          <w:color w:val="FFFFFF" w:themeColor="background1"/>
          <w:sz w:val="28"/>
          <w:szCs w:val="28"/>
        </w:rPr>
        <w:t>en quantité quelconque.</w:t>
      </w:r>
      <w:r w:rsidR="008848CD">
        <w:rPr>
          <w:color w:val="FFFFFF" w:themeColor="background1"/>
          <w:sz w:val="28"/>
          <w:szCs w:val="28"/>
        </w:rPr>
        <w:t xml:space="preserve"> </w:t>
      </w:r>
    </w:p>
    <w:p w:rsidR="00ED71A6" w:rsidRPr="00ED71A6" w:rsidRDefault="00977D78" w:rsidP="00ED71A6">
      <w:pPr>
        <w:pStyle w:val="Titre1"/>
        <w:rPr>
          <w:b/>
          <w:bCs/>
          <w:color w:val="8EAADB" w:themeColor="accent1" w:themeTint="99"/>
        </w:rPr>
      </w:pPr>
      <w:bookmarkStart w:id="3" w:name="_Toc46905596"/>
      <w:r w:rsidRPr="00ED71A6">
        <w:rPr>
          <w:b/>
          <w:bCs/>
          <w:color w:val="8EAADB" w:themeColor="accent1" w:themeTint="99"/>
        </w:rPr>
        <w:t>Les contraintes sur les données</w:t>
      </w:r>
      <w:bookmarkEnd w:id="3"/>
    </w:p>
    <w:p w:rsidR="009C625A" w:rsidRDefault="009C625A">
      <w:pPr>
        <w:rPr>
          <w:sz w:val="28"/>
          <w:szCs w:val="28"/>
        </w:rPr>
      </w:pPr>
    </w:p>
    <w:p w:rsidR="007C6CD8" w:rsidRDefault="00D2028A">
      <w:pPr>
        <w:rPr>
          <w:sz w:val="28"/>
          <w:szCs w:val="28"/>
        </w:rPr>
      </w:pPr>
      <w:r>
        <w:rPr>
          <w:sz w:val="28"/>
          <w:szCs w:val="28"/>
        </w:rPr>
        <w:t>Un livre est écrit par un ou plusieurs auteurs.</w:t>
      </w:r>
    </w:p>
    <w:p w:rsidR="00D2028A" w:rsidRDefault="00D2028A">
      <w:pPr>
        <w:rPr>
          <w:sz w:val="28"/>
          <w:szCs w:val="28"/>
        </w:rPr>
      </w:pPr>
      <w:r>
        <w:rPr>
          <w:sz w:val="28"/>
          <w:szCs w:val="28"/>
        </w:rPr>
        <w:t>Un auteur écrit un ou plusieurs livres.</w:t>
      </w:r>
    </w:p>
    <w:p w:rsidR="00D2028A" w:rsidRDefault="00D2028A">
      <w:pPr>
        <w:rPr>
          <w:sz w:val="28"/>
          <w:szCs w:val="28"/>
        </w:rPr>
      </w:pPr>
    </w:p>
    <w:p w:rsidR="004121FC" w:rsidRDefault="004121FC">
      <w:pPr>
        <w:rPr>
          <w:sz w:val="28"/>
          <w:szCs w:val="28"/>
        </w:rPr>
      </w:pPr>
      <w:r>
        <w:rPr>
          <w:sz w:val="28"/>
          <w:szCs w:val="28"/>
        </w:rPr>
        <w:t>Un livre est tiré en une ou plusieurs éditions.</w:t>
      </w:r>
    </w:p>
    <w:p w:rsidR="00C76717" w:rsidRDefault="004121FC">
      <w:pPr>
        <w:rPr>
          <w:sz w:val="28"/>
          <w:szCs w:val="28"/>
        </w:rPr>
      </w:pPr>
      <w:r>
        <w:rPr>
          <w:sz w:val="28"/>
          <w:szCs w:val="28"/>
        </w:rPr>
        <w:t>Une édition tire un ou plusieurs livres</w:t>
      </w:r>
      <w:r w:rsidR="007A22CB">
        <w:rPr>
          <w:sz w:val="28"/>
          <w:szCs w:val="28"/>
        </w:rPr>
        <w:t>.</w:t>
      </w:r>
    </w:p>
    <w:p w:rsidR="00C76717" w:rsidRDefault="00C76717">
      <w:pPr>
        <w:rPr>
          <w:sz w:val="28"/>
          <w:szCs w:val="28"/>
        </w:rPr>
      </w:pPr>
    </w:p>
    <w:p w:rsidR="00C76717" w:rsidRDefault="00C76717">
      <w:pPr>
        <w:rPr>
          <w:sz w:val="28"/>
          <w:szCs w:val="28"/>
        </w:rPr>
      </w:pPr>
      <w:r>
        <w:rPr>
          <w:sz w:val="28"/>
          <w:szCs w:val="28"/>
        </w:rPr>
        <w:t>Un livre peut être récompenser par 0 ou plusieurs primés</w:t>
      </w:r>
      <w:r w:rsidR="00A0053D">
        <w:rPr>
          <w:sz w:val="28"/>
          <w:szCs w:val="28"/>
        </w:rPr>
        <w:t>.</w:t>
      </w:r>
    </w:p>
    <w:p w:rsidR="00C76717" w:rsidRDefault="00C76717">
      <w:pPr>
        <w:rPr>
          <w:sz w:val="28"/>
          <w:szCs w:val="28"/>
        </w:rPr>
      </w:pPr>
      <w:r>
        <w:rPr>
          <w:sz w:val="28"/>
          <w:szCs w:val="28"/>
        </w:rPr>
        <w:t xml:space="preserve">Un primé peut </w:t>
      </w:r>
      <w:r w:rsidR="00523351">
        <w:rPr>
          <w:sz w:val="28"/>
          <w:szCs w:val="28"/>
        </w:rPr>
        <w:t>récompenser</w:t>
      </w:r>
      <w:r>
        <w:rPr>
          <w:sz w:val="28"/>
          <w:szCs w:val="28"/>
        </w:rPr>
        <w:t xml:space="preserve"> 0 ou plusieurs</w:t>
      </w:r>
      <w:r w:rsidR="0052467F">
        <w:rPr>
          <w:sz w:val="28"/>
          <w:szCs w:val="28"/>
        </w:rPr>
        <w:t xml:space="preserve"> livres.</w:t>
      </w:r>
      <w:r>
        <w:rPr>
          <w:sz w:val="28"/>
          <w:szCs w:val="28"/>
        </w:rPr>
        <w:t xml:space="preserve"> </w:t>
      </w:r>
    </w:p>
    <w:p w:rsidR="00C76717" w:rsidRDefault="00C76717">
      <w:pPr>
        <w:rPr>
          <w:sz w:val="28"/>
          <w:szCs w:val="28"/>
        </w:rPr>
      </w:pPr>
    </w:p>
    <w:p w:rsidR="001E37E5" w:rsidRDefault="005F19AB">
      <w:pPr>
        <w:rPr>
          <w:sz w:val="28"/>
          <w:szCs w:val="28"/>
        </w:rPr>
      </w:pPr>
      <w:r>
        <w:rPr>
          <w:sz w:val="28"/>
          <w:szCs w:val="28"/>
        </w:rPr>
        <w:t xml:space="preserve">Un livre </w:t>
      </w:r>
      <w:r w:rsidR="001E37E5">
        <w:rPr>
          <w:sz w:val="28"/>
          <w:szCs w:val="28"/>
        </w:rPr>
        <w:t xml:space="preserve">peut être </w:t>
      </w:r>
      <w:r w:rsidR="00A00704">
        <w:rPr>
          <w:sz w:val="28"/>
          <w:szCs w:val="28"/>
        </w:rPr>
        <w:t>associer</w:t>
      </w:r>
      <w:r w:rsidR="001E37E5">
        <w:rPr>
          <w:sz w:val="28"/>
          <w:szCs w:val="28"/>
        </w:rPr>
        <w:t xml:space="preserve"> par un</w:t>
      </w:r>
      <w:r w:rsidR="00A00704">
        <w:rPr>
          <w:sz w:val="28"/>
          <w:szCs w:val="28"/>
        </w:rPr>
        <w:t>e</w:t>
      </w:r>
      <w:r w:rsidR="001E37E5">
        <w:rPr>
          <w:sz w:val="28"/>
          <w:szCs w:val="28"/>
        </w:rPr>
        <w:t xml:space="preserve"> et </w:t>
      </w:r>
      <w:r w:rsidR="00A00704">
        <w:rPr>
          <w:sz w:val="28"/>
          <w:szCs w:val="28"/>
        </w:rPr>
        <w:t>une seule commande.</w:t>
      </w:r>
    </w:p>
    <w:p w:rsidR="005F19AB" w:rsidRDefault="001E37E5">
      <w:pPr>
        <w:rPr>
          <w:sz w:val="28"/>
          <w:szCs w:val="28"/>
        </w:rPr>
      </w:pPr>
      <w:r>
        <w:rPr>
          <w:sz w:val="28"/>
          <w:szCs w:val="28"/>
        </w:rPr>
        <w:t>Un</w:t>
      </w:r>
      <w:r w:rsidR="00A00704">
        <w:rPr>
          <w:sz w:val="28"/>
          <w:szCs w:val="28"/>
        </w:rPr>
        <w:t>e</w:t>
      </w:r>
      <w:r>
        <w:rPr>
          <w:sz w:val="28"/>
          <w:szCs w:val="28"/>
        </w:rPr>
        <w:t xml:space="preserve"> </w:t>
      </w:r>
      <w:r w:rsidR="00A00704">
        <w:rPr>
          <w:sz w:val="28"/>
          <w:szCs w:val="28"/>
        </w:rPr>
        <w:t>commande</w:t>
      </w:r>
      <w:r>
        <w:rPr>
          <w:sz w:val="28"/>
          <w:szCs w:val="28"/>
        </w:rPr>
        <w:t xml:space="preserve"> peut </w:t>
      </w:r>
      <w:r w:rsidR="00A00704">
        <w:rPr>
          <w:sz w:val="28"/>
          <w:szCs w:val="28"/>
        </w:rPr>
        <w:t>être associer</w:t>
      </w:r>
      <w:r>
        <w:rPr>
          <w:sz w:val="28"/>
          <w:szCs w:val="28"/>
        </w:rPr>
        <w:t xml:space="preserve"> 0 ou plusieurs livres. </w:t>
      </w:r>
    </w:p>
    <w:p w:rsidR="005F19AB" w:rsidRDefault="005F19AB">
      <w:pPr>
        <w:rPr>
          <w:sz w:val="28"/>
          <w:szCs w:val="28"/>
        </w:rPr>
      </w:pPr>
    </w:p>
    <w:p w:rsidR="001C3910" w:rsidRDefault="0039150B">
      <w:pPr>
        <w:rPr>
          <w:sz w:val="28"/>
          <w:szCs w:val="28"/>
        </w:rPr>
      </w:pPr>
      <w:r>
        <w:rPr>
          <w:sz w:val="28"/>
          <w:szCs w:val="28"/>
        </w:rPr>
        <w:t>Une édition comporte un ou plusieurs exemplaires.</w:t>
      </w:r>
    </w:p>
    <w:p w:rsidR="00FA5102" w:rsidRDefault="00FA5102">
      <w:pPr>
        <w:rPr>
          <w:sz w:val="28"/>
          <w:szCs w:val="28"/>
        </w:rPr>
      </w:pPr>
      <w:r>
        <w:rPr>
          <w:sz w:val="28"/>
          <w:szCs w:val="28"/>
        </w:rPr>
        <w:t>Un exemplaire comporte un</w:t>
      </w:r>
      <w:r w:rsidR="006F4503">
        <w:rPr>
          <w:sz w:val="28"/>
          <w:szCs w:val="28"/>
        </w:rPr>
        <w:t>e</w:t>
      </w:r>
      <w:r>
        <w:rPr>
          <w:sz w:val="28"/>
          <w:szCs w:val="28"/>
        </w:rPr>
        <w:t xml:space="preserve"> et </w:t>
      </w:r>
      <w:r w:rsidR="00C76717">
        <w:rPr>
          <w:sz w:val="28"/>
          <w:szCs w:val="28"/>
        </w:rPr>
        <w:t>une seule édition</w:t>
      </w:r>
      <w:r>
        <w:rPr>
          <w:sz w:val="28"/>
          <w:szCs w:val="28"/>
        </w:rPr>
        <w:t>.</w:t>
      </w:r>
    </w:p>
    <w:p w:rsidR="00C76717" w:rsidRDefault="00C76717">
      <w:pPr>
        <w:rPr>
          <w:sz w:val="28"/>
          <w:szCs w:val="28"/>
        </w:rPr>
      </w:pPr>
    </w:p>
    <w:p w:rsidR="00523351" w:rsidRDefault="005233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Un auteur peut obtenir 0 ou 1 pseudo.</w:t>
      </w:r>
    </w:p>
    <w:p w:rsidR="00523351" w:rsidRDefault="00523351">
      <w:pPr>
        <w:rPr>
          <w:sz w:val="28"/>
          <w:szCs w:val="28"/>
        </w:rPr>
      </w:pPr>
      <w:r>
        <w:rPr>
          <w:sz w:val="28"/>
          <w:szCs w:val="28"/>
        </w:rPr>
        <w:t xml:space="preserve">Un pseudo peut </w:t>
      </w:r>
      <w:r w:rsidR="007661E3">
        <w:rPr>
          <w:sz w:val="28"/>
          <w:szCs w:val="28"/>
        </w:rPr>
        <w:t>être</w:t>
      </w:r>
      <w:r>
        <w:rPr>
          <w:sz w:val="28"/>
          <w:szCs w:val="28"/>
        </w:rPr>
        <w:t xml:space="preserve"> obtenu par 0 ou 1 auteur. </w:t>
      </w:r>
    </w:p>
    <w:p w:rsidR="00C76717" w:rsidRDefault="00C76717">
      <w:pPr>
        <w:rPr>
          <w:sz w:val="28"/>
          <w:szCs w:val="28"/>
        </w:rPr>
      </w:pPr>
    </w:p>
    <w:p w:rsidR="00C409A6" w:rsidRDefault="00C409A6">
      <w:pPr>
        <w:rPr>
          <w:sz w:val="28"/>
          <w:szCs w:val="28"/>
        </w:rPr>
      </w:pPr>
      <w:r>
        <w:rPr>
          <w:sz w:val="28"/>
          <w:szCs w:val="28"/>
        </w:rPr>
        <w:t>Un libraire peut envoyer 0 ou plusieurs commandes.</w:t>
      </w:r>
    </w:p>
    <w:p w:rsidR="00C409A6" w:rsidRDefault="00C409A6">
      <w:pPr>
        <w:rPr>
          <w:sz w:val="28"/>
          <w:szCs w:val="28"/>
        </w:rPr>
      </w:pPr>
      <w:r>
        <w:rPr>
          <w:sz w:val="28"/>
          <w:szCs w:val="28"/>
        </w:rPr>
        <w:t>Une commande peut être envoyer par 0 ou plusieurs libraires</w:t>
      </w:r>
      <w:r w:rsidR="00007C7D">
        <w:rPr>
          <w:sz w:val="28"/>
          <w:szCs w:val="28"/>
        </w:rPr>
        <w:t>.</w:t>
      </w:r>
    </w:p>
    <w:p w:rsidR="001C3910" w:rsidRDefault="001C3910">
      <w:pPr>
        <w:rPr>
          <w:sz w:val="28"/>
          <w:szCs w:val="28"/>
        </w:rPr>
      </w:pPr>
    </w:p>
    <w:p w:rsidR="001C3910" w:rsidRDefault="001C3910">
      <w:pPr>
        <w:rPr>
          <w:sz w:val="28"/>
          <w:szCs w:val="28"/>
        </w:rPr>
        <w:sectPr w:rsidR="001C3910" w:rsidSect="00453E4C">
          <w:headerReference w:type="default" r:id="rId9"/>
          <w:footerReference w:type="default" r:id="rId10"/>
          <w:footerReference w:type="first" r:id="rId11"/>
          <w:pgSz w:w="11906" w:h="16838"/>
          <w:pgMar w:top="1417" w:right="1417" w:bottom="1417" w:left="1417" w:header="709" w:footer="709" w:gutter="0"/>
          <w:pgNumType w:start="0"/>
          <w:cols w:space="708"/>
          <w:titlePg/>
          <w:docGrid w:linePitch="360"/>
        </w:sectPr>
      </w:pPr>
    </w:p>
    <w:p w:rsidR="00566437" w:rsidRDefault="009E2417" w:rsidP="00ED71A6">
      <w:pPr>
        <w:pStyle w:val="Titre1"/>
        <w:rPr>
          <w:b/>
          <w:bCs/>
          <w:color w:val="8EAADB" w:themeColor="accent1" w:themeTint="99"/>
        </w:rPr>
      </w:pPr>
      <w:bookmarkStart w:id="4" w:name="_Toc46311832"/>
      <w:bookmarkStart w:id="5" w:name="_Toc46905597"/>
      <w:r w:rsidRPr="00ED71A6">
        <w:rPr>
          <w:b/>
          <w:bCs/>
          <w:color w:val="8EAADB" w:themeColor="accent1" w:themeTint="99"/>
        </w:rPr>
        <w:lastRenderedPageBreak/>
        <w:t>Dictionnaire</w:t>
      </w:r>
      <w:bookmarkEnd w:id="4"/>
      <w:bookmarkEnd w:id="5"/>
    </w:p>
    <w:p w:rsidR="00ED71A6" w:rsidRPr="00ED71A6" w:rsidRDefault="00ED71A6" w:rsidP="00ED71A6"/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2798"/>
        <w:gridCol w:w="2799"/>
        <w:gridCol w:w="2799"/>
        <w:gridCol w:w="2799"/>
        <w:gridCol w:w="2799"/>
      </w:tblGrid>
      <w:tr w:rsidR="00DA62D0" w:rsidTr="00DA62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DA62D0" w:rsidRDefault="00DA62D0">
            <w:r>
              <w:t>Entité</w:t>
            </w:r>
          </w:p>
        </w:tc>
        <w:tc>
          <w:tcPr>
            <w:tcW w:w="2799" w:type="dxa"/>
          </w:tcPr>
          <w:p w:rsidR="00DA62D0" w:rsidRDefault="00DA6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Mnémonique</w:t>
            </w:r>
          </w:p>
        </w:tc>
        <w:tc>
          <w:tcPr>
            <w:tcW w:w="2799" w:type="dxa"/>
          </w:tcPr>
          <w:p w:rsidR="00DA62D0" w:rsidRDefault="00DA6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2799" w:type="dxa"/>
          </w:tcPr>
          <w:p w:rsidR="00DA62D0" w:rsidRDefault="00DA6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 (Longueur)</w:t>
            </w:r>
          </w:p>
        </w:tc>
        <w:tc>
          <w:tcPr>
            <w:tcW w:w="2799" w:type="dxa"/>
          </w:tcPr>
          <w:p w:rsidR="00DA62D0" w:rsidRDefault="00DA62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Contrainte</w:t>
            </w:r>
          </w:p>
        </w:tc>
      </w:tr>
      <w:tr w:rsidR="00DC29A4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:rsidR="00DC29A4" w:rsidRDefault="00DC29A4">
            <w:r>
              <w:t>livres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lv_isbn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 du livre par isbn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(20)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DC29A4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DC29A4" w:rsidRDefault="00DC29A4"/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lv_titre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Titre du livre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(50)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C29A4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DC29A4" w:rsidRDefault="00DC29A4"/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lv_prix_vente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prix de vente du livre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(5,2)</w:t>
            </w:r>
          </w:p>
        </w:tc>
        <w:tc>
          <w:tcPr>
            <w:tcW w:w="2799" w:type="dxa"/>
          </w:tcPr>
          <w:p w:rsidR="00DC29A4" w:rsidRDefault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DC29A4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DC29A4" w:rsidRDefault="00DC29A4" w:rsidP="00DC29A4"/>
        </w:tc>
        <w:tc>
          <w:tcPr>
            <w:tcW w:w="2799" w:type="dxa"/>
          </w:tcPr>
          <w:p w:rsidR="00DC29A4" w:rsidRDefault="001E20E1" w:rsidP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lv</w:t>
            </w:r>
            <w:r w:rsidR="00DC29A4">
              <w:t>_droit</w:t>
            </w:r>
          </w:p>
        </w:tc>
        <w:tc>
          <w:tcPr>
            <w:tcW w:w="2799" w:type="dxa"/>
          </w:tcPr>
          <w:p w:rsidR="00DC29A4" w:rsidRDefault="00DC29A4" w:rsidP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Droit d'auteur</w:t>
            </w:r>
          </w:p>
        </w:tc>
        <w:tc>
          <w:tcPr>
            <w:tcW w:w="2799" w:type="dxa"/>
          </w:tcPr>
          <w:p w:rsidR="00DC29A4" w:rsidRDefault="00DC29A4" w:rsidP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(2)</w:t>
            </w:r>
          </w:p>
        </w:tc>
        <w:tc>
          <w:tcPr>
            <w:tcW w:w="2799" w:type="dxa"/>
          </w:tcPr>
          <w:p w:rsidR="00DC29A4" w:rsidRDefault="00DC29A4" w:rsidP="00DC2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Obligatoire, chiffre en pourcentage</w:t>
            </w:r>
          </w:p>
        </w:tc>
      </w:tr>
      <w:tr w:rsidR="005E6F49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5E6F49" w:rsidRDefault="005E6F49" w:rsidP="005E6F49">
            <w:r>
              <w:t>primes</w:t>
            </w:r>
          </w:p>
        </w:tc>
        <w:tc>
          <w:tcPr>
            <w:tcW w:w="2799" w:type="dxa"/>
          </w:tcPr>
          <w:p w:rsidR="005E6F49" w:rsidRDefault="005E6F49" w:rsidP="005E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pm_name</w:t>
            </w:r>
          </w:p>
        </w:tc>
        <w:tc>
          <w:tcPr>
            <w:tcW w:w="2799" w:type="dxa"/>
          </w:tcPr>
          <w:p w:rsidR="005E6F49" w:rsidRDefault="005E6F49" w:rsidP="005E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nom de primé</w:t>
            </w:r>
          </w:p>
        </w:tc>
        <w:tc>
          <w:tcPr>
            <w:tcW w:w="2799" w:type="dxa"/>
          </w:tcPr>
          <w:p w:rsidR="005E6F49" w:rsidRDefault="005E6F49" w:rsidP="005E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:rsidR="005E6F49" w:rsidRDefault="00061CAB" w:rsidP="005E6F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3C4A9F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:rsidR="003C4A9F" w:rsidRDefault="003C4A9F">
            <w:r>
              <w:t>auteurs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at_id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Identification de l'auteur 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  <w:r>
              <w:t>, auto-incrémentassions</w:t>
            </w:r>
          </w:p>
        </w:tc>
      </w:tr>
      <w:tr w:rsidR="003C4A9F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3C4A9F" w:rsidRDefault="003C4A9F"/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at_lastname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de l'auteur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C4A9F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3C4A9F" w:rsidRDefault="003C4A9F"/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at_firstname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Prénom de l'auteur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C4A9F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3C4A9F" w:rsidRDefault="003C4A9F"/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at_pseudo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Pseudo de l'auteur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(50)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Facultatif</w:t>
            </w:r>
          </w:p>
        </w:tc>
      </w:tr>
      <w:tr w:rsidR="003C4A9F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:rsidR="003C4A9F" w:rsidRDefault="003C4A9F" w:rsidP="001E1818">
            <w:r>
              <w:t>editions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Edt_id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Identification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(11)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Identifiant, auto-incrémentassions</w:t>
            </w:r>
          </w:p>
        </w:tc>
      </w:tr>
      <w:tr w:rsidR="003C4A9F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3C4A9F" w:rsidRDefault="003C4A9F"/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edt_ordre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L'ordre de l'édition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 (3)</w:t>
            </w:r>
          </w:p>
        </w:tc>
        <w:tc>
          <w:tcPr>
            <w:tcW w:w="2799" w:type="dxa"/>
          </w:tcPr>
          <w:p w:rsidR="003C4A9F" w:rsidRDefault="00D52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3C4A9F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3C4A9F" w:rsidRDefault="003C4A9F"/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Edt_date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de l'édition du livre</w:t>
            </w:r>
          </w:p>
        </w:tc>
        <w:tc>
          <w:tcPr>
            <w:tcW w:w="2799" w:type="dxa"/>
          </w:tcPr>
          <w:p w:rsidR="003C4A9F" w:rsidRDefault="00D522B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 (11)</w:t>
            </w:r>
          </w:p>
        </w:tc>
        <w:tc>
          <w:tcPr>
            <w:tcW w:w="2799" w:type="dxa"/>
          </w:tcPr>
          <w:p w:rsidR="003C4A9F" w:rsidRDefault="003C4A9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  <w:r w:rsidR="00D51229">
              <w:t>, format Y-m-d</w:t>
            </w:r>
          </w:p>
        </w:tc>
      </w:tr>
      <w:tr w:rsidR="007F51FB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 w:val="restart"/>
          </w:tcPr>
          <w:p w:rsidR="007F51FB" w:rsidRDefault="007F51FB" w:rsidP="00A07421">
            <w:r>
              <w:t>libraires</w:t>
            </w:r>
          </w:p>
        </w:tc>
        <w:tc>
          <w:tcPr>
            <w:tcW w:w="2799" w:type="dxa"/>
          </w:tcPr>
          <w:p w:rsidR="007F51FB" w:rsidRDefault="007F51FB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lb_nom </w:t>
            </w:r>
          </w:p>
        </w:tc>
        <w:tc>
          <w:tcPr>
            <w:tcW w:w="2799" w:type="dxa"/>
          </w:tcPr>
          <w:p w:rsidR="007F51FB" w:rsidRDefault="007F51FB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 du libraire</w:t>
            </w:r>
          </w:p>
        </w:tc>
        <w:tc>
          <w:tcPr>
            <w:tcW w:w="2799" w:type="dxa"/>
          </w:tcPr>
          <w:p w:rsidR="007F51FB" w:rsidRDefault="007F51FB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(50)</w:t>
            </w:r>
          </w:p>
        </w:tc>
        <w:tc>
          <w:tcPr>
            <w:tcW w:w="2799" w:type="dxa"/>
          </w:tcPr>
          <w:p w:rsidR="007F51FB" w:rsidRDefault="007F51FB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Identifiant</w:t>
            </w:r>
          </w:p>
        </w:tc>
      </w:tr>
      <w:tr w:rsidR="007F51FB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  <w:vMerge/>
          </w:tcPr>
          <w:p w:rsidR="007F51FB" w:rsidRDefault="007F51FB" w:rsidP="00A07421"/>
        </w:tc>
        <w:tc>
          <w:tcPr>
            <w:tcW w:w="2799" w:type="dxa"/>
          </w:tcPr>
          <w:p w:rsidR="007F51FB" w:rsidRDefault="007F51FB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lb_address</w:t>
            </w:r>
          </w:p>
        </w:tc>
        <w:tc>
          <w:tcPr>
            <w:tcW w:w="2799" w:type="dxa"/>
          </w:tcPr>
          <w:p w:rsidR="007F51FB" w:rsidRDefault="007F51FB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Adresse du libraire</w:t>
            </w:r>
          </w:p>
        </w:tc>
        <w:tc>
          <w:tcPr>
            <w:tcW w:w="2799" w:type="dxa"/>
          </w:tcPr>
          <w:p w:rsidR="007F51FB" w:rsidRDefault="007F51FB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(255)</w:t>
            </w:r>
          </w:p>
        </w:tc>
        <w:tc>
          <w:tcPr>
            <w:tcW w:w="2799" w:type="dxa"/>
          </w:tcPr>
          <w:p w:rsidR="007F51FB" w:rsidRDefault="007F51FB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Obligatoire</w:t>
            </w:r>
          </w:p>
        </w:tc>
      </w:tr>
      <w:tr w:rsidR="00A07421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A07421" w:rsidRDefault="00A07421" w:rsidP="00A07421"/>
        </w:tc>
        <w:tc>
          <w:tcPr>
            <w:tcW w:w="2799" w:type="dxa"/>
          </w:tcPr>
          <w:p w:rsidR="00A07421" w:rsidRDefault="00A07421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A07421" w:rsidRDefault="00A07421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A07421" w:rsidRDefault="00A07421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A07421" w:rsidRDefault="00A07421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07421" w:rsidTr="00DA62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8" w:type="dxa"/>
          </w:tcPr>
          <w:p w:rsidR="00A07421" w:rsidRDefault="00A07421" w:rsidP="00A07421"/>
        </w:tc>
        <w:tc>
          <w:tcPr>
            <w:tcW w:w="2799" w:type="dxa"/>
          </w:tcPr>
          <w:p w:rsidR="00A07421" w:rsidRDefault="00A07421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A07421" w:rsidRDefault="00A07421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A07421" w:rsidRDefault="00A07421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99" w:type="dxa"/>
          </w:tcPr>
          <w:p w:rsidR="00A07421" w:rsidRDefault="00A07421" w:rsidP="00A074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66437" w:rsidRDefault="00566437"/>
    <w:p w:rsidR="00D0773C" w:rsidRDefault="00D0773C">
      <w:pPr>
        <w:rPr>
          <w:b/>
          <w:bCs/>
          <w:color w:val="000000" w:themeColor="text1"/>
          <w:u w:val="single"/>
        </w:rPr>
      </w:pPr>
      <w:bookmarkStart w:id="6" w:name="_Toc46311833"/>
    </w:p>
    <w:p w:rsidR="007C6CD8" w:rsidRDefault="007C6CD8">
      <w:pPr>
        <w:rPr>
          <w:b/>
          <w:bCs/>
          <w:color w:val="000000" w:themeColor="text1"/>
          <w:u w:val="single"/>
        </w:rPr>
      </w:pPr>
    </w:p>
    <w:p w:rsidR="007C6CD8" w:rsidRDefault="007C6CD8">
      <w:pPr>
        <w:rPr>
          <w:b/>
          <w:bCs/>
          <w:color w:val="000000" w:themeColor="text1"/>
          <w:u w:val="single"/>
        </w:rPr>
        <w:sectPr w:rsidR="007C6CD8" w:rsidSect="007C6CD8">
          <w:headerReference w:type="first" r:id="rId12"/>
          <w:pgSz w:w="16838" w:h="11906" w:orient="landscape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</w:p>
    <w:p w:rsidR="008110BD" w:rsidRDefault="008110BD">
      <w:pPr>
        <w:rPr>
          <w:rFonts w:asciiTheme="majorHAnsi" w:eastAsiaTheme="majorEastAsia" w:hAnsiTheme="majorHAnsi" w:cstheme="majorBidi"/>
          <w:b/>
          <w:bCs/>
          <w:color w:val="000000" w:themeColor="text1"/>
          <w:sz w:val="26"/>
          <w:szCs w:val="26"/>
          <w:u w:val="single"/>
        </w:rPr>
      </w:pPr>
    </w:p>
    <w:p w:rsidR="009C625A" w:rsidRDefault="009C625A" w:rsidP="00ED71A6">
      <w:pPr>
        <w:pStyle w:val="Titre1"/>
        <w:rPr>
          <w:b/>
          <w:bCs/>
          <w:color w:val="8EAADB" w:themeColor="accent1" w:themeTint="99"/>
        </w:rPr>
      </w:pPr>
      <w:bookmarkStart w:id="7" w:name="_Toc46905598"/>
      <w:r w:rsidRPr="00ED71A6">
        <w:rPr>
          <w:b/>
          <w:bCs/>
          <w:color w:val="8EAADB" w:themeColor="accent1" w:themeTint="99"/>
        </w:rPr>
        <w:t>Matrice</w:t>
      </w:r>
      <w:bookmarkEnd w:id="6"/>
      <w:bookmarkEnd w:id="7"/>
    </w:p>
    <w:p w:rsidR="00ED71A6" w:rsidRPr="00ED71A6" w:rsidRDefault="00ED71A6" w:rsidP="00ED71A6"/>
    <w:p w:rsidR="00566437" w:rsidRDefault="00566437"/>
    <w:bookmarkStart w:id="8" w:name="_GoBack"/>
    <w:bookmarkStart w:id="9" w:name="_MON_1657961906"/>
    <w:bookmarkEnd w:id="9"/>
    <w:p w:rsidR="008A4913" w:rsidRDefault="00CB5A59">
      <w:r>
        <w:object w:dxaOrig="14349" w:dyaOrig="466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717.45pt;height:233.4pt" o:ole="">
            <v:imagedata r:id="rId13" o:title=""/>
          </v:shape>
          <o:OLEObject Type="Embed" ProgID="Excel.Sheet.12" ShapeID="_x0000_i1063" DrawAspect="Content" ObjectID="_1657965071" r:id="rId14"/>
        </w:object>
      </w:r>
      <w:bookmarkEnd w:id="8"/>
    </w:p>
    <w:sectPr w:rsidR="008A4913" w:rsidSect="00C87DF6">
      <w:headerReference w:type="first" r:id="rId15"/>
      <w:pgSz w:w="16838" w:h="11906" w:orient="landscape"/>
      <w:pgMar w:top="1417" w:right="1417" w:bottom="1417" w:left="1417" w:header="708" w:footer="708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5B3C" w:rsidRDefault="003D5B3C" w:rsidP="00BD6D90">
      <w:r>
        <w:separator/>
      </w:r>
    </w:p>
  </w:endnote>
  <w:endnote w:type="continuationSeparator" w:id="0">
    <w:p w:rsidR="003D5B3C" w:rsidRDefault="003D5B3C" w:rsidP="00BD6D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1A4D" w:rsidRDefault="003D5B3C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253367172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881A4D">
          <w:rPr>
            <w:lang w:val="en-GB"/>
          </w:rPr>
          <w:t>29/07/2020</w:t>
        </w:r>
      </w:sdtContent>
    </w:sdt>
    <w:r w:rsidR="00881A4D">
      <w:ptab w:relativeTo="margin" w:alignment="center" w:leader="none"/>
    </w:r>
    <w:r w:rsidR="00881A4D">
      <w:ptab w:relativeTo="margin" w:alignment="right" w:leader="none"/>
    </w:r>
    <w:sdt>
      <w:sdtPr>
        <w:alias w:val="Auteur "/>
        <w:tag w:val=""/>
        <w:id w:val="91058732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81A4D">
          <w:t>Jonathan JEANNIARD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3E4C" w:rsidRDefault="003D5B3C" w:rsidP="00FC4112">
    <w:pPr>
      <w:pStyle w:val="Pieddepage"/>
      <w:shd w:val="clear" w:color="auto" w:fill="A8D08D" w:themeFill="accent6" w:themeFillTint="99"/>
      <w:spacing w:line="276" w:lineRule="auto"/>
    </w:pPr>
    <w:sdt>
      <w:sdtPr>
        <w:alias w:val="Date de publication"/>
        <w:tag w:val=""/>
        <w:id w:val="-3664901"/>
        <w:dataBinding w:prefixMappings="xmlns:ns0='http://schemas.microsoft.com/office/2006/coverPageProps' " w:xpath="/ns0:CoverPageProperties[1]/ns0:PublishDate[1]" w:storeItemID="{55AF091B-3C7A-41E3-B477-F2FDAA23CFDA}"/>
        <w:date w:fullDate="2020-07-29T00:00:00Z">
          <w:dateFormat w:val="dd/MM/yyyy"/>
          <w:lid w:val="en-GB"/>
          <w:storeMappedDataAs w:val="dateTime"/>
          <w:calendar w:val="gregorian"/>
        </w:date>
      </w:sdtPr>
      <w:sdtEndPr/>
      <w:sdtContent>
        <w:r w:rsidR="00FC4112">
          <w:rPr>
            <w:lang w:val="en-GB"/>
          </w:rPr>
          <w:t>29/07/2020</w:t>
        </w:r>
      </w:sdtContent>
    </w:sdt>
    <w:r w:rsidR="00FC4112">
      <w:ptab w:relativeTo="margin" w:alignment="center" w:leader="none"/>
    </w:r>
    <w:r w:rsidR="00FC4112">
      <w:ptab w:relativeTo="margin" w:alignment="right" w:leader="none"/>
    </w:r>
    <w:sdt>
      <w:sdtPr>
        <w:alias w:val="Auteur "/>
        <w:tag w:val=""/>
        <w:id w:val="-8212663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FC4112">
          <w:t>Jonathan JEANNIARD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5B3C" w:rsidRDefault="003D5B3C" w:rsidP="00BD6D90">
      <w:r>
        <w:separator/>
      </w:r>
    </w:p>
  </w:footnote>
  <w:footnote w:type="continuationSeparator" w:id="0">
    <w:p w:rsidR="003D5B3C" w:rsidRDefault="003D5B3C" w:rsidP="00BD6D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D6D90" w:rsidRDefault="0021395D" w:rsidP="005801D1">
    <w:pPr>
      <w:pStyle w:val="En-tte"/>
    </w:pP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3736"/>
              <wp:effectExtent l="0" t="0" r="0" b="635"/>
              <wp:wrapNone/>
              <wp:docPr id="26" name="Zone de text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3736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3D5B3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-1617747256"/>
                              <w:placeholder>
                                <w:docPart w:val="4342740A4A3C4C0FB106C794F85D53A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A62D0">
                                <w:rPr>
                                  <w:color w:val="FFFFFF" w:themeColor="background1"/>
                                </w:rPr>
                                <w:t>Éditeur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6" o:spid="_x0000_s1036" type="#_x0000_t202" style="position:absolute;margin-left:0;margin-top:0;width:468pt;height:13.7pt;z-index:251673600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" o:allowincell="f" filled="f" stroked="f">
              <v:textbox style="mso-fit-shape-to-text:t" inset=",0,,0">
                <w:txbxContent>
                  <w:p w:rsidR="0021395D" w:rsidRPr="0021395D" w:rsidRDefault="003D5B3C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-1617747256"/>
                        <w:placeholder>
                          <w:docPart w:val="4342740A4A3C4C0FB106C794F85D53AF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A62D0">
                          <w:rPr>
                            <w:color w:val="FFFFFF" w:themeColor="background1"/>
                          </w:rPr>
                          <w:t>Éditeur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21" name="Zone de texte 2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r w:rsidRPr="0021395D">
                            <w:fldChar w:fldCharType="begin"/>
                          </w:r>
                          <w:r w:rsidRPr="0021395D">
                            <w:instrText>PAGE   \* MERGEFORMAT</w:instrText>
                          </w:r>
                          <w:r w:rsidRPr="0021395D">
                            <w:fldChar w:fldCharType="separate"/>
                          </w:r>
                          <w:r w:rsidRPr="0021395D">
                            <w:t>2</w:t>
                          </w:r>
                          <w:r w:rsidRPr="0021395D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21" o:spid="_x0000_s1037" type="#_x0000_t202" style="position:absolute;margin-left:20.6pt;margin-top:0;width:71.8pt;height:13.45pt;z-index:251672576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r w:rsidRPr="0021395D">
                      <w:fldChar w:fldCharType="begin"/>
                    </w:r>
                    <w:r w:rsidRPr="0021395D">
                      <w:instrText>PAGE   \* MERGEFORMAT</w:instrText>
                    </w:r>
                    <w:r w:rsidRPr="0021395D">
                      <w:fldChar w:fldCharType="separate"/>
                    </w:r>
                    <w:r w:rsidRPr="0021395D">
                      <w:t>2</w:t>
                    </w:r>
                    <w:r w:rsidRPr="0021395D"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5A0F78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0F78" w:rsidRDefault="0021395D">
    <w:pPr>
      <w:pStyle w:val="En-tte"/>
    </w:pP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70528" behindDoc="0" locked="0" layoutInCell="0" allowOverlap="1">
              <wp:simplePos x="0" y="0"/>
              <wp:positionH relativeFrom="margin">
                <wp:posOffset>776605</wp:posOffset>
              </wp:positionH>
              <wp:positionV relativeFrom="topMargin">
                <wp:posOffset>365760</wp:posOffset>
              </wp:positionV>
              <wp:extent cx="4983480" cy="162560"/>
              <wp:effectExtent l="0" t="0" r="0" b="8890"/>
              <wp:wrapNone/>
              <wp:docPr id="220" name="Zone de texte 2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8348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95D" w:rsidRPr="0021395D" w:rsidRDefault="003D5B3C">
                          <w:pPr>
                            <w:jc w:val="right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Titre "/>
                              <w:tag w:val=""/>
                              <w:id w:val="166505100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A62D0">
                                <w:rPr>
                                  <w:color w:val="FFFFFF" w:themeColor="background1"/>
                                </w:rPr>
                                <w:t>Éditeur</w:t>
                              </w:r>
                            </w:sdtContent>
                          </w:sdt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20" o:spid="_x0000_s1038" type="#_x0000_t202" style="position:absolute;margin-left:61.15pt;margin-top:28.8pt;width:392.4pt;height:12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" o:allowincell="f" filled="f" stroked="f">
              <v:textbox inset=",0,,0">
                <w:txbxContent>
                  <w:p w:rsidR="0021395D" w:rsidRPr="0021395D" w:rsidRDefault="003D5B3C">
                    <w:pPr>
                      <w:jc w:val="right"/>
                      <w:rPr>
                        <w:color w:val="FFFFFF" w:themeColor="background1"/>
                      </w:rPr>
                    </w:pPr>
                    <w:sdt>
                      <w:sdtPr>
                        <w:rPr>
                          <w:color w:val="FFFFFF" w:themeColor="background1"/>
                        </w:rPr>
                        <w:alias w:val="Titre "/>
                        <w:tag w:val=""/>
                        <w:id w:val="1665051004"/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r w:rsidR="00DA62D0">
                          <w:rPr>
                            <w:color w:val="FFFFFF" w:themeColor="background1"/>
                          </w:rPr>
                          <w:t>Éditeur</w:t>
                        </w:r>
                      </w:sdtContent>
                    </w:sdt>
                  </w:p>
                </w:txbxContent>
              </v:textbox>
              <w10:wrap anchorx="margin" anchory="margin"/>
            </v:shape>
          </w:pict>
        </mc:Fallback>
      </mc:AlternateContent>
    </w:r>
    <w:r w:rsidRPr="0021395D">
      <w:rPr>
        <w:noProof/>
        <w:color w:val="8496B0" w:themeColor="text2" w:themeTint="99"/>
        <w:sz w:val="24"/>
        <w:szCs w:val="24"/>
      </w:rPr>
      <mc:AlternateContent>
        <mc:Choice Requires="wps">
          <w:drawing>
            <wp:anchor distT="0" distB="0" distL="114300" distR="114300" simplePos="0" relativeHeight="251669504" behindDoc="0" locked="0" layoutInCell="0" allowOverlap="1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1860" cy="170815"/>
              <wp:effectExtent l="0" t="0" r="0" b="635"/>
              <wp:wrapNone/>
              <wp:docPr id="25" name="Zone de text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186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1395D" w:rsidRPr="0021395D" w:rsidRDefault="0021395D">
                          <w:pPr>
                            <w:rPr>
                              <w:color w:val="000000" w:themeColor="text1"/>
                            </w:rPr>
                          </w:pPr>
                          <w:r w:rsidRPr="0021395D">
                            <w:rPr>
                              <w:color w:val="000000" w:themeColor="text1"/>
                            </w:rPr>
                            <w:fldChar w:fldCharType="begin"/>
                          </w:r>
                          <w:r w:rsidRPr="0021395D">
                            <w:rPr>
                              <w:color w:val="000000" w:themeColor="text1"/>
                            </w:rPr>
                            <w:instrText>PAGE   \* MERGEFORMAT</w:instrTex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separate"/>
                          </w:r>
                          <w:r w:rsidRPr="0021395D">
                            <w:rPr>
                              <w:color w:val="000000" w:themeColor="text1"/>
                            </w:rPr>
                            <w:t>2</w:t>
                          </w:r>
                          <w:r w:rsidRPr="0021395D">
                            <w:rPr>
                              <w:color w:val="000000" w:themeColor="text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Zone de texte 25" o:spid="_x0000_s1039" type="#_x0000_t202" style="position:absolute;margin-left:20.6pt;margin-top:0;width:71.8pt;height:13.45pt;z-index:25166950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" o:allowincell="f" fillcolor="#a8d08d [1945]" stroked="f">
              <v:textbox style="mso-fit-shape-to-text:t" inset=",0,,0">
                <w:txbxContent>
                  <w:p w:rsidR="0021395D" w:rsidRPr="0021395D" w:rsidRDefault="0021395D">
                    <w:pPr>
                      <w:rPr>
                        <w:color w:val="000000" w:themeColor="text1"/>
                      </w:rPr>
                    </w:pPr>
                    <w:r w:rsidRPr="0021395D">
                      <w:rPr>
                        <w:color w:val="000000" w:themeColor="text1"/>
                      </w:rPr>
                      <w:fldChar w:fldCharType="begin"/>
                    </w:r>
                    <w:r w:rsidRPr="0021395D">
                      <w:rPr>
                        <w:color w:val="000000" w:themeColor="text1"/>
                      </w:rPr>
                      <w:instrText>PAGE   \* MERGEFORMAT</w:instrText>
                    </w:r>
                    <w:r w:rsidRPr="0021395D">
                      <w:rPr>
                        <w:color w:val="000000" w:themeColor="text1"/>
                      </w:rPr>
                      <w:fldChar w:fldCharType="separate"/>
                    </w:r>
                    <w:r w:rsidRPr="0021395D">
                      <w:rPr>
                        <w:color w:val="000000" w:themeColor="text1"/>
                      </w:rPr>
                      <w:t>2</w:t>
                    </w:r>
                    <w:r w:rsidRPr="0021395D">
                      <w:rPr>
                        <w:color w:val="000000" w:themeColor="text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4FEB3F7"/>
    <w:multiLevelType w:val="hybridMultilevel"/>
    <w:tmpl w:val="BA5B8B98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6B46491"/>
    <w:multiLevelType w:val="hybridMultilevel"/>
    <w:tmpl w:val="1354E608"/>
    <w:lvl w:ilvl="0" w:tplc="A2CC17B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786BEA"/>
    <w:multiLevelType w:val="hybridMultilevel"/>
    <w:tmpl w:val="17AEAFDE"/>
    <w:lvl w:ilvl="0" w:tplc="B9A0B4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980293"/>
    <w:multiLevelType w:val="hybridMultilevel"/>
    <w:tmpl w:val="AF942DE0"/>
    <w:lvl w:ilvl="0" w:tplc="98BE29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D44"/>
    <w:rsid w:val="00007C7D"/>
    <w:rsid w:val="00061CAB"/>
    <w:rsid w:val="00061D44"/>
    <w:rsid w:val="000E7B4C"/>
    <w:rsid w:val="000F61D7"/>
    <w:rsid w:val="00145227"/>
    <w:rsid w:val="0015471E"/>
    <w:rsid w:val="001C3910"/>
    <w:rsid w:val="001E20E1"/>
    <w:rsid w:val="001E37E5"/>
    <w:rsid w:val="0021395D"/>
    <w:rsid w:val="00213FEF"/>
    <w:rsid w:val="00221D82"/>
    <w:rsid w:val="00247373"/>
    <w:rsid w:val="002D01EF"/>
    <w:rsid w:val="00313B02"/>
    <w:rsid w:val="0033622C"/>
    <w:rsid w:val="003505B1"/>
    <w:rsid w:val="00352773"/>
    <w:rsid w:val="00354868"/>
    <w:rsid w:val="0039150B"/>
    <w:rsid w:val="003B5798"/>
    <w:rsid w:val="003C4A9F"/>
    <w:rsid w:val="003D5B3C"/>
    <w:rsid w:val="004121FC"/>
    <w:rsid w:val="00423F67"/>
    <w:rsid w:val="00453E4C"/>
    <w:rsid w:val="004724B5"/>
    <w:rsid w:val="00496CB6"/>
    <w:rsid w:val="004A712A"/>
    <w:rsid w:val="00516569"/>
    <w:rsid w:val="00523351"/>
    <w:rsid w:val="0052467F"/>
    <w:rsid w:val="00566437"/>
    <w:rsid w:val="005801D1"/>
    <w:rsid w:val="005A0F78"/>
    <w:rsid w:val="005A6CC8"/>
    <w:rsid w:val="005B5499"/>
    <w:rsid w:val="005E0C18"/>
    <w:rsid w:val="005E6F49"/>
    <w:rsid w:val="005F19AB"/>
    <w:rsid w:val="0063540C"/>
    <w:rsid w:val="006473A4"/>
    <w:rsid w:val="00652D7D"/>
    <w:rsid w:val="006A0E6A"/>
    <w:rsid w:val="006F4503"/>
    <w:rsid w:val="007211B0"/>
    <w:rsid w:val="007661E3"/>
    <w:rsid w:val="007855E8"/>
    <w:rsid w:val="00793D1B"/>
    <w:rsid w:val="007A0AE7"/>
    <w:rsid w:val="007A22CB"/>
    <w:rsid w:val="007B7730"/>
    <w:rsid w:val="007C6CD8"/>
    <w:rsid w:val="007F51FB"/>
    <w:rsid w:val="007F78B1"/>
    <w:rsid w:val="008110BD"/>
    <w:rsid w:val="00881A4D"/>
    <w:rsid w:val="008848CD"/>
    <w:rsid w:val="008B131C"/>
    <w:rsid w:val="008C0966"/>
    <w:rsid w:val="0097203F"/>
    <w:rsid w:val="00977D78"/>
    <w:rsid w:val="009839EC"/>
    <w:rsid w:val="00991855"/>
    <w:rsid w:val="009956A7"/>
    <w:rsid w:val="009C625A"/>
    <w:rsid w:val="009E2417"/>
    <w:rsid w:val="00A0053D"/>
    <w:rsid w:val="00A00704"/>
    <w:rsid w:val="00A07421"/>
    <w:rsid w:val="00A23C4A"/>
    <w:rsid w:val="00AA77B6"/>
    <w:rsid w:val="00AB5BE1"/>
    <w:rsid w:val="00AD140E"/>
    <w:rsid w:val="00B001B0"/>
    <w:rsid w:val="00BD6D90"/>
    <w:rsid w:val="00C20563"/>
    <w:rsid w:val="00C409A6"/>
    <w:rsid w:val="00C47C76"/>
    <w:rsid w:val="00C76717"/>
    <w:rsid w:val="00C7689B"/>
    <w:rsid w:val="00C87DF6"/>
    <w:rsid w:val="00C928A4"/>
    <w:rsid w:val="00CB5A59"/>
    <w:rsid w:val="00CF26BA"/>
    <w:rsid w:val="00D0773C"/>
    <w:rsid w:val="00D2028A"/>
    <w:rsid w:val="00D221F2"/>
    <w:rsid w:val="00D51229"/>
    <w:rsid w:val="00D522B4"/>
    <w:rsid w:val="00D90159"/>
    <w:rsid w:val="00DA62D0"/>
    <w:rsid w:val="00DC29A4"/>
    <w:rsid w:val="00DC352B"/>
    <w:rsid w:val="00DF1297"/>
    <w:rsid w:val="00E242E0"/>
    <w:rsid w:val="00E4480C"/>
    <w:rsid w:val="00ED71A6"/>
    <w:rsid w:val="00EE4A4D"/>
    <w:rsid w:val="00F04FCF"/>
    <w:rsid w:val="00F13320"/>
    <w:rsid w:val="00FA5102"/>
    <w:rsid w:val="00FC4112"/>
    <w:rsid w:val="00FD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B9DC15"/>
  <w15:chartTrackingRefBased/>
  <w15:docId w15:val="{CED16FA0-B18A-40B1-9F49-394F762B0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E4C"/>
  </w:style>
  <w:style w:type="paragraph" w:styleId="Titre1">
    <w:name w:val="heading 1"/>
    <w:basedOn w:val="Normal"/>
    <w:next w:val="Normal"/>
    <w:link w:val="Titre1Car"/>
    <w:uiPriority w:val="9"/>
    <w:qFormat/>
    <w:rsid w:val="00ED71A6"/>
    <w:pPr>
      <w:keepNext/>
      <w:keepLines/>
      <w:pBdr>
        <w:bottom w:val="single" w:sz="4" w:space="1" w:color="4472C4" w:themeColor="accent1"/>
      </w:pBdr>
      <w:spacing w:before="400" w:after="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71A6"/>
    <w:pPr>
      <w:keepNext/>
      <w:keepLines/>
      <w:spacing w:before="16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D71A6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D71A6"/>
    <w:pPr>
      <w:keepNext/>
      <w:keepLines/>
      <w:spacing w:before="8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D71A6"/>
    <w:pPr>
      <w:keepNext/>
      <w:keepLines/>
      <w:spacing w:before="8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D71A6"/>
    <w:pPr>
      <w:keepNext/>
      <w:keepLines/>
      <w:spacing w:before="8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D71A6"/>
    <w:pPr>
      <w:keepNext/>
      <w:keepLines/>
      <w:spacing w:before="8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D71A6"/>
    <w:pPr>
      <w:keepNext/>
      <w:keepLines/>
      <w:spacing w:before="8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D71A6"/>
    <w:pPr>
      <w:keepNext/>
      <w:keepLines/>
      <w:spacing w:before="8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D71A6"/>
  </w:style>
  <w:style w:type="character" w:customStyle="1" w:styleId="SansinterligneCar">
    <w:name w:val="Sans interligne Car"/>
    <w:basedOn w:val="Policepardfaut"/>
    <w:link w:val="Sansinterligne"/>
    <w:uiPriority w:val="1"/>
    <w:rsid w:val="00BD6D90"/>
  </w:style>
  <w:style w:type="paragraph" w:styleId="En-tte">
    <w:name w:val="header"/>
    <w:basedOn w:val="Normal"/>
    <w:link w:val="En-tt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D6D90"/>
  </w:style>
  <w:style w:type="paragraph" w:styleId="Pieddepage">
    <w:name w:val="footer"/>
    <w:basedOn w:val="Normal"/>
    <w:link w:val="PieddepageCar"/>
    <w:uiPriority w:val="99"/>
    <w:unhideWhenUsed/>
    <w:rsid w:val="00BD6D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D6D90"/>
  </w:style>
  <w:style w:type="character" w:styleId="Textedelespacerserv">
    <w:name w:val="Placeholder Text"/>
    <w:basedOn w:val="Policepardfaut"/>
    <w:uiPriority w:val="99"/>
    <w:semiHidden/>
    <w:rsid w:val="00EE4A4D"/>
    <w:rPr>
      <w:color w:val="808080"/>
    </w:rPr>
  </w:style>
  <w:style w:type="paragraph" w:styleId="Paragraphedeliste">
    <w:name w:val="List Paragraph"/>
    <w:basedOn w:val="Normal"/>
    <w:uiPriority w:val="34"/>
    <w:qFormat/>
    <w:rsid w:val="0097203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D71A6"/>
    <w:pPr>
      <w:outlineLvl w:val="9"/>
    </w:pPr>
  </w:style>
  <w:style w:type="character" w:customStyle="1" w:styleId="Titre2Car">
    <w:name w:val="Titre 2 Car"/>
    <w:basedOn w:val="Policepardfaut"/>
    <w:link w:val="Titre2"/>
    <w:uiPriority w:val="9"/>
    <w:rsid w:val="00ED71A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M1">
    <w:name w:val="toc 1"/>
    <w:basedOn w:val="Normal"/>
    <w:next w:val="Normal"/>
    <w:autoRedefine/>
    <w:uiPriority w:val="39"/>
    <w:unhideWhenUsed/>
    <w:rsid w:val="007C6CD8"/>
    <w:pPr>
      <w:tabs>
        <w:tab w:val="right" w:leader="dot" w:pos="9062"/>
      </w:tabs>
      <w:spacing w:after="100"/>
      <w:jc w:val="center"/>
    </w:pPr>
  </w:style>
  <w:style w:type="paragraph" w:styleId="TM2">
    <w:name w:val="toc 2"/>
    <w:basedOn w:val="Normal"/>
    <w:next w:val="Normal"/>
    <w:autoRedefine/>
    <w:uiPriority w:val="39"/>
    <w:unhideWhenUsed/>
    <w:rsid w:val="00354868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354868"/>
    <w:rPr>
      <w:color w:val="0563C1" w:themeColor="hyperlink"/>
      <w:u w:val="single"/>
    </w:rPr>
  </w:style>
  <w:style w:type="paragraph" w:customStyle="1" w:styleId="Default">
    <w:name w:val="Default"/>
    <w:rsid w:val="00977D7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496CB6"/>
    <w:pPr>
      <w:spacing w:after="100"/>
      <w:ind w:left="440"/>
    </w:pPr>
    <w:rPr>
      <w:rFonts w:cs="Times New Roman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ED71A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itre4Car">
    <w:name w:val="Titre 4 Car"/>
    <w:basedOn w:val="Policepardfaut"/>
    <w:link w:val="Titre4"/>
    <w:uiPriority w:val="9"/>
    <w:semiHidden/>
    <w:rsid w:val="00ED71A6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ED71A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ED71A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D71A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D71A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itre9Car">
    <w:name w:val="Titre 9 Car"/>
    <w:basedOn w:val="Policepardfaut"/>
    <w:link w:val="Titre9"/>
    <w:uiPriority w:val="9"/>
    <w:semiHidden/>
    <w:rsid w:val="00ED71A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D71A6"/>
    <w:rPr>
      <w:b/>
      <w:b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D71A6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reCar">
    <w:name w:val="Titre Car"/>
    <w:basedOn w:val="Policepardfaut"/>
    <w:link w:val="Titre"/>
    <w:uiPriority w:val="10"/>
    <w:rsid w:val="00ED71A6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D71A6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ED71A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lev">
    <w:name w:val="Strong"/>
    <w:basedOn w:val="Policepardfaut"/>
    <w:uiPriority w:val="22"/>
    <w:qFormat/>
    <w:rsid w:val="00ED71A6"/>
    <w:rPr>
      <w:b/>
      <w:bCs/>
    </w:rPr>
  </w:style>
  <w:style w:type="character" w:styleId="Accentuation">
    <w:name w:val="Emphasis"/>
    <w:basedOn w:val="Policepardfaut"/>
    <w:uiPriority w:val="20"/>
    <w:qFormat/>
    <w:rsid w:val="00ED71A6"/>
    <w:rPr>
      <w:i/>
      <w:iCs/>
    </w:rPr>
  </w:style>
  <w:style w:type="paragraph" w:styleId="Citation">
    <w:name w:val="Quote"/>
    <w:basedOn w:val="Normal"/>
    <w:next w:val="Normal"/>
    <w:link w:val="CitationCar"/>
    <w:uiPriority w:val="29"/>
    <w:qFormat/>
    <w:rsid w:val="00ED71A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ionCar">
    <w:name w:val="Citation Car"/>
    <w:basedOn w:val="Policepardfaut"/>
    <w:link w:val="Citation"/>
    <w:uiPriority w:val="29"/>
    <w:rsid w:val="00ED71A6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D71A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D71A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ED71A6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ED71A6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ED71A6"/>
    <w:rPr>
      <w:smallCaps/>
      <w:color w:val="404040" w:themeColor="text1" w:themeTint="BF"/>
    </w:rPr>
  </w:style>
  <w:style w:type="character" w:styleId="Rfrenceintense">
    <w:name w:val="Intense Reference"/>
    <w:basedOn w:val="Policepardfaut"/>
    <w:uiPriority w:val="32"/>
    <w:qFormat/>
    <w:rsid w:val="00ED71A6"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sid w:val="00ED71A6"/>
    <w:rPr>
      <w:b/>
      <w:bCs/>
      <w:smallCaps/>
    </w:rPr>
  </w:style>
  <w:style w:type="table" w:styleId="Grilledutableau">
    <w:name w:val="Table Grid"/>
    <w:basedOn w:val="TableauNormal"/>
    <w:uiPriority w:val="39"/>
    <w:rsid w:val="00DA62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DA62D0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emf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package" Target="embeddings/Microsoft_Excel_Worksheet.xlsx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jonat\Documents\Mod&#232;les%20Office%20personnalis&#233;s\me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342740A4A3C4C0FB106C794F85D53A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F4409013-163F-4E30-BD78-E156DE850908}"/>
      </w:docPartPr>
      <w:docPartBody>
        <w:p w:rsidR="00CC22A9" w:rsidRDefault="000E7971">
          <w:pPr>
            <w:pStyle w:val="4342740A4A3C4C0FB106C794F85D53AF"/>
          </w:pPr>
          <w:r w:rsidRPr="00F84FB5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71"/>
    <w:rsid w:val="000E7971"/>
    <w:rsid w:val="00CC22A9"/>
    <w:rsid w:val="00DF21CF"/>
    <w:rsid w:val="00EA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Pr>
      <w:color w:val="808080"/>
    </w:rPr>
  </w:style>
  <w:style w:type="paragraph" w:customStyle="1" w:styleId="4342740A4A3C4C0FB106C794F85D53AF">
    <w:name w:val="4342740A4A3C4C0FB106C794F85D53A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2020-07-29T00:00:00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3CCECFF-052D-4E4A-BF7F-923B045F2C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merise.dotx</Template>
  <TotalTime>534</TotalTime>
  <Pages>1</Pages>
  <Words>399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éditeur</vt:lpstr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Éditeur</dc:title>
  <dc:subject>Sous-titre</dc:subject>
  <dc:creator>Jonathan JEANNIARD</dc:creator>
  <cp:keywords/>
  <dc:description/>
  <cp:lastModifiedBy>Jonathan JEANNIARD</cp:lastModifiedBy>
  <cp:revision>51</cp:revision>
  <dcterms:created xsi:type="dcterms:W3CDTF">2020-07-31T08:19:00Z</dcterms:created>
  <dcterms:modified xsi:type="dcterms:W3CDTF">2020-08-03T11:05:00Z</dcterms:modified>
  <cp:category>Dictionnaire</cp:category>
</cp:coreProperties>
</file>